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AFB0" w14:textId="77777777" w:rsidR="00130FCF" w:rsidRDefault="00130FCF">
      <w:pPr>
        <w:pStyle w:val="NoSpacing"/>
      </w:pPr>
    </w:p>
    <w:p w14:paraId="7DCF269D" w14:textId="77777777" w:rsidR="00130FCF" w:rsidRDefault="00130FCF">
      <w:pPr>
        <w:pStyle w:val="NoSpacing"/>
      </w:pPr>
    </w:p>
    <w:p w14:paraId="73B61B4D" w14:textId="77777777" w:rsidR="00130FCF" w:rsidRDefault="00130FCF">
      <w:pPr>
        <w:pStyle w:val="NoSpacing"/>
      </w:pPr>
    </w:p>
    <w:p w14:paraId="075E50CB" w14:textId="77777777" w:rsidR="00237982" w:rsidRDefault="00237982">
      <w:pPr>
        <w:pStyle w:val="NoSpacing"/>
      </w:pPr>
    </w:p>
    <w:p w14:paraId="3B415AE5" w14:textId="77777777" w:rsidR="00B533B4" w:rsidRDefault="00B533B4" w:rsidP="008066F3">
      <w:pPr>
        <w:pStyle w:val="NoSpacing"/>
        <w:jc w:val="center"/>
        <w:rPr>
          <w:b/>
        </w:rPr>
      </w:pPr>
    </w:p>
    <w:p w14:paraId="677CA2C5" w14:textId="77777777" w:rsidR="00B533B4" w:rsidRDefault="00B533B4" w:rsidP="008066F3">
      <w:pPr>
        <w:pStyle w:val="NoSpacing"/>
        <w:jc w:val="center"/>
        <w:rPr>
          <w:b/>
        </w:rPr>
      </w:pPr>
    </w:p>
    <w:p w14:paraId="677D2C07" w14:textId="77777777" w:rsidR="00B533B4" w:rsidRDefault="00B533B4" w:rsidP="008066F3">
      <w:pPr>
        <w:pStyle w:val="NoSpacing"/>
        <w:jc w:val="center"/>
        <w:rPr>
          <w:b/>
        </w:rPr>
      </w:pPr>
    </w:p>
    <w:p w14:paraId="525D92C7" w14:textId="77777777" w:rsidR="002256CA" w:rsidRDefault="002256CA" w:rsidP="008066F3">
      <w:pPr>
        <w:pStyle w:val="NoSpacing"/>
        <w:jc w:val="center"/>
        <w:rPr>
          <w:b/>
        </w:rPr>
      </w:pPr>
    </w:p>
    <w:p w14:paraId="44D94700" w14:textId="246E2292" w:rsidR="004B2CE4" w:rsidRDefault="004A1FA4" w:rsidP="009824F2">
      <w:pPr>
        <w:pStyle w:val="NoSpacing"/>
        <w:jc w:val="center"/>
        <w:rPr>
          <w:b/>
        </w:rPr>
      </w:pPr>
      <w:r>
        <w:rPr>
          <w:b/>
        </w:rPr>
        <w:t>2-3</w:t>
      </w:r>
      <w:r w:rsidR="004F5CF4">
        <w:rPr>
          <w:b/>
        </w:rPr>
        <w:t xml:space="preserve"> </w:t>
      </w:r>
      <w:r w:rsidR="00283476">
        <w:rPr>
          <w:b/>
        </w:rPr>
        <w:t>Assignment</w:t>
      </w:r>
      <w:r w:rsidR="004F5CF4">
        <w:rPr>
          <w:b/>
        </w:rPr>
        <w:t xml:space="preserve">: </w:t>
      </w:r>
      <w:r>
        <w:rPr>
          <w:b/>
        </w:rPr>
        <w:t>Vector</w:t>
      </w:r>
      <w:r w:rsidR="009F2AD5">
        <w:rPr>
          <w:b/>
        </w:rPr>
        <w:t xml:space="preserve"> Sorting – Code Reflection and Pseudocode</w:t>
      </w:r>
    </w:p>
    <w:p w14:paraId="4A5C0365" w14:textId="46FB1661" w:rsidR="00130FCF" w:rsidRDefault="00130FCF" w:rsidP="00130FCF">
      <w:pPr>
        <w:pStyle w:val="NoSpacing"/>
        <w:jc w:val="center"/>
        <w:rPr>
          <w:b/>
          <w:bCs/>
        </w:rPr>
      </w:pPr>
    </w:p>
    <w:p w14:paraId="2996552A" w14:textId="3C02BF1C" w:rsidR="00130FCF" w:rsidRDefault="00130FCF" w:rsidP="00130FCF">
      <w:pPr>
        <w:pStyle w:val="NoSpacing"/>
        <w:jc w:val="center"/>
      </w:pPr>
      <w:r>
        <w:t xml:space="preserve">Alex </w:t>
      </w:r>
      <w:proofErr w:type="spellStart"/>
      <w:r>
        <w:t>Baires</w:t>
      </w:r>
      <w:proofErr w:type="spellEnd"/>
    </w:p>
    <w:p w14:paraId="7B68335A" w14:textId="2994D361" w:rsidR="00130FCF" w:rsidRDefault="00130FCF" w:rsidP="00130FCF">
      <w:pPr>
        <w:pStyle w:val="NoSpacing"/>
        <w:jc w:val="center"/>
      </w:pPr>
      <w:r>
        <w:t>Southern New Hampshire University</w:t>
      </w:r>
    </w:p>
    <w:p w14:paraId="3476610D" w14:textId="267CBDFB" w:rsidR="00130FCF" w:rsidRDefault="0015605A" w:rsidP="00130FCF">
      <w:pPr>
        <w:pStyle w:val="NoSpacing"/>
        <w:jc w:val="center"/>
      </w:pPr>
      <w:r>
        <w:t>CS-</w:t>
      </w:r>
      <w:r w:rsidR="00F95F92">
        <w:t>300-H2999 DSA: Analysis and Design</w:t>
      </w:r>
    </w:p>
    <w:p w14:paraId="28B7C0EB" w14:textId="7840F8FE" w:rsidR="00130FCF" w:rsidRDefault="00130FCF" w:rsidP="00130FCF">
      <w:pPr>
        <w:pStyle w:val="NoSpacing"/>
        <w:jc w:val="center"/>
      </w:pPr>
      <w:r>
        <w:t xml:space="preserve">Professor </w:t>
      </w:r>
      <w:r w:rsidR="00F95F92">
        <w:t>Nathan Lebel</w:t>
      </w:r>
    </w:p>
    <w:p w14:paraId="7EE3189D" w14:textId="3C5F3824" w:rsidR="00130FCF" w:rsidRDefault="00AC5DCF" w:rsidP="001C21C0">
      <w:pPr>
        <w:pStyle w:val="NoSpacing"/>
        <w:jc w:val="center"/>
      </w:pPr>
      <w:r>
        <w:t>November</w:t>
      </w:r>
      <w:r w:rsidR="001C21C0">
        <w:t xml:space="preserve"> </w:t>
      </w:r>
      <w:r>
        <w:t>5th</w:t>
      </w:r>
      <w:r w:rsidR="00130FCF">
        <w:t>, 202</w:t>
      </w:r>
      <w:r w:rsidR="009824F2">
        <w:t>3</w:t>
      </w:r>
    </w:p>
    <w:p w14:paraId="32880F17" w14:textId="77777777" w:rsidR="00130FCF" w:rsidRDefault="00130FCF" w:rsidP="00130FCF">
      <w:pPr>
        <w:pStyle w:val="NoSpacing"/>
        <w:jc w:val="center"/>
      </w:pPr>
    </w:p>
    <w:p w14:paraId="4D7DF3D3" w14:textId="77777777" w:rsidR="00130FCF" w:rsidRPr="00130FCF" w:rsidRDefault="00130FCF" w:rsidP="00130FCF">
      <w:pPr>
        <w:pStyle w:val="NoSpacing"/>
        <w:jc w:val="center"/>
      </w:pPr>
    </w:p>
    <w:p w14:paraId="791A9F06" w14:textId="77777777" w:rsidR="00130FCF" w:rsidRDefault="00130FCF">
      <w:pPr>
        <w:pStyle w:val="NoSpacing"/>
      </w:pPr>
    </w:p>
    <w:p w14:paraId="5D81C72D" w14:textId="77777777" w:rsidR="00130FCF" w:rsidRDefault="00130FCF">
      <w:pPr>
        <w:pStyle w:val="NoSpacing"/>
      </w:pPr>
    </w:p>
    <w:p w14:paraId="11D3E919" w14:textId="77777777" w:rsidR="00130FCF" w:rsidRDefault="00130FCF">
      <w:pPr>
        <w:pStyle w:val="NoSpacing"/>
      </w:pPr>
    </w:p>
    <w:p w14:paraId="54A8ED65" w14:textId="27945F6B" w:rsidR="00A528E4" w:rsidRDefault="00A528E4" w:rsidP="00B533B4">
      <w:pPr>
        <w:ind w:firstLine="0"/>
      </w:pPr>
    </w:p>
    <w:p w14:paraId="1602ADAF" w14:textId="7D392938" w:rsidR="008E4E10" w:rsidRDefault="008E4E10" w:rsidP="00A528E4">
      <w:pPr>
        <w:ind w:firstLine="0"/>
      </w:pPr>
    </w:p>
    <w:p w14:paraId="106BADAD" w14:textId="20549C71" w:rsidR="000962CD" w:rsidRDefault="000962CD" w:rsidP="00AC5DCF">
      <w:pPr>
        <w:ind w:firstLine="0"/>
      </w:pPr>
    </w:p>
    <w:p w14:paraId="422AFCB8" w14:textId="63BD6F4E" w:rsidR="00AC5DCF" w:rsidRDefault="00AC2AAE" w:rsidP="00AC5DCF">
      <w:pPr>
        <w:ind w:firstLine="0"/>
      </w:pPr>
      <w:r>
        <w:rPr>
          <w:b/>
          <w:bCs/>
        </w:rPr>
        <w:lastRenderedPageBreak/>
        <w:t>Code Reflection:</w:t>
      </w:r>
    </w:p>
    <w:p w14:paraId="69AFFC10" w14:textId="77777777" w:rsidR="00582088" w:rsidRDefault="00D20797" w:rsidP="00C54697">
      <w:r>
        <w:t xml:space="preserve">The purpose of the VectorSorting.cpp </w:t>
      </w:r>
      <w:r w:rsidR="004A2573">
        <w:t>program</w:t>
      </w:r>
      <w:r w:rsidR="00130B5D">
        <w:t xml:space="preserve"> is to </w:t>
      </w:r>
      <w:r w:rsidR="00272839">
        <w:t>load</w:t>
      </w:r>
      <w:r w:rsidR="00130B5D">
        <w:t xml:space="preserve"> a .csv file</w:t>
      </w:r>
      <w:r w:rsidR="004A2573">
        <w:t xml:space="preserve"> of simulated</w:t>
      </w:r>
      <w:r w:rsidR="00DC32C5">
        <w:t>, unsorted</w:t>
      </w:r>
      <w:r w:rsidR="004A2573">
        <w:t xml:space="preserve"> bids for an auction </w:t>
      </w:r>
      <w:r w:rsidR="00272839">
        <w:t xml:space="preserve">of property and </w:t>
      </w:r>
      <w:r w:rsidR="00DC32C5">
        <w:t xml:space="preserve">to </w:t>
      </w:r>
      <w:r w:rsidR="007B5B0C">
        <w:t>compare the efficiency</w:t>
      </w:r>
      <w:r w:rsidR="00CF717D">
        <w:t xml:space="preserve"> of sorting this data</w:t>
      </w:r>
      <w:r w:rsidR="007B5B0C">
        <w:t xml:space="preserve"> between the selection sort and quick sort algorithms</w:t>
      </w:r>
      <w:r w:rsidR="00CF717D">
        <w:t>.</w:t>
      </w:r>
      <w:r w:rsidR="008E2013">
        <w:t xml:space="preserve"> The user </w:t>
      </w:r>
      <w:r w:rsidR="00F266DD">
        <w:t>c</w:t>
      </w:r>
      <w:r w:rsidR="008E2013">
        <w:t>a</w:t>
      </w:r>
      <w:r w:rsidR="00F266DD">
        <w:t>n</w:t>
      </w:r>
      <w:r w:rsidR="008E2013">
        <w:t xml:space="preserve"> </w:t>
      </w:r>
      <w:r w:rsidR="0064393D">
        <w:t>load</w:t>
      </w:r>
      <w:r w:rsidR="00F266DD">
        <w:t xml:space="preserve"> the bids into a vector</w:t>
      </w:r>
      <w:r w:rsidR="0064393D">
        <w:t xml:space="preserve"> and display the unsorted bids. When they run one of the algorithms, they can again display the bids, but </w:t>
      </w:r>
      <w:r w:rsidR="00D303D4">
        <w:t>their titles</w:t>
      </w:r>
      <w:r w:rsidR="0064393D">
        <w:t xml:space="preserve"> will be sorted in </w:t>
      </w:r>
      <w:r w:rsidR="00384C7E">
        <w:t xml:space="preserve">alphabetical order this time. </w:t>
      </w:r>
      <w:r w:rsidR="00CB14C7">
        <w:t>After</w:t>
      </w:r>
      <w:r w:rsidR="00384C7E">
        <w:t xml:space="preserve"> running either of the algorithms, the program will </w:t>
      </w:r>
      <w:r w:rsidR="00F130B1">
        <w:t xml:space="preserve">provide the number of </w:t>
      </w:r>
      <w:r w:rsidR="008639D2">
        <w:t xml:space="preserve">clock cycles and seconds it took to </w:t>
      </w:r>
      <w:r w:rsidR="000E44EF">
        <w:t>sort the data</w:t>
      </w:r>
      <w:r w:rsidR="00655915">
        <w:t xml:space="preserve"> to provide the user with a metric for comparison</w:t>
      </w:r>
      <w:r w:rsidR="00631B6E">
        <w:t>.</w:t>
      </w:r>
      <w:r w:rsidR="0067368A">
        <w:t xml:space="preserve"> </w:t>
      </w:r>
      <w:r w:rsidR="00F70101">
        <w:t xml:space="preserve">Sorting </w:t>
      </w:r>
      <w:r w:rsidR="00765114">
        <w:t>the bids</w:t>
      </w:r>
      <w:r w:rsidR="00F70101">
        <w:t xml:space="preserve"> vector with the</w:t>
      </w:r>
      <w:r w:rsidR="00B77C72">
        <w:t xml:space="preserve"> selection sort algorithm</w:t>
      </w:r>
      <w:r w:rsidR="003F7B76">
        <w:t xml:space="preserve"> </w:t>
      </w:r>
      <w:r w:rsidR="00F70101">
        <w:t xml:space="preserve">is accomplished </w:t>
      </w:r>
      <w:r w:rsidR="00D36103">
        <w:t>by</w:t>
      </w:r>
      <w:r w:rsidR="00777349">
        <w:t xml:space="preserve"> </w:t>
      </w:r>
      <w:r w:rsidR="001F6848">
        <w:t>starting from the first cell and</w:t>
      </w:r>
      <w:r w:rsidR="00D36103">
        <w:t xml:space="preserve"> iterating through each title cell</w:t>
      </w:r>
      <w:r w:rsidR="00E63D22">
        <w:t xml:space="preserve"> in the </w:t>
      </w:r>
      <w:r w:rsidR="00765114">
        <w:t xml:space="preserve">bids </w:t>
      </w:r>
      <w:r w:rsidR="00E63D22">
        <w:t>vector from left to right while keeping track of the</w:t>
      </w:r>
      <w:r w:rsidR="00341A5A">
        <w:t xml:space="preserve"> vector index of the</w:t>
      </w:r>
      <w:r w:rsidR="00E63D22">
        <w:t xml:space="preserve"> lowest </w:t>
      </w:r>
      <w:r w:rsidR="00A41479">
        <w:t xml:space="preserve">title string </w:t>
      </w:r>
      <w:r w:rsidR="00E63D22">
        <w:t>value found.</w:t>
      </w:r>
      <w:r w:rsidR="00414C76">
        <w:t xml:space="preserve"> </w:t>
      </w:r>
      <w:r w:rsidR="00A41479">
        <w:t>If a value lower than that in the start index is found, it</w:t>
      </w:r>
      <w:r w:rsidR="001F6848">
        <w:t xml:space="preserve"> swaps the</w:t>
      </w:r>
      <w:r w:rsidR="00B41C87">
        <w:t xml:space="preserve"> </w:t>
      </w:r>
      <w:r w:rsidR="001F6848">
        <w:t>lowest value</w:t>
      </w:r>
      <w:r w:rsidR="006D7585">
        <w:t xml:space="preserve"> index</w:t>
      </w:r>
      <w:r w:rsidR="001F6848">
        <w:t xml:space="preserve"> with the </w:t>
      </w:r>
      <w:r w:rsidR="000A5C12">
        <w:t>initial start index. Then, it increments the start index</w:t>
      </w:r>
      <w:r w:rsidR="006D7585">
        <w:t xml:space="preserve"> (to sort the next cell in the vector)</w:t>
      </w:r>
      <w:r w:rsidR="000A5C12">
        <w:t xml:space="preserve"> and scans </w:t>
      </w:r>
      <w:r w:rsidR="004A256D">
        <w:t xml:space="preserve">the rest of the vector </w:t>
      </w:r>
      <w:r w:rsidR="000A5C12">
        <w:t>for the</w:t>
      </w:r>
      <w:r w:rsidR="004A256D">
        <w:t xml:space="preserve"> next</w:t>
      </w:r>
      <w:r w:rsidR="000A5C12">
        <w:t xml:space="preserve"> lowest valu</w:t>
      </w:r>
      <w:r w:rsidR="004A256D">
        <w:t>e</w:t>
      </w:r>
      <w:r w:rsidR="0079619E">
        <w:t xml:space="preserve">. </w:t>
      </w:r>
      <w:r w:rsidR="008D73FF">
        <w:t>These iterations continue until the start index is</w:t>
      </w:r>
      <w:r w:rsidR="00A901E9">
        <w:t xml:space="preserve"> incremented to</w:t>
      </w:r>
      <w:r w:rsidR="008D73FF">
        <w:t xml:space="preserve"> the</w:t>
      </w:r>
      <w:r w:rsidR="0079619E">
        <w:t xml:space="preserve"> position of the</w:t>
      </w:r>
      <w:r w:rsidR="008D73FF">
        <w:t xml:space="preserve"> final index in the vector</w:t>
      </w:r>
      <w:r w:rsidR="00A901E9">
        <w:t>, which means it has been sorted.</w:t>
      </w:r>
      <w:r w:rsidR="0096702D">
        <w:t xml:space="preserve"> </w:t>
      </w:r>
    </w:p>
    <w:p w14:paraId="176D8026" w14:textId="0587BFBB" w:rsidR="00AC2AAE" w:rsidRDefault="000B4AAF" w:rsidP="00C54697">
      <w:r>
        <w:t xml:space="preserve">The quick sort algorithm </w:t>
      </w:r>
      <w:r w:rsidR="009E6C4D">
        <w:t xml:space="preserve">calls a partition </w:t>
      </w:r>
      <w:r w:rsidR="00935870">
        <w:t>method</w:t>
      </w:r>
      <w:r w:rsidR="009E6C4D">
        <w:t xml:space="preserve"> </w:t>
      </w:r>
      <w:r w:rsidR="00B556DD">
        <w:t>that</w:t>
      </w:r>
      <w:r w:rsidR="00E24228">
        <w:t xml:space="preserve"> divides the bids vector into two parts at the mid</w:t>
      </w:r>
      <w:r w:rsidR="00F41FCD">
        <w:t xml:space="preserve">point of the </w:t>
      </w:r>
      <w:r w:rsidR="003A7EC3">
        <w:t xml:space="preserve">bids </w:t>
      </w:r>
      <w:r w:rsidR="00F41FCD">
        <w:t xml:space="preserve">vector. The </w:t>
      </w:r>
      <w:r w:rsidR="003A7EC3">
        <w:t xml:space="preserve">bid </w:t>
      </w:r>
      <w:r w:rsidR="00F41FCD">
        <w:t xml:space="preserve">string value inside the </w:t>
      </w:r>
      <w:r w:rsidR="00C71C7C">
        <w:t xml:space="preserve">cell at the midpoint is called the pivot. </w:t>
      </w:r>
      <w:r w:rsidR="00CE75F0">
        <w:t xml:space="preserve">The partition </w:t>
      </w:r>
      <w:r w:rsidR="00935870">
        <w:t>method</w:t>
      </w:r>
      <w:r w:rsidR="00CE75F0">
        <w:t xml:space="preserve"> takes the leftmost element of the vector and </w:t>
      </w:r>
      <w:r w:rsidR="004C6EF0">
        <w:t>moves it one cell at a time until its string value is greater than or equal to the title</w:t>
      </w:r>
      <w:r w:rsidR="0025763F">
        <w:t xml:space="preserve"> value of the pivot. </w:t>
      </w:r>
      <w:r w:rsidR="00E62C6B">
        <w:t>I</w:t>
      </w:r>
      <w:r w:rsidR="0025763F">
        <w:t>t also takes the rightmost element of the vector and decrements it until</w:t>
      </w:r>
      <w:r w:rsidR="008962E5">
        <w:t xml:space="preserve"> it finds a title value less than or equal to the pivot.</w:t>
      </w:r>
      <w:r w:rsidR="00E62C6B">
        <w:t xml:space="preserve"> When both conditions are satisfied, the elements are swapped. This repeats until all values to the left of the pivot are less than the pivot, and all values to the right of it are greater than the pivot.</w:t>
      </w:r>
      <w:r w:rsidR="00481DA4">
        <w:t xml:space="preserve"> T</w:t>
      </w:r>
      <w:r w:rsidR="00935870">
        <w:t xml:space="preserve">hese values are not necessarily sorted. The partition method returns the </w:t>
      </w:r>
      <w:r w:rsidR="007A2748">
        <w:t>highest index of the lower partition for use in quick sort.</w:t>
      </w:r>
      <w:r w:rsidR="007F20EC">
        <w:t xml:space="preserve"> The quick sort algorithm first calls a </w:t>
      </w:r>
      <w:r w:rsidR="007F20EC">
        <w:lastRenderedPageBreak/>
        <w:t xml:space="preserve">partition method that partitions the entire vector, returning a pivot. The quick sort then </w:t>
      </w:r>
      <w:r w:rsidR="00262E70">
        <w:t>recursively calls itself further</w:t>
      </w:r>
      <w:r w:rsidR="001E257C">
        <w:t xml:space="preserve"> to</w:t>
      </w:r>
      <w:r w:rsidR="00262E70">
        <w:t xml:space="preserve"> divide the left</w:t>
      </w:r>
      <w:r w:rsidR="001E257C">
        <w:t>-</w:t>
      </w:r>
      <w:r w:rsidR="00262E70">
        <w:t>most and right</w:t>
      </w:r>
      <w:r w:rsidR="001E257C">
        <w:t>-</w:t>
      </w:r>
      <w:r w:rsidR="00262E70">
        <w:t xml:space="preserve">most vectors into </w:t>
      </w:r>
      <w:r w:rsidR="001E257C">
        <w:t xml:space="preserve">smaller </w:t>
      </w:r>
      <w:r w:rsidR="00262E70">
        <w:t>sub-vectors. This continues</w:t>
      </w:r>
      <w:r w:rsidR="003412C4">
        <w:t xml:space="preserve"> until there is a sub-vector with zero or </w:t>
      </w:r>
      <w:r w:rsidR="005708BD">
        <w:t>one</w:t>
      </w:r>
      <w:r w:rsidR="003412C4">
        <w:t xml:space="preserve"> element.</w:t>
      </w:r>
      <w:r w:rsidR="005708BD">
        <w:t xml:space="preserve"> At this point, the </w:t>
      </w:r>
      <w:r w:rsidR="00942914">
        <w:t xml:space="preserve">bids </w:t>
      </w:r>
      <w:r w:rsidR="005708BD">
        <w:t>vector is sorted.</w:t>
      </w:r>
    </w:p>
    <w:p w14:paraId="17349FF4" w14:textId="4BCD1AB9" w:rsidR="00942914" w:rsidRDefault="00DE002D" w:rsidP="00C54697">
      <w:r>
        <w:t>Some of my challenges with developing this program were self-inflicted.</w:t>
      </w:r>
      <w:r w:rsidR="00B94CEB">
        <w:t xml:space="preserve"> I am stubbornly adamant about using my </w:t>
      </w:r>
      <w:proofErr w:type="spellStart"/>
      <w:r w:rsidR="00B94CEB">
        <w:t>Macbook</w:t>
      </w:r>
      <w:proofErr w:type="spellEnd"/>
      <w:r w:rsidR="00B94CEB">
        <w:t xml:space="preserve"> for </w:t>
      </w:r>
      <w:r w:rsidR="00411FF3">
        <w:t>class, and</w:t>
      </w:r>
      <w:r w:rsidR="00902664">
        <w:t xml:space="preserve">, unlike my experiences in CS-210, I had trouble getting the </w:t>
      </w:r>
      <w:proofErr w:type="spellStart"/>
      <w:r w:rsidR="00902664">
        <w:t>VectorSorting</w:t>
      </w:r>
      <w:proofErr w:type="spellEnd"/>
      <w:r w:rsidR="00902664">
        <w:t xml:space="preserve"> program to run in </w:t>
      </w:r>
      <w:proofErr w:type="spellStart"/>
      <w:r w:rsidR="00902664">
        <w:t>CLion</w:t>
      </w:r>
      <w:proofErr w:type="spellEnd"/>
      <w:r w:rsidR="00902664">
        <w:t xml:space="preserve"> with Clang. </w:t>
      </w:r>
      <w:r w:rsidR="00E90AFC">
        <w:t xml:space="preserve">I then used Visual Studio 2022 in a Windows 11 arm64 </w:t>
      </w:r>
      <w:r w:rsidR="00C20C8E">
        <w:t xml:space="preserve">virtual machine in Parallels, which concerned me because </w:t>
      </w:r>
      <w:r w:rsidR="00707B14">
        <w:t>all the school projects run in x86 or x64 mode. Luckily, I had no problems after importing the project files and changing a few settings.</w:t>
      </w:r>
      <w:r w:rsidR="00153D18">
        <w:t xml:space="preserve"> </w:t>
      </w:r>
      <w:r w:rsidR="00651DDE">
        <w:t xml:space="preserve">During development, my main objective was to get the sort algorithms to </w:t>
      </w:r>
      <w:r w:rsidR="00784577">
        <w:t>sort</w:t>
      </w:r>
      <w:r w:rsidR="00651DDE">
        <w:t xml:space="preserve"> </w:t>
      </w:r>
      <w:r w:rsidR="00784577">
        <w:t>cor</w:t>
      </w:r>
      <w:r w:rsidR="00651DDE">
        <w:t>re</w:t>
      </w:r>
      <w:r w:rsidR="00784577">
        <w:t>ct</w:t>
      </w:r>
      <w:r w:rsidR="00651DDE">
        <w:t>ly</w:t>
      </w:r>
      <w:r w:rsidR="00784577">
        <w:t>. I am a big fan of prototyping, so I created a few small programs with vectors of random integers (instead of bid objects)</w:t>
      </w:r>
      <w:r w:rsidR="002E41A9">
        <w:t xml:space="preserve"> to ensure that my selection sort and quick sort algorithms worked correctly</w:t>
      </w:r>
      <w:r w:rsidR="004A44BE">
        <w:t xml:space="preserve"> before tackling the assignment</w:t>
      </w:r>
      <w:r w:rsidR="002E41A9">
        <w:t xml:space="preserve">. The code from the </w:t>
      </w:r>
      <w:proofErr w:type="spellStart"/>
      <w:r w:rsidR="002E41A9">
        <w:t>Zybooks</w:t>
      </w:r>
      <w:proofErr w:type="spellEnd"/>
      <w:r w:rsidR="002E41A9">
        <w:t xml:space="preserve"> Chapter 3 modules helped</w:t>
      </w:r>
      <w:r w:rsidR="003D0D74">
        <w:t>.</w:t>
      </w:r>
      <w:r w:rsidR="002E41A9">
        <w:t xml:space="preserve"> </w:t>
      </w:r>
      <w:r w:rsidR="003D0D74">
        <w:t>S</w:t>
      </w:r>
      <w:r w:rsidR="002E41A9">
        <w:t>t</w:t>
      </w:r>
      <w:r w:rsidR="003D0D74">
        <w:t>ill,</w:t>
      </w:r>
      <w:r w:rsidR="002E41A9">
        <w:t xml:space="preserve"> I found Jay </w:t>
      </w:r>
      <w:proofErr w:type="spellStart"/>
      <w:r w:rsidR="00454CED">
        <w:t>Wengrow’s</w:t>
      </w:r>
      <w:proofErr w:type="spellEnd"/>
      <w:r w:rsidR="00454CED">
        <w:t xml:space="preserve"> book, “A Common-Sense Guide to Data Structures and Algorithms,” invaluable </w:t>
      </w:r>
      <w:r w:rsidR="009E0603">
        <w:t>i</w:t>
      </w:r>
      <w:r w:rsidR="002F4F06">
        <w:t>n</w:t>
      </w:r>
      <w:r w:rsidR="009E0603">
        <w:t xml:space="preserve"> understanding and implementing </w:t>
      </w:r>
      <w:r w:rsidR="002F4F06">
        <w:t>the algorithms in the program.</w:t>
      </w:r>
      <w:r w:rsidR="00144CE9">
        <w:t xml:space="preserve"> </w:t>
      </w:r>
      <w:proofErr w:type="spellStart"/>
      <w:r w:rsidR="004A44BE">
        <w:t>Wengrow’s</w:t>
      </w:r>
      <w:proofErr w:type="spellEnd"/>
      <w:r w:rsidR="004A44BE">
        <w:t xml:space="preserve"> </w:t>
      </w:r>
      <w:r w:rsidR="005642D8">
        <w:t xml:space="preserve">partition method </w:t>
      </w:r>
      <w:r w:rsidR="004A44BE">
        <w:t xml:space="preserve">used the rightmost </w:t>
      </w:r>
      <w:r w:rsidR="00A27957">
        <w:t xml:space="preserve">index as the pivot and </w:t>
      </w:r>
      <w:r w:rsidR="006A6C4C">
        <w:t>started comparing</w:t>
      </w:r>
      <w:r w:rsidR="00A27957">
        <w:t xml:space="preserve"> </w:t>
      </w:r>
      <w:r w:rsidR="005642D8">
        <w:t>elements with the leftmost elemen</w:t>
      </w:r>
      <w:r w:rsidR="00F93BF7">
        <w:t>t</w:t>
      </w:r>
      <w:r w:rsidR="005642D8">
        <w:t xml:space="preserve"> and the rightmost element before the pivot</w:t>
      </w:r>
      <w:r w:rsidR="00812992">
        <w:t xml:space="preserve"> at the final index.</w:t>
      </w:r>
      <w:r w:rsidR="00F93BF7">
        <w:t xml:space="preserve"> </w:t>
      </w:r>
      <w:r w:rsidR="002617A3">
        <w:t>I almost implemented that version</w:t>
      </w:r>
      <w:r w:rsidR="00576BF6">
        <w:t xml:space="preserve"> (and made a prototype)</w:t>
      </w:r>
      <w:r w:rsidR="002617A3">
        <w:t xml:space="preserve">, but in my research, computer scientist Robert Sedgewick stated that </w:t>
      </w:r>
      <w:r w:rsidR="00D23F9A">
        <w:t>using the median of the array was one of the most efficient versions of quick sort.</w:t>
      </w:r>
      <w:r w:rsidR="002F4F06">
        <w:t xml:space="preserve"> </w:t>
      </w:r>
      <w:r w:rsidR="003D0D74">
        <w:t>The coding was not c</w:t>
      </w:r>
      <w:r w:rsidR="00A37D9F">
        <w:t>omp</w:t>
      </w:r>
      <w:r w:rsidR="003D0D74">
        <w:t>l</w:t>
      </w:r>
      <w:r w:rsidR="00A37D9F">
        <w:t>ex</w:t>
      </w:r>
      <w:r w:rsidR="003D0D74">
        <w:t>, but</w:t>
      </w:r>
      <w:r w:rsidR="00A37D9F">
        <w:t xml:space="preserve"> I hit a major roadblock with the quick sort algorithm</w:t>
      </w:r>
      <w:r w:rsidR="007F2153">
        <w:t>’s partition method.</w:t>
      </w:r>
      <w:r w:rsidR="00917442">
        <w:t xml:space="preserve"> I declared the midpoint as an integer and compared the bids</w:t>
      </w:r>
      <w:r w:rsidR="00BD270A">
        <w:t xml:space="preserve"> at both the low and high indices to the midpoint</w:t>
      </w:r>
      <w:r w:rsidR="004970B1">
        <w:t xml:space="preserve"> itself</w:t>
      </w:r>
      <w:r w:rsidR="00BD270A">
        <w:t>. My bids were somewhat sorted</w:t>
      </w:r>
      <w:r w:rsidR="00734F6D">
        <w:t xml:space="preserve">, with minor errors. The only way to fix the </w:t>
      </w:r>
      <w:r w:rsidR="00FF045A">
        <w:t xml:space="preserve">problem </w:t>
      </w:r>
      <w:r w:rsidR="00734F6D">
        <w:t xml:space="preserve">was to call a third </w:t>
      </w:r>
      <w:proofErr w:type="spellStart"/>
      <w:proofErr w:type="gramStart"/>
      <w:r w:rsidR="00734F6D">
        <w:lastRenderedPageBreak/>
        <w:t>quickSort</w:t>
      </w:r>
      <w:proofErr w:type="spellEnd"/>
      <w:r w:rsidR="00734F6D">
        <w:t>(</w:t>
      </w:r>
      <w:proofErr w:type="gramEnd"/>
      <w:r w:rsidR="00734F6D">
        <w:t xml:space="preserve">) function within the parent </w:t>
      </w:r>
      <w:proofErr w:type="spellStart"/>
      <w:r w:rsidR="00734F6D">
        <w:t>quickSort</w:t>
      </w:r>
      <w:proofErr w:type="spellEnd"/>
      <w:r w:rsidR="00734F6D">
        <w:t xml:space="preserve">() function. While this provided correct output, I knew this was a workaround </w:t>
      </w:r>
      <w:r w:rsidR="00FE4CCC">
        <w:t xml:space="preserve">and </w:t>
      </w:r>
      <w:r w:rsidR="00734F6D">
        <w:t xml:space="preserve">not how quick sort should work. </w:t>
      </w:r>
      <w:r w:rsidR="00602B58">
        <w:t>Finally, I realized that I was comparing the title strings to the midpoint</w:t>
      </w:r>
      <w:r w:rsidR="00523B8F">
        <w:t xml:space="preserve"> index</w:t>
      </w:r>
      <w:r w:rsidR="00602B58">
        <w:t xml:space="preserve"> and not to the string within the </w:t>
      </w:r>
      <w:r w:rsidR="00523B8F">
        <w:t xml:space="preserve">element. Declaring a string “pivot” variable that is </w:t>
      </w:r>
      <w:r w:rsidR="00861806">
        <w:t>the string title value at the midpoint</w:t>
      </w:r>
      <w:r w:rsidR="0014447D">
        <w:t xml:space="preserve"> and using it to compare to my bids title at the lower and higher indices</w:t>
      </w:r>
      <w:r w:rsidR="00861806">
        <w:t xml:space="preserve"> fixed my error.</w:t>
      </w:r>
    </w:p>
    <w:p w14:paraId="1AC99916" w14:textId="77777777" w:rsidR="00583B57" w:rsidRDefault="00583B57" w:rsidP="00583B57">
      <w:pPr>
        <w:ind w:firstLine="0"/>
      </w:pPr>
    </w:p>
    <w:p w14:paraId="26DF7221" w14:textId="1E2F2566" w:rsidR="00583B57" w:rsidRDefault="00583B57" w:rsidP="00583B57">
      <w:pPr>
        <w:ind w:firstLine="0"/>
      </w:pPr>
    </w:p>
    <w:p w14:paraId="3A30B340" w14:textId="77777777" w:rsidR="00583B57" w:rsidRDefault="00583B57" w:rsidP="00583B57">
      <w:pPr>
        <w:ind w:firstLine="0"/>
      </w:pPr>
    </w:p>
    <w:p w14:paraId="74B7C62F" w14:textId="77777777" w:rsidR="00583B57" w:rsidRDefault="00583B57" w:rsidP="00583B57">
      <w:pPr>
        <w:ind w:firstLine="0"/>
      </w:pPr>
    </w:p>
    <w:p w14:paraId="76856A05" w14:textId="77777777" w:rsidR="00583B57" w:rsidRDefault="00583B57" w:rsidP="00583B57">
      <w:pPr>
        <w:ind w:firstLine="0"/>
      </w:pPr>
    </w:p>
    <w:p w14:paraId="1C103CB1" w14:textId="77777777" w:rsidR="00583B57" w:rsidRDefault="00583B57" w:rsidP="00583B57">
      <w:pPr>
        <w:ind w:firstLine="0"/>
      </w:pPr>
    </w:p>
    <w:p w14:paraId="1583A29A" w14:textId="77777777" w:rsidR="00583B57" w:rsidRDefault="00583B57" w:rsidP="00583B57">
      <w:pPr>
        <w:ind w:firstLine="0"/>
      </w:pPr>
    </w:p>
    <w:p w14:paraId="3BD34D48" w14:textId="77777777" w:rsidR="00583B57" w:rsidRDefault="00583B57" w:rsidP="00583B57">
      <w:pPr>
        <w:ind w:firstLine="0"/>
      </w:pPr>
    </w:p>
    <w:p w14:paraId="5E6B8EF3" w14:textId="77777777" w:rsidR="00583B57" w:rsidRDefault="00583B57" w:rsidP="00583B57">
      <w:pPr>
        <w:ind w:firstLine="0"/>
      </w:pPr>
    </w:p>
    <w:p w14:paraId="4903FACF" w14:textId="77777777" w:rsidR="00583B57" w:rsidRDefault="00583B57" w:rsidP="00583B57">
      <w:pPr>
        <w:ind w:firstLine="0"/>
      </w:pPr>
    </w:p>
    <w:p w14:paraId="49E8BA5A" w14:textId="77777777" w:rsidR="00583B57" w:rsidRDefault="00583B57" w:rsidP="00583B57">
      <w:pPr>
        <w:ind w:firstLine="0"/>
      </w:pPr>
    </w:p>
    <w:p w14:paraId="7C3A9929" w14:textId="77777777" w:rsidR="00583B57" w:rsidRDefault="00583B57" w:rsidP="00583B57">
      <w:pPr>
        <w:ind w:firstLine="0"/>
      </w:pPr>
    </w:p>
    <w:p w14:paraId="3D20E991" w14:textId="77777777" w:rsidR="00583B57" w:rsidRDefault="00583B57" w:rsidP="00583B57">
      <w:pPr>
        <w:ind w:firstLine="0"/>
      </w:pPr>
    </w:p>
    <w:p w14:paraId="375F72D6" w14:textId="77777777" w:rsidR="00583B57" w:rsidRDefault="00583B57" w:rsidP="00583B57">
      <w:pPr>
        <w:ind w:firstLine="0"/>
      </w:pPr>
    </w:p>
    <w:p w14:paraId="24D2C268" w14:textId="77777777" w:rsidR="00583B57" w:rsidRDefault="00583B57" w:rsidP="00583B57">
      <w:pPr>
        <w:ind w:firstLine="0"/>
      </w:pPr>
    </w:p>
    <w:p w14:paraId="69D5F667" w14:textId="77777777" w:rsidR="00583B57" w:rsidRDefault="00583B57" w:rsidP="00583B57">
      <w:pPr>
        <w:ind w:firstLine="0"/>
      </w:pPr>
    </w:p>
    <w:p w14:paraId="43C07EC4" w14:textId="77777777" w:rsidR="00583B57" w:rsidRDefault="00583B57" w:rsidP="00583B57">
      <w:pPr>
        <w:ind w:firstLine="0"/>
      </w:pPr>
    </w:p>
    <w:p w14:paraId="43FA7489" w14:textId="77777777" w:rsidR="00583B57" w:rsidRDefault="00583B57" w:rsidP="00583B57">
      <w:pPr>
        <w:ind w:firstLine="0"/>
      </w:pPr>
    </w:p>
    <w:p w14:paraId="2C39E84F" w14:textId="65985AB6" w:rsidR="00583B57" w:rsidRDefault="00583B57" w:rsidP="00583B57">
      <w:pPr>
        <w:ind w:firstLine="0"/>
        <w:rPr>
          <w:b/>
          <w:bCs/>
        </w:rPr>
      </w:pPr>
      <w:r w:rsidRPr="00583B57">
        <w:rPr>
          <w:b/>
          <w:bCs/>
        </w:rPr>
        <w:lastRenderedPageBreak/>
        <w:t>Pseudocode:</w:t>
      </w:r>
    </w:p>
    <w:p w14:paraId="5D487E74" w14:textId="642B16D7" w:rsidR="00583B57" w:rsidRDefault="00583B57" w:rsidP="00583B57">
      <w:pPr>
        <w:ind w:firstLine="0"/>
      </w:pPr>
      <w:r>
        <w:t xml:space="preserve">START the </w:t>
      </w:r>
      <w:proofErr w:type="spellStart"/>
      <w:r>
        <w:t>VectorSorting</w:t>
      </w:r>
      <w:proofErr w:type="spellEnd"/>
      <w:r>
        <w:t xml:space="preserve"> program</w:t>
      </w:r>
      <w:r w:rsidR="00762DF5">
        <w:t>.</w:t>
      </w:r>
    </w:p>
    <w:p w14:paraId="3B3314DE" w14:textId="74A8E35C" w:rsidR="00583B57" w:rsidRDefault="00A97F60" w:rsidP="0061476B">
      <w:pPr>
        <w:ind w:left="720" w:firstLine="0"/>
      </w:pPr>
      <w:r>
        <w:t>The p</w:t>
      </w:r>
      <w:r w:rsidR="00BB0603">
        <w:t xml:space="preserve">rogram </w:t>
      </w:r>
      <w:r w:rsidR="00503276">
        <w:t>retrieves the path to the .csv file and uses it as a command line argument</w:t>
      </w:r>
      <w:r w:rsidR="00460323">
        <w:t xml:space="preserve"> (ready to be loaded).</w:t>
      </w:r>
    </w:p>
    <w:p w14:paraId="03830D51" w14:textId="497938F5" w:rsidR="00762DF5" w:rsidRDefault="00762DF5" w:rsidP="00583B57">
      <w:pPr>
        <w:ind w:firstLine="0"/>
      </w:pPr>
      <w:r>
        <w:t xml:space="preserve">DEFINE an empty vector called </w:t>
      </w:r>
      <w:r w:rsidR="00AF6BFB">
        <w:t>“</w:t>
      </w:r>
      <w:r>
        <w:t>bids</w:t>
      </w:r>
      <w:r w:rsidR="00AF6BFB">
        <w:t xml:space="preserve">” </w:t>
      </w:r>
      <w:r>
        <w:t>t</w:t>
      </w:r>
      <w:r w:rsidR="00AA20EF">
        <w:t>o</w:t>
      </w:r>
      <w:r>
        <w:t xml:space="preserve"> store bid information from the .csv file.</w:t>
      </w:r>
    </w:p>
    <w:p w14:paraId="61C9EFFA" w14:textId="3A7299E7" w:rsidR="00503276" w:rsidRDefault="0055282F" w:rsidP="00583B57">
      <w:pPr>
        <w:ind w:firstLine="0"/>
      </w:pPr>
      <w:r>
        <w:t>DISPLAY the main</w:t>
      </w:r>
      <w:r w:rsidR="00460323">
        <w:t xml:space="preserve"> menu with 5 options.</w:t>
      </w:r>
    </w:p>
    <w:p w14:paraId="0FCAA55D" w14:textId="3E3C69BA" w:rsidR="00460323" w:rsidRDefault="00460323" w:rsidP="0061476B">
      <w:r>
        <w:t>IF the user</w:t>
      </w:r>
      <w:r w:rsidR="00762DF5">
        <w:t xml:space="preserve"> </w:t>
      </w:r>
      <w:r w:rsidR="00A97F60">
        <w:t>selects option 1:</w:t>
      </w:r>
    </w:p>
    <w:p w14:paraId="28D7E9B1" w14:textId="5BE23D57" w:rsidR="0061476B" w:rsidRDefault="006F18BB" w:rsidP="0061476B">
      <w:r>
        <w:t>The program loads the bids utilizing the path to the .csv file</w:t>
      </w:r>
      <w:r w:rsidR="002B72B8">
        <w:t>.</w:t>
      </w:r>
    </w:p>
    <w:p w14:paraId="7CD920F1" w14:textId="77BDD1AE" w:rsidR="002B72B8" w:rsidRDefault="002B72B8" w:rsidP="0061476B">
      <w:r>
        <w:t>DISPLAY the</w:t>
      </w:r>
      <w:r w:rsidR="00712A1E">
        <w:t xml:space="preserve"> total</w:t>
      </w:r>
      <w:r>
        <w:t xml:space="preserve"> number of bids read into the vector</w:t>
      </w:r>
      <w:r w:rsidR="00712A1E">
        <w:t xml:space="preserve"> as an integer</w:t>
      </w:r>
      <w:r w:rsidR="00AF6BFB">
        <w:t>.</w:t>
      </w:r>
    </w:p>
    <w:p w14:paraId="05A5A270" w14:textId="14D478A9" w:rsidR="00AF6BFB" w:rsidRDefault="00CC757F" w:rsidP="0061476B">
      <w:r>
        <w:t xml:space="preserve">CALCULATE and </w:t>
      </w:r>
      <w:r w:rsidR="00AF6BFB">
        <w:t>DISPLAY the elapsed</w:t>
      </w:r>
      <w:r>
        <w:t xml:space="preserve"> time to load the .csv file into the “bids” vector.</w:t>
      </w:r>
    </w:p>
    <w:p w14:paraId="2BC660BD" w14:textId="74CA0542" w:rsidR="00A41B72" w:rsidRDefault="00074EDD" w:rsidP="0061476B">
      <w:r>
        <w:t>RETURN to DISPLAY</w:t>
      </w:r>
      <w:r w:rsidR="00712A1E">
        <w:t xml:space="preserve"> </w:t>
      </w:r>
      <w:r>
        <w:t>the main menu.</w:t>
      </w:r>
    </w:p>
    <w:p w14:paraId="2E841DEC" w14:textId="2BF2F173" w:rsidR="00712A1E" w:rsidRDefault="00712A1E" w:rsidP="0061476B">
      <w:r>
        <w:t>IF the user selects option 2:</w:t>
      </w:r>
    </w:p>
    <w:p w14:paraId="1766A9E3" w14:textId="1BFBEFD5" w:rsidR="00712A1E" w:rsidRDefault="008833B8" w:rsidP="0010298B">
      <w:pPr>
        <w:ind w:left="1440" w:firstLine="0"/>
      </w:pPr>
      <w:r>
        <w:t xml:space="preserve">FOR all iterations, up to but not including the </w:t>
      </w:r>
      <w:r w:rsidR="0010298B">
        <w:t>total number of items in</w:t>
      </w:r>
      <w:r>
        <w:t xml:space="preserve"> the “bids” vector:</w:t>
      </w:r>
    </w:p>
    <w:p w14:paraId="17C05C7E" w14:textId="546DEA37" w:rsidR="00144F6E" w:rsidRDefault="00144F6E" w:rsidP="00144F6E">
      <w:pPr>
        <w:ind w:left="720"/>
      </w:pPr>
      <w:r>
        <w:t>DISPLAY</w:t>
      </w:r>
      <w:r w:rsidR="00E72288">
        <w:t xml:space="preserve"> the bids read, including ID number, title, and quantity.</w:t>
      </w:r>
    </w:p>
    <w:p w14:paraId="1F722345" w14:textId="77777777" w:rsidR="000C4AC7" w:rsidRDefault="000C4AC7" w:rsidP="000C4AC7">
      <w:pPr>
        <w:ind w:left="720"/>
      </w:pPr>
      <w:r>
        <w:t>RETURN to DISPLAY the main menu.</w:t>
      </w:r>
    </w:p>
    <w:p w14:paraId="62C9EBC7" w14:textId="25B547C2" w:rsidR="00402F95" w:rsidRDefault="00402F95" w:rsidP="00402F95">
      <w:r>
        <w:t>IF the user selects option 3:</w:t>
      </w:r>
    </w:p>
    <w:p w14:paraId="1B7A7758" w14:textId="331394B2" w:rsidR="00402F95" w:rsidRDefault="00402F95" w:rsidP="00402F95">
      <w:r>
        <w:tab/>
      </w:r>
      <w:r w:rsidR="00F525CA">
        <w:t xml:space="preserve">INVOKE the </w:t>
      </w:r>
      <w:proofErr w:type="spellStart"/>
      <w:r w:rsidR="00F525CA">
        <w:t>selectionSort</w:t>
      </w:r>
      <w:proofErr w:type="spellEnd"/>
      <w:r w:rsidR="00F525CA">
        <w:t xml:space="preserve"> function:</w:t>
      </w:r>
    </w:p>
    <w:p w14:paraId="4CC7594A" w14:textId="088F7489" w:rsidR="00F525CA" w:rsidRDefault="00AC01F9" w:rsidP="00250DD4">
      <w:pPr>
        <w:ind w:left="2160" w:firstLine="0"/>
      </w:pPr>
      <w:r>
        <w:t>FOR all iterations from the first element to the</w:t>
      </w:r>
      <w:r w:rsidR="00250DD4">
        <w:t xml:space="preserve"> last element in the “bids” vector:</w:t>
      </w:r>
    </w:p>
    <w:p w14:paraId="0FC3E17F" w14:textId="190210A2" w:rsidR="00250DD4" w:rsidRDefault="00422E2A" w:rsidP="00250DD4">
      <w:pPr>
        <w:ind w:left="2160" w:firstLine="0"/>
      </w:pPr>
      <w:r>
        <w:t>The minimum bid is t</w:t>
      </w:r>
      <w:r w:rsidR="00F41A8E">
        <w:t>he first element that is checked.</w:t>
      </w:r>
    </w:p>
    <w:p w14:paraId="63F23692" w14:textId="03EBDDE2" w:rsidR="00250DD4" w:rsidRDefault="00F41A8E" w:rsidP="0035422F">
      <w:pPr>
        <w:ind w:left="2880" w:firstLine="0"/>
      </w:pPr>
      <w:r>
        <w:t xml:space="preserve">FOR all iterations from one element to the right of the </w:t>
      </w:r>
      <w:r w:rsidR="008B3039">
        <w:t xml:space="preserve">element being checked </w:t>
      </w:r>
      <w:r w:rsidR="00697C4F">
        <w:t xml:space="preserve">up to the last element of the </w:t>
      </w:r>
      <w:r w:rsidR="00DA6988">
        <w:t>“</w:t>
      </w:r>
      <w:r w:rsidR="00697C4F">
        <w:t>bids</w:t>
      </w:r>
      <w:r w:rsidR="00DA6988">
        <w:t>”</w:t>
      </w:r>
      <w:r w:rsidR="00697C4F">
        <w:t xml:space="preserve"> vector</w:t>
      </w:r>
      <w:r w:rsidR="0035422F">
        <w:t>:</w:t>
      </w:r>
    </w:p>
    <w:p w14:paraId="4A690998" w14:textId="073614E3" w:rsidR="0035422F" w:rsidRDefault="0035422F" w:rsidP="001B02E9">
      <w:pPr>
        <w:ind w:left="3600" w:firstLine="0"/>
      </w:pPr>
      <w:r>
        <w:lastRenderedPageBreak/>
        <w:t>IF the bids</w:t>
      </w:r>
      <w:r w:rsidR="00DA6988">
        <w:t xml:space="preserve"> element being checked is less than </w:t>
      </w:r>
      <w:r w:rsidR="001B02E9">
        <w:t>the minimum bid:</w:t>
      </w:r>
    </w:p>
    <w:p w14:paraId="08DEA625" w14:textId="62DC469E" w:rsidR="001B02E9" w:rsidRDefault="001B02E9" w:rsidP="001B02E9">
      <w:pPr>
        <w:ind w:left="3600" w:firstLine="0"/>
      </w:pPr>
      <w:r>
        <w:t xml:space="preserve">This is </w:t>
      </w:r>
      <w:r w:rsidR="00ED345B">
        <w:t xml:space="preserve">now </w:t>
      </w:r>
      <w:r>
        <w:t>the newest minimum bid.</w:t>
      </w:r>
    </w:p>
    <w:p w14:paraId="5C819145" w14:textId="3A6198A0" w:rsidR="00ED345B" w:rsidRDefault="00ED345B" w:rsidP="00ED345B">
      <w:r>
        <w:tab/>
      </w:r>
      <w:r>
        <w:tab/>
      </w:r>
      <w:r>
        <w:tab/>
        <w:t xml:space="preserve">IF the minimum </w:t>
      </w:r>
      <w:r w:rsidR="004E7711">
        <w:t>bid is less than the element being checked:</w:t>
      </w:r>
    </w:p>
    <w:p w14:paraId="37E5951F" w14:textId="0A0A70AE" w:rsidR="004E7711" w:rsidRDefault="004E7711" w:rsidP="004E7711">
      <w:pPr>
        <w:ind w:left="3600" w:firstLine="0"/>
      </w:pPr>
      <w:r>
        <w:t>SWAP the bid at the element being checked with the minimum bid.</w:t>
      </w:r>
    </w:p>
    <w:p w14:paraId="5F4F7D72" w14:textId="5CD03ED0" w:rsidR="003D33B4" w:rsidRDefault="003D33B4" w:rsidP="004E7711">
      <w:pPr>
        <w:ind w:left="3600" w:firstLine="0"/>
      </w:pPr>
      <w:r>
        <w:t>// Remember</w:t>
      </w:r>
      <w:r w:rsidR="000918E9">
        <w:t>,</w:t>
      </w:r>
      <w:r>
        <w:t xml:space="preserve"> we are sorting from left to right.</w:t>
      </w:r>
    </w:p>
    <w:p w14:paraId="086A7443" w14:textId="664217AE" w:rsidR="003D33B4" w:rsidRDefault="003D33B4" w:rsidP="006B0A0F">
      <w:pPr>
        <w:ind w:left="1440"/>
      </w:pPr>
      <w:r>
        <w:t>CONTINUE until the vector is sorted from left to right.</w:t>
      </w:r>
    </w:p>
    <w:p w14:paraId="01782BA0" w14:textId="78AAA310" w:rsidR="006B0A0F" w:rsidRDefault="006B0A0F" w:rsidP="006B0A0F">
      <w:r>
        <w:t xml:space="preserve">DISPLAY the total number of bids </w:t>
      </w:r>
      <w:r>
        <w:t>sorted and in the “bids” vector.</w:t>
      </w:r>
    </w:p>
    <w:p w14:paraId="7A2E3F1C" w14:textId="28295845" w:rsidR="006B0A0F" w:rsidRDefault="006B0A0F" w:rsidP="006B0A0F">
      <w:r>
        <w:t xml:space="preserve">CALCULATE and DISPLAY the elapsed time to </w:t>
      </w:r>
      <w:r>
        <w:t xml:space="preserve">complete the selection </w:t>
      </w:r>
      <w:r w:rsidR="003725FF">
        <w:t>sort.</w:t>
      </w:r>
    </w:p>
    <w:p w14:paraId="71CDCD55" w14:textId="2C295E99" w:rsidR="006B0A0F" w:rsidRDefault="003725FF" w:rsidP="006B0A0F">
      <w:r>
        <w:t>IF the user select</w:t>
      </w:r>
      <w:r w:rsidR="00AC731E">
        <w:t>s</w:t>
      </w:r>
      <w:r>
        <w:t xml:space="preserve"> option 4:</w:t>
      </w:r>
    </w:p>
    <w:p w14:paraId="48F15DCA" w14:textId="04C97DC5" w:rsidR="003725FF" w:rsidRDefault="003725FF" w:rsidP="006B0A0F">
      <w:r>
        <w:tab/>
        <w:t xml:space="preserve">INVOKE the </w:t>
      </w:r>
      <w:proofErr w:type="spellStart"/>
      <w:r>
        <w:t>quickSort</w:t>
      </w:r>
      <w:proofErr w:type="spellEnd"/>
      <w:r>
        <w:t xml:space="preserve"> function</w:t>
      </w:r>
      <w:r w:rsidR="00EE4654">
        <w:t>:</w:t>
      </w:r>
    </w:p>
    <w:p w14:paraId="041534A5" w14:textId="1A7070E3" w:rsidR="00EE4654" w:rsidRDefault="00EE4654" w:rsidP="006B0A0F">
      <w:r>
        <w:tab/>
      </w:r>
      <w:r>
        <w:tab/>
      </w:r>
      <w:r w:rsidR="001F3403">
        <w:t>IF the subarray has 0 or 1 elements:</w:t>
      </w:r>
    </w:p>
    <w:p w14:paraId="3FC9D488" w14:textId="0E88AA8F" w:rsidR="001F3403" w:rsidRDefault="001F3403" w:rsidP="006B0A0F">
      <w:r>
        <w:tab/>
      </w:r>
      <w:r>
        <w:tab/>
      </w:r>
      <w:r>
        <w:tab/>
        <w:t>COMPLETE the quick sort.</w:t>
      </w:r>
    </w:p>
    <w:p w14:paraId="18A0F532" w14:textId="4DAE3BB8" w:rsidR="00F300D6" w:rsidRDefault="00F300D6" w:rsidP="0094518C">
      <w:pPr>
        <w:ind w:left="2160" w:firstLine="0"/>
      </w:pPr>
      <w:r>
        <w:t>DECLARE the midpoint variable</w:t>
      </w:r>
      <w:r w:rsidR="0009087F">
        <w:t xml:space="preserve"> and SET as the RESULT of the </w:t>
      </w:r>
      <w:proofErr w:type="gramStart"/>
      <w:r w:rsidR="00AC731E">
        <w:t>PARTITION(</w:t>
      </w:r>
      <w:proofErr w:type="gramEnd"/>
      <w:r w:rsidR="00AC731E">
        <w:t>)</w:t>
      </w:r>
      <w:r w:rsidR="0094518C">
        <w:t xml:space="preserve"> function.</w:t>
      </w:r>
    </w:p>
    <w:p w14:paraId="2C4B1E75" w14:textId="5AA48525" w:rsidR="0094518C" w:rsidRDefault="0094518C" w:rsidP="0094518C">
      <w:pPr>
        <w:ind w:left="2880" w:firstLine="0"/>
      </w:pPr>
      <w:r>
        <w:t>The partition function takes the “bids” vector and the indices of its first and last elements.</w:t>
      </w:r>
    </w:p>
    <w:p w14:paraId="076F81DA" w14:textId="55B4A374" w:rsidR="0094518C" w:rsidRDefault="00DC24BC" w:rsidP="0094518C">
      <w:pPr>
        <w:ind w:left="2880" w:firstLine="0"/>
      </w:pPr>
      <w:r>
        <w:t xml:space="preserve">DECLARE a midpoint that is the </w:t>
      </w:r>
      <w:r w:rsidR="009E414F">
        <w:t>leftmost</w:t>
      </w:r>
      <w:r w:rsidR="00D43A75">
        <w:t>/left</w:t>
      </w:r>
      <w:r>
        <w:t xml:space="preserve"> index</w:t>
      </w:r>
      <w:r w:rsidR="00B34745">
        <w:t xml:space="preserve"> added to the result of the </w:t>
      </w:r>
      <w:r w:rsidR="009E414F">
        <w:t>rightmost</w:t>
      </w:r>
      <w:r w:rsidR="00D43A75">
        <w:t xml:space="preserve">/right </w:t>
      </w:r>
      <w:r w:rsidR="00B34745">
        <w:t xml:space="preserve">index subtracted from the </w:t>
      </w:r>
      <w:r w:rsidR="009E414F">
        <w:t>leftmost</w:t>
      </w:r>
      <w:r w:rsidR="00D43A75">
        <w:t>/left</w:t>
      </w:r>
      <w:r w:rsidR="00B34745">
        <w:t xml:space="preserve"> index divided in half.</w:t>
      </w:r>
    </w:p>
    <w:p w14:paraId="2C7F9667" w14:textId="5AC69BD0" w:rsidR="002641D5" w:rsidRDefault="002641D5" w:rsidP="0094518C">
      <w:pPr>
        <w:ind w:left="2880" w:firstLine="0"/>
      </w:pPr>
      <w:r>
        <w:t>DECLARE a pivot that is the value of the bids located in the midpoint index</w:t>
      </w:r>
      <w:r w:rsidR="007E767D">
        <w:t>.</w:t>
      </w:r>
    </w:p>
    <w:p w14:paraId="0FF730EB" w14:textId="7979BD1C" w:rsidR="007E767D" w:rsidRDefault="007E767D" w:rsidP="0094518C">
      <w:pPr>
        <w:ind w:left="2880" w:firstLine="0"/>
      </w:pPr>
      <w:r>
        <w:lastRenderedPageBreak/>
        <w:t>WHILE true // infinite loop</w:t>
      </w:r>
    </w:p>
    <w:p w14:paraId="1B397735" w14:textId="32CC2012" w:rsidR="007E767D" w:rsidRDefault="009E414F" w:rsidP="009E414F">
      <w:pPr>
        <w:ind w:left="3600" w:firstLine="0"/>
      </w:pPr>
      <w:r>
        <w:t>WHILE the bid</w:t>
      </w:r>
      <w:r w:rsidR="00700F56">
        <w:t xml:space="preserve"> element</w:t>
      </w:r>
      <w:r>
        <w:t xml:space="preserve"> at the left</w:t>
      </w:r>
      <w:r w:rsidR="00C02883">
        <w:t xml:space="preserve"> </w:t>
      </w:r>
      <w:r>
        <w:t xml:space="preserve">index </w:t>
      </w:r>
      <w:r w:rsidR="00700F56">
        <w:t>is</w:t>
      </w:r>
      <w:r>
        <w:t xml:space="preserve"> less than the pivot:</w:t>
      </w:r>
    </w:p>
    <w:p w14:paraId="64A4EC0B" w14:textId="1B8C1540" w:rsidR="009E414F" w:rsidRDefault="009E414F" w:rsidP="009E414F">
      <w:pPr>
        <w:ind w:left="3600" w:firstLine="0"/>
      </w:pPr>
      <w:r>
        <w:t>INCREMENT the left index.</w:t>
      </w:r>
    </w:p>
    <w:p w14:paraId="0FE28708" w14:textId="0042C83D" w:rsidR="00700F56" w:rsidRDefault="00700F56" w:rsidP="009E414F">
      <w:pPr>
        <w:ind w:left="3600" w:firstLine="0"/>
      </w:pPr>
      <w:r>
        <w:t>WHILE the bid element at the right index is less than the pivot:</w:t>
      </w:r>
    </w:p>
    <w:p w14:paraId="24095AB2" w14:textId="5AD52145" w:rsidR="00700F56" w:rsidRDefault="00700F56" w:rsidP="009E414F">
      <w:pPr>
        <w:ind w:left="3600" w:firstLine="0"/>
      </w:pPr>
      <w:r>
        <w:t>DECREMENT the rightmost index.</w:t>
      </w:r>
    </w:p>
    <w:p w14:paraId="54F46370" w14:textId="7867372F" w:rsidR="001818F8" w:rsidRDefault="001818F8" w:rsidP="009E414F">
      <w:pPr>
        <w:ind w:left="3600" w:firstLine="0"/>
      </w:pPr>
      <w:r>
        <w:t>IF the lef</w:t>
      </w:r>
      <w:r w:rsidR="00C02883">
        <w:t>t</w:t>
      </w:r>
      <w:r>
        <w:t xml:space="preserve"> index reaches or passes the right index:</w:t>
      </w:r>
    </w:p>
    <w:p w14:paraId="4FBA36D3" w14:textId="67414EFD" w:rsidR="001818F8" w:rsidRDefault="001818F8" w:rsidP="009E414F">
      <w:pPr>
        <w:ind w:left="3600" w:firstLine="0"/>
      </w:pPr>
      <w:r>
        <w:t>BREAK out of the</w:t>
      </w:r>
      <w:r w:rsidR="00A92157">
        <w:t xml:space="preserve"> </w:t>
      </w:r>
      <w:r>
        <w:t>loop.</w:t>
      </w:r>
    </w:p>
    <w:p w14:paraId="4EE25D86" w14:textId="1DBAC92F" w:rsidR="00C02883" w:rsidRDefault="00C02883" w:rsidP="009E414F">
      <w:pPr>
        <w:ind w:left="3600" w:firstLine="0"/>
      </w:pPr>
      <w:r>
        <w:t>ELSE:</w:t>
      </w:r>
    </w:p>
    <w:p w14:paraId="25827686" w14:textId="78FBA87F" w:rsidR="00B02083" w:rsidRDefault="00FA3F0C" w:rsidP="009E414F">
      <w:pPr>
        <w:ind w:left="3600" w:firstLine="0"/>
      </w:pPr>
      <w:r>
        <w:t xml:space="preserve">Both while loops for left and right indices </w:t>
      </w:r>
      <w:r w:rsidR="00A40761">
        <w:t xml:space="preserve">stop </w:t>
      </w:r>
      <w:r>
        <w:t>because the condition is no longer met.</w:t>
      </w:r>
    </w:p>
    <w:p w14:paraId="1C9B7652" w14:textId="77777777" w:rsidR="00A40761" w:rsidRDefault="00C02883" w:rsidP="009E414F">
      <w:pPr>
        <w:ind w:left="3600" w:firstLine="0"/>
      </w:pPr>
      <w:r>
        <w:t>SWAP the bids at the left index and the bids at the right index.</w:t>
      </w:r>
    </w:p>
    <w:p w14:paraId="1757A9D3" w14:textId="3EE2C48F" w:rsidR="00C02883" w:rsidRDefault="00A40761" w:rsidP="009E414F">
      <w:pPr>
        <w:ind w:left="3600" w:firstLine="0"/>
      </w:pPr>
      <w:r>
        <w:t xml:space="preserve"> CONTINUE WHILE TRUE until BREAK statement met.</w:t>
      </w:r>
    </w:p>
    <w:p w14:paraId="38FD979F" w14:textId="1316EF80" w:rsidR="00D43A75" w:rsidRDefault="00A16896" w:rsidP="00D43A75">
      <w:r>
        <w:tab/>
      </w:r>
      <w:r>
        <w:tab/>
        <w:t>RETURN the highest index of the left partition</w:t>
      </w:r>
      <w:r w:rsidR="00A40761">
        <w:t>.</w:t>
      </w:r>
    </w:p>
    <w:p w14:paraId="570CDF4E" w14:textId="794939BA" w:rsidR="002A1847" w:rsidRDefault="002A1847" w:rsidP="00EC5C69">
      <w:pPr>
        <w:ind w:left="1440" w:firstLine="0"/>
      </w:pPr>
      <w:r>
        <w:t xml:space="preserve">RUN </w:t>
      </w:r>
      <w:r w:rsidR="00EC5C69">
        <w:t xml:space="preserve">above </w:t>
      </w:r>
      <w:proofErr w:type="spellStart"/>
      <w:r w:rsidR="00EC5C69">
        <w:t>quickSort</w:t>
      </w:r>
      <w:proofErr w:type="spellEnd"/>
      <w:r w:rsidR="00EC5C69">
        <w:t xml:space="preserve"> algorithm recursively using the “bids” vector, left </w:t>
      </w:r>
      <w:proofErr w:type="gramStart"/>
      <w:r w:rsidR="00EC5C69">
        <w:t>element</w:t>
      </w:r>
      <w:proofErr w:type="gramEnd"/>
      <w:r w:rsidR="00EC5C69">
        <w:t xml:space="preserve"> and newly found midpoint element)</w:t>
      </w:r>
      <w:r w:rsidR="007615F4">
        <w:t xml:space="preserve"> to sort the half of the vector </w:t>
      </w:r>
      <w:r w:rsidR="00F757EE">
        <w:t xml:space="preserve">portion </w:t>
      </w:r>
      <w:r w:rsidR="007615F4">
        <w:t>less than the midpoint.</w:t>
      </w:r>
    </w:p>
    <w:p w14:paraId="1EDA8550" w14:textId="53753CEB" w:rsidR="007615F4" w:rsidRDefault="007615F4" w:rsidP="00EC5C69">
      <w:pPr>
        <w:ind w:left="1440" w:firstLine="0"/>
      </w:pPr>
      <w:r>
        <w:t xml:space="preserve">RUN </w:t>
      </w:r>
      <w:proofErr w:type="spellStart"/>
      <w:r>
        <w:t>quickSort</w:t>
      </w:r>
      <w:proofErr w:type="spellEnd"/>
      <w:r>
        <w:t xml:space="preserve"> algorithm recursively using the “bids” vector, midpoint element plus 1</w:t>
      </w:r>
      <w:r w:rsidR="00F757EE">
        <w:t>, and right element of the vector portion greater than the midpoint.</w:t>
      </w:r>
    </w:p>
    <w:p w14:paraId="3EE93EDC" w14:textId="21316EF9" w:rsidR="008B32C2" w:rsidRDefault="008B32C2" w:rsidP="00EC5C69">
      <w:pPr>
        <w:ind w:left="1440" w:firstLine="0"/>
      </w:pPr>
      <w:r>
        <w:t>// This should provide a vector that is completely sorted.</w:t>
      </w:r>
    </w:p>
    <w:p w14:paraId="1CF8AC58" w14:textId="77777777" w:rsidR="008B32C2" w:rsidRDefault="008B32C2" w:rsidP="008B32C2">
      <w:r>
        <w:t>DISPLAY the total number of bids sorted and in the “bids” vector.</w:t>
      </w:r>
    </w:p>
    <w:p w14:paraId="0AF87900" w14:textId="5740DD53" w:rsidR="008B32C2" w:rsidRDefault="008B32C2" w:rsidP="008B32C2">
      <w:r>
        <w:lastRenderedPageBreak/>
        <w:t xml:space="preserve">CALCULATE and DISPLAY the elapsed time to complete the </w:t>
      </w:r>
      <w:r>
        <w:t>quick</w:t>
      </w:r>
      <w:r>
        <w:t xml:space="preserve"> sort.</w:t>
      </w:r>
    </w:p>
    <w:p w14:paraId="22C82CB4" w14:textId="5A3C074D" w:rsidR="008B32C2" w:rsidRDefault="00A85BDD" w:rsidP="008B32C2">
      <w:r>
        <w:t>DEFAULT</w:t>
      </w:r>
      <w:r w:rsidR="00CA0B5D">
        <w:t xml:space="preserve"> user action (they press any number besides 1 through 4)</w:t>
      </w:r>
    </w:p>
    <w:p w14:paraId="793F429B" w14:textId="2D640F2F" w:rsidR="00CA0B5D" w:rsidRDefault="00CA0B5D" w:rsidP="008B32C2">
      <w:r>
        <w:t>DISPLAY “Goodbye”</w:t>
      </w:r>
    </w:p>
    <w:p w14:paraId="1934FA10" w14:textId="57C3ECC8" w:rsidR="00CA0B5D" w:rsidRDefault="00CA0B5D" w:rsidP="008B32C2">
      <w:r>
        <w:t xml:space="preserve">END </w:t>
      </w:r>
      <w:proofErr w:type="spellStart"/>
      <w:r>
        <w:t>VectorSorting</w:t>
      </w:r>
      <w:proofErr w:type="spellEnd"/>
      <w:r>
        <w:t xml:space="preserve"> program.</w:t>
      </w:r>
    </w:p>
    <w:p w14:paraId="58F3F9EF" w14:textId="77777777" w:rsidR="008B32C2" w:rsidRDefault="008B32C2" w:rsidP="008B32C2"/>
    <w:p w14:paraId="3DA27894" w14:textId="77777777" w:rsidR="008B32C2" w:rsidRDefault="008B32C2" w:rsidP="00EC5C69">
      <w:pPr>
        <w:ind w:left="1440" w:firstLine="0"/>
      </w:pPr>
    </w:p>
    <w:p w14:paraId="0CA74B66" w14:textId="77777777" w:rsidR="008B32C2" w:rsidRDefault="008B32C2" w:rsidP="00EC5C69">
      <w:pPr>
        <w:ind w:left="1440" w:firstLine="0"/>
      </w:pPr>
    </w:p>
    <w:p w14:paraId="52319B67" w14:textId="54239FD3" w:rsidR="00457137" w:rsidRDefault="00457137" w:rsidP="006B0A0F">
      <w:r>
        <w:tab/>
      </w:r>
    </w:p>
    <w:p w14:paraId="186EB7D8" w14:textId="6A8FA212" w:rsidR="003725FF" w:rsidRDefault="003725FF" w:rsidP="006B0A0F">
      <w:r>
        <w:tab/>
      </w:r>
    </w:p>
    <w:p w14:paraId="7970546B" w14:textId="36AC4923" w:rsidR="00ED345B" w:rsidRDefault="00ED345B" w:rsidP="001B02E9">
      <w:pPr>
        <w:ind w:left="3600" w:firstLine="0"/>
      </w:pPr>
    </w:p>
    <w:p w14:paraId="6F58DE05" w14:textId="1FDA71CC" w:rsidR="001B02E9" w:rsidRDefault="001B02E9" w:rsidP="0035422F">
      <w:pPr>
        <w:ind w:left="2880" w:firstLine="0"/>
      </w:pPr>
    </w:p>
    <w:p w14:paraId="4F5588E9" w14:textId="77777777" w:rsidR="000C4AC7" w:rsidRDefault="000C4AC7" w:rsidP="00144F6E">
      <w:pPr>
        <w:ind w:left="720"/>
      </w:pPr>
    </w:p>
    <w:p w14:paraId="17866320" w14:textId="199591D4" w:rsidR="008833B8" w:rsidRDefault="008833B8" w:rsidP="0061476B">
      <w:r>
        <w:tab/>
      </w:r>
    </w:p>
    <w:p w14:paraId="4F269849" w14:textId="16AD0D27" w:rsidR="00A97F60" w:rsidRPr="00583B57" w:rsidRDefault="00A97F60" w:rsidP="00583B57">
      <w:pPr>
        <w:ind w:firstLine="0"/>
      </w:pPr>
      <w:r>
        <w:tab/>
      </w:r>
    </w:p>
    <w:sectPr w:rsidR="00A97F60" w:rsidRPr="00583B5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D7B9" w14:textId="77777777" w:rsidR="00F85C3B" w:rsidRDefault="00F85C3B">
      <w:pPr>
        <w:spacing w:line="240" w:lineRule="auto"/>
      </w:pPr>
      <w:r>
        <w:separator/>
      </w:r>
    </w:p>
  </w:endnote>
  <w:endnote w:type="continuationSeparator" w:id="0">
    <w:p w14:paraId="4BDA9A26" w14:textId="77777777" w:rsidR="00F85C3B" w:rsidRDefault="00F85C3B">
      <w:pPr>
        <w:spacing w:line="240" w:lineRule="auto"/>
      </w:pPr>
      <w:r>
        <w:continuationSeparator/>
      </w:r>
    </w:p>
  </w:endnote>
  <w:endnote w:type="continuationNotice" w:id="1">
    <w:p w14:paraId="0BBEBEC3" w14:textId="77777777" w:rsidR="00F85C3B" w:rsidRDefault="00F85C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603C" w14:textId="77777777" w:rsidR="00F85C3B" w:rsidRDefault="00F85C3B">
      <w:pPr>
        <w:spacing w:line="240" w:lineRule="auto"/>
      </w:pPr>
      <w:r>
        <w:separator/>
      </w:r>
    </w:p>
  </w:footnote>
  <w:footnote w:type="continuationSeparator" w:id="0">
    <w:p w14:paraId="4CF3D3B2" w14:textId="77777777" w:rsidR="00F85C3B" w:rsidRDefault="00F85C3B">
      <w:pPr>
        <w:spacing w:line="240" w:lineRule="auto"/>
      </w:pPr>
      <w:r>
        <w:continuationSeparator/>
      </w:r>
    </w:p>
  </w:footnote>
  <w:footnote w:type="continuationNotice" w:id="1">
    <w:p w14:paraId="31A01F26" w14:textId="77777777" w:rsidR="00F85C3B" w:rsidRDefault="00F85C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979D" w14:textId="3DF40ADE" w:rsidR="00237982" w:rsidRDefault="00000000">
    <w:pPr>
      <w:pStyle w:val="Header"/>
    </w:pPr>
    <w:sdt>
      <w:sdtPr>
        <w:id w:val="1568531701"/>
        <w:placeholder>
          <w:docPart w:val="FC17216B51EB4495A529BBC35DCBB77D"/>
        </w:placeholder>
        <w:dataBinding w:prefixMappings="xmlns:ns0='http://schemas.microsoft.com/office/2006/coverPageProps' " w:xpath="/ns0:CoverPageProperties[1]/ns0:Abstract[1]" w:storeItemID="{55AF091B-3C7A-41E3-B477-F2FDAA23CFDA}"/>
        <w15:appearance w15:val="hidden"/>
        <w:text/>
      </w:sdtPr>
      <w:sdtContent/>
    </w:sdt>
    <w:r w:rsidR="00CC5B28">
      <w:t xml:space="preserve"> </w:t>
    </w:r>
    <w:r w:rsidR="00CC5B28">
      <w:fldChar w:fldCharType="begin"/>
    </w:r>
    <w:r w:rsidR="00CC5B28">
      <w:instrText xml:space="preserve"> PAGE   \* MERGEFORMAT </w:instrText>
    </w:r>
    <w:r w:rsidR="00CC5B28">
      <w:fldChar w:fldCharType="separate"/>
    </w:r>
    <w:r w:rsidR="00CC5B28">
      <w:rPr>
        <w:noProof/>
      </w:rPr>
      <w:t>2</w:t>
    </w:r>
    <w:r w:rsidR="00CC5B2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2B22" w14:textId="160D58C1" w:rsidR="00237982" w:rsidRDefault="00000000">
    <w:pPr>
      <w:pStyle w:val="Header"/>
    </w:pPr>
    <w:sdt>
      <w:sdtPr>
        <w:id w:val="-348181431"/>
        <w:showingPlcHdr/>
        <w:dataBinding w:prefixMappings="xmlns:ns0='http://schemas.microsoft.com/office/2006/coverPageProps' " w:xpath="/ns0:CoverPageProperties[1]/ns0:Abstract[1]" w:storeItemID="{55AF091B-3C7A-41E3-B477-F2FDAA23CFDA}"/>
        <w15:appearance w15:val="hidden"/>
        <w:text/>
      </w:sdtPr>
      <w:sdtContent>
        <w:r w:rsidR="00D306AA">
          <w:t xml:space="preserve">     </w:t>
        </w:r>
      </w:sdtContent>
    </w:sdt>
    <w:r w:rsidR="00CC5B28">
      <w:t xml:space="preserve"> </w:t>
    </w:r>
    <w:r w:rsidR="00CC5B28">
      <w:fldChar w:fldCharType="begin"/>
    </w:r>
    <w:r w:rsidR="00CC5B28">
      <w:instrText xml:space="preserve"> PAGE   \* MERGEFORMAT </w:instrText>
    </w:r>
    <w:r w:rsidR="00CC5B28">
      <w:fldChar w:fldCharType="separate"/>
    </w:r>
    <w:r w:rsidR="00CC5B28">
      <w:rPr>
        <w:noProof/>
      </w:rPr>
      <w:t>1</w:t>
    </w:r>
    <w:r w:rsidR="00CC5B2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DD1F90"/>
    <w:multiLevelType w:val="hybridMultilevel"/>
    <w:tmpl w:val="1A70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234E8"/>
    <w:multiLevelType w:val="hybridMultilevel"/>
    <w:tmpl w:val="BF8C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abstractNum w:abstractNumId="15" w15:restartNumberingAfterBreak="0">
    <w:nsid w:val="7A515549"/>
    <w:multiLevelType w:val="hybridMultilevel"/>
    <w:tmpl w:val="19507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75944"/>
    <w:multiLevelType w:val="hybridMultilevel"/>
    <w:tmpl w:val="7884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00126">
    <w:abstractNumId w:val="9"/>
  </w:num>
  <w:num w:numId="2" w16cid:durableId="1600286328">
    <w:abstractNumId w:val="7"/>
  </w:num>
  <w:num w:numId="3" w16cid:durableId="815149432">
    <w:abstractNumId w:val="6"/>
  </w:num>
  <w:num w:numId="4" w16cid:durableId="942961663">
    <w:abstractNumId w:val="5"/>
  </w:num>
  <w:num w:numId="5" w16cid:durableId="2090615088">
    <w:abstractNumId w:val="4"/>
  </w:num>
  <w:num w:numId="6" w16cid:durableId="1824391746">
    <w:abstractNumId w:val="8"/>
  </w:num>
  <w:num w:numId="7" w16cid:durableId="1299338336">
    <w:abstractNumId w:val="3"/>
  </w:num>
  <w:num w:numId="8" w16cid:durableId="794299854">
    <w:abstractNumId w:val="2"/>
  </w:num>
  <w:num w:numId="9" w16cid:durableId="835222032">
    <w:abstractNumId w:val="1"/>
  </w:num>
  <w:num w:numId="10" w16cid:durableId="206257576">
    <w:abstractNumId w:val="0"/>
  </w:num>
  <w:num w:numId="11" w16cid:durableId="1135022464">
    <w:abstractNumId w:val="10"/>
  </w:num>
  <w:num w:numId="12" w16cid:durableId="2100826941">
    <w:abstractNumId w:val="13"/>
  </w:num>
  <w:num w:numId="13" w16cid:durableId="290326828">
    <w:abstractNumId w:val="14"/>
  </w:num>
  <w:num w:numId="14" w16cid:durableId="2006081130">
    <w:abstractNumId w:val="12"/>
  </w:num>
  <w:num w:numId="15" w16cid:durableId="1830175964">
    <w:abstractNumId w:val="16"/>
  </w:num>
  <w:num w:numId="16" w16cid:durableId="331108657">
    <w:abstractNumId w:val="15"/>
  </w:num>
  <w:num w:numId="17" w16cid:durableId="2092004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NjAxszS2tDQ0szBV0lEKTi0uzszPAykwMqkFAEpUxUYtAAAA"/>
  </w:docVars>
  <w:rsids>
    <w:rsidRoot w:val="00A64D61"/>
    <w:rsid w:val="00000416"/>
    <w:rsid w:val="00000F7C"/>
    <w:rsid w:val="000016AE"/>
    <w:rsid w:val="00001EC0"/>
    <w:rsid w:val="0000742B"/>
    <w:rsid w:val="00007878"/>
    <w:rsid w:val="000102F3"/>
    <w:rsid w:val="00010809"/>
    <w:rsid w:val="00012453"/>
    <w:rsid w:val="000131D8"/>
    <w:rsid w:val="000158C0"/>
    <w:rsid w:val="00015A6A"/>
    <w:rsid w:val="00015FB6"/>
    <w:rsid w:val="00016514"/>
    <w:rsid w:val="00016C71"/>
    <w:rsid w:val="00017913"/>
    <w:rsid w:val="000213A0"/>
    <w:rsid w:val="00023A57"/>
    <w:rsid w:val="00023F82"/>
    <w:rsid w:val="00025DEC"/>
    <w:rsid w:val="000264F2"/>
    <w:rsid w:val="00027081"/>
    <w:rsid w:val="00027D11"/>
    <w:rsid w:val="00027F27"/>
    <w:rsid w:val="0003050F"/>
    <w:rsid w:val="00031BA6"/>
    <w:rsid w:val="00031E18"/>
    <w:rsid w:val="000321AB"/>
    <w:rsid w:val="0003237F"/>
    <w:rsid w:val="00032CE5"/>
    <w:rsid w:val="000336E8"/>
    <w:rsid w:val="00033BC7"/>
    <w:rsid w:val="00034CA4"/>
    <w:rsid w:val="00036BA0"/>
    <w:rsid w:val="00037C9C"/>
    <w:rsid w:val="00040845"/>
    <w:rsid w:val="00040D87"/>
    <w:rsid w:val="00041A3D"/>
    <w:rsid w:val="000437BF"/>
    <w:rsid w:val="000443A1"/>
    <w:rsid w:val="00044754"/>
    <w:rsid w:val="000447FB"/>
    <w:rsid w:val="0004503E"/>
    <w:rsid w:val="00045776"/>
    <w:rsid w:val="00045A42"/>
    <w:rsid w:val="00045ABA"/>
    <w:rsid w:val="00046174"/>
    <w:rsid w:val="00046237"/>
    <w:rsid w:val="0004746E"/>
    <w:rsid w:val="000479F7"/>
    <w:rsid w:val="0005074B"/>
    <w:rsid w:val="00050D79"/>
    <w:rsid w:val="00051D6B"/>
    <w:rsid w:val="0005355F"/>
    <w:rsid w:val="00053BEF"/>
    <w:rsid w:val="00054800"/>
    <w:rsid w:val="00054E7A"/>
    <w:rsid w:val="0005518D"/>
    <w:rsid w:val="00056270"/>
    <w:rsid w:val="000579C3"/>
    <w:rsid w:val="00061A10"/>
    <w:rsid w:val="00061F95"/>
    <w:rsid w:val="0006563C"/>
    <w:rsid w:val="0006581F"/>
    <w:rsid w:val="00066BB3"/>
    <w:rsid w:val="00067539"/>
    <w:rsid w:val="000725D0"/>
    <w:rsid w:val="00072D3D"/>
    <w:rsid w:val="00074EDD"/>
    <w:rsid w:val="00075298"/>
    <w:rsid w:val="00076256"/>
    <w:rsid w:val="00076C80"/>
    <w:rsid w:val="000774DE"/>
    <w:rsid w:val="00081929"/>
    <w:rsid w:val="00082EF1"/>
    <w:rsid w:val="00083B3F"/>
    <w:rsid w:val="00084802"/>
    <w:rsid w:val="00084AE7"/>
    <w:rsid w:val="00085540"/>
    <w:rsid w:val="0008691A"/>
    <w:rsid w:val="00087237"/>
    <w:rsid w:val="0008777F"/>
    <w:rsid w:val="0009087F"/>
    <w:rsid w:val="00091391"/>
    <w:rsid w:val="000918E9"/>
    <w:rsid w:val="000922AC"/>
    <w:rsid w:val="00092F7B"/>
    <w:rsid w:val="000931A8"/>
    <w:rsid w:val="0009402B"/>
    <w:rsid w:val="00095CC9"/>
    <w:rsid w:val="000962CD"/>
    <w:rsid w:val="00097BE4"/>
    <w:rsid w:val="000A1318"/>
    <w:rsid w:val="000A4FD7"/>
    <w:rsid w:val="000A5C12"/>
    <w:rsid w:val="000A71B9"/>
    <w:rsid w:val="000A7B4C"/>
    <w:rsid w:val="000A7C8C"/>
    <w:rsid w:val="000B010F"/>
    <w:rsid w:val="000B0A6A"/>
    <w:rsid w:val="000B0BCF"/>
    <w:rsid w:val="000B3F0F"/>
    <w:rsid w:val="000B46A2"/>
    <w:rsid w:val="000B4AAF"/>
    <w:rsid w:val="000C1445"/>
    <w:rsid w:val="000C2F73"/>
    <w:rsid w:val="000C37FC"/>
    <w:rsid w:val="000C4AC7"/>
    <w:rsid w:val="000C5178"/>
    <w:rsid w:val="000C5453"/>
    <w:rsid w:val="000C5B7A"/>
    <w:rsid w:val="000D0B83"/>
    <w:rsid w:val="000D1861"/>
    <w:rsid w:val="000D3119"/>
    <w:rsid w:val="000D3235"/>
    <w:rsid w:val="000D4147"/>
    <w:rsid w:val="000D49F8"/>
    <w:rsid w:val="000E061B"/>
    <w:rsid w:val="000E0684"/>
    <w:rsid w:val="000E16D9"/>
    <w:rsid w:val="000E17B3"/>
    <w:rsid w:val="000E2315"/>
    <w:rsid w:val="000E3558"/>
    <w:rsid w:val="000E360A"/>
    <w:rsid w:val="000E392C"/>
    <w:rsid w:val="000E42A1"/>
    <w:rsid w:val="000E44EF"/>
    <w:rsid w:val="000E4FBC"/>
    <w:rsid w:val="000E5282"/>
    <w:rsid w:val="000E59C5"/>
    <w:rsid w:val="000F1F65"/>
    <w:rsid w:val="000F3246"/>
    <w:rsid w:val="000F36D3"/>
    <w:rsid w:val="000F4261"/>
    <w:rsid w:val="000F52FB"/>
    <w:rsid w:val="000F65E1"/>
    <w:rsid w:val="000F667A"/>
    <w:rsid w:val="000F6DA1"/>
    <w:rsid w:val="000F77A0"/>
    <w:rsid w:val="001009CA"/>
    <w:rsid w:val="00100D85"/>
    <w:rsid w:val="0010298B"/>
    <w:rsid w:val="00102AC8"/>
    <w:rsid w:val="00102FC7"/>
    <w:rsid w:val="00103A9E"/>
    <w:rsid w:val="0010449A"/>
    <w:rsid w:val="00104EF3"/>
    <w:rsid w:val="001070C9"/>
    <w:rsid w:val="00107B7E"/>
    <w:rsid w:val="00110762"/>
    <w:rsid w:val="001108DC"/>
    <w:rsid w:val="00111AEC"/>
    <w:rsid w:val="00111C60"/>
    <w:rsid w:val="00112407"/>
    <w:rsid w:val="0011245C"/>
    <w:rsid w:val="001124ED"/>
    <w:rsid w:val="001130BA"/>
    <w:rsid w:val="001135EA"/>
    <w:rsid w:val="001140D4"/>
    <w:rsid w:val="001161FF"/>
    <w:rsid w:val="00116CC5"/>
    <w:rsid w:val="00120AC6"/>
    <w:rsid w:val="00120E3B"/>
    <w:rsid w:val="00121BBC"/>
    <w:rsid w:val="00122FA3"/>
    <w:rsid w:val="001232CD"/>
    <w:rsid w:val="00124BBD"/>
    <w:rsid w:val="00126879"/>
    <w:rsid w:val="00127C9A"/>
    <w:rsid w:val="00127E61"/>
    <w:rsid w:val="00130B5D"/>
    <w:rsid w:val="00130FCF"/>
    <w:rsid w:val="001323BF"/>
    <w:rsid w:val="0013337E"/>
    <w:rsid w:val="00133A51"/>
    <w:rsid w:val="001343B2"/>
    <w:rsid w:val="001354B3"/>
    <w:rsid w:val="0013688B"/>
    <w:rsid w:val="00142D6B"/>
    <w:rsid w:val="00143FD7"/>
    <w:rsid w:val="0014447D"/>
    <w:rsid w:val="00144CE9"/>
    <w:rsid w:val="00144F6E"/>
    <w:rsid w:val="001450F2"/>
    <w:rsid w:val="00145708"/>
    <w:rsid w:val="00145FC5"/>
    <w:rsid w:val="00146385"/>
    <w:rsid w:val="001463C6"/>
    <w:rsid w:val="00147BC9"/>
    <w:rsid w:val="00147C22"/>
    <w:rsid w:val="00150009"/>
    <w:rsid w:val="00151064"/>
    <w:rsid w:val="00151B2B"/>
    <w:rsid w:val="00151C53"/>
    <w:rsid w:val="001531DA"/>
    <w:rsid w:val="001536E0"/>
    <w:rsid w:val="00153A70"/>
    <w:rsid w:val="00153D18"/>
    <w:rsid w:val="00154D90"/>
    <w:rsid w:val="0015605A"/>
    <w:rsid w:val="00157B23"/>
    <w:rsid w:val="00157C93"/>
    <w:rsid w:val="00160B36"/>
    <w:rsid w:val="00161D63"/>
    <w:rsid w:val="00161E25"/>
    <w:rsid w:val="0016228F"/>
    <w:rsid w:val="0016255D"/>
    <w:rsid w:val="00163160"/>
    <w:rsid w:val="001638BA"/>
    <w:rsid w:val="00163EB8"/>
    <w:rsid w:val="001657FC"/>
    <w:rsid w:val="00165D17"/>
    <w:rsid w:val="00166109"/>
    <w:rsid w:val="00167914"/>
    <w:rsid w:val="001679B3"/>
    <w:rsid w:val="00170176"/>
    <w:rsid w:val="0017025A"/>
    <w:rsid w:val="00170475"/>
    <w:rsid w:val="00172019"/>
    <w:rsid w:val="00172AB9"/>
    <w:rsid w:val="0017462D"/>
    <w:rsid w:val="001751DA"/>
    <w:rsid w:val="0017691D"/>
    <w:rsid w:val="00176CB9"/>
    <w:rsid w:val="00180111"/>
    <w:rsid w:val="00180788"/>
    <w:rsid w:val="00180E69"/>
    <w:rsid w:val="001818F8"/>
    <w:rsid w:val="00181B24"/>
    <w:rsid w:val="001844FE"/>
    <w:rsid w:val="00184AB4"/>
    <w:rsid w:val="001850B2"/>
    <w:rsid w:val="00187B47"/>
    <w:rsid w:val="001902B2"/>
    <w:rsid w:val="00190365"/>
    <w:rsid w:val="0019045B"/>
    <w:rsid w:val="00191C9E"/>
    <w:rsid w:val="001925D5"/>
    <w:rsid w:val="00192BB4"/>
    <w:rsid w:val="00192E54"/>
    <w:rsid w:val="00193FF2"/>
    <w:rsid w:val="001942DC"/>
    <w:rsid w:val="001949E9"/>
    <w:rsid w:val="00194BAA"/>
    <w:rsid w:val="00194F43"/>
    <w:rsid w:val="001953C0"/>
    <w:rsid w:val="001969F5"/>
    <w:rsid w:val="00196C35"/>
    <w:rsid w:val="00197F98"/>
    <w:rsid w:val="001A0250"/>
    <w:rsid w:val="001A182A"/>
    <w:rsid w:val="001A1A71"/>
    <w:rsid w:val="001A1F0B"/>
    <w:rsid w:val="001A51BC"/>
    <w:rsid w:val="001A5216"/>
    <w:rsid w:val="001A6517"/>
    <w:rsid w:val="001A66D2"/>
    <w:rsid w:val="001A6F3F"/>
    <w:rsid w:val="001A7FC4"/>
    <w:rsid w:val="001B0123"/>
    <w:rsid w:val="001B02E9"/>
    <w:rsid w:val="001B0381"/>
    <w:rsid w:val="001B24E4"/>
    <w:rsid w:val="001B26FE"/>
    <w:rsid w:val="001B2744"/>
    <w:rsid w:val="001B325E"/>
    <w:rsid w:val="001B3F8C"/>
    <w:rsid w:val="001B489B"/>
    <w:rsid w:val="001B48DD"/>
    <w:rsid w:val="001B62BE"/>
    <w:rsid w:val="001B6C17"/>
    <w:rsid w:val="001C0324"/>
    <w:rsid w:val="001C09DF"/>
    <w:rsid w:val="001C0A3A"/>
    <w:rsid w:val="001C21C0"/>
    <w:rsid w:val="001C2EB6"/>
    <w:rsid w:val="001C313C"/>
    <w:rsid w:val="001C3D1A"/>
    <w:rsid w:val="001C4402"/>
    <w:rsid w:val="001C44D7"/>
    <w:rsid w:val="001C5CA2"/>
    <w:rsid w:val="001C616C"/>
    <w:rsid w:val="001C6187"/>
    <w:rsid w:val="001C7E64"/>
    <w:rsid w:val="001D0B05"/>
    <w:rsid w:val="001D13EA"/>
    <w:rsid w:val="001D52D3"/>
    <w:rsid w:val="001D5836"/>
    <w:rsid w:val="001D7827"/>
    <w:rsid w:val="001E0957"/>
    <w:rsid w:val="001E257C"/>
    <w:rsid w:val="001E3813"/>
    <w:rsid w:val="001E3960"/>
    <w:rsid w:val="001E44B9"/>
    <w:rsid w:val="001E4E67"/>
    <w:rsid w:val="001E4E7E"/>
    <w:rsid w:val="001E5151"/>
    <w:rsid w:val="001E5200"/>
    <w:rsid w:val="001E553E"/>
    <w:rsid w:val="001E625C"/>
    <w:rsid w:val="001E6D9C"/>
    <w:rsid w:val="001E755E"/>
    <w:rsid w:val="001F015E"/>
    <w:rsid w:val="001F1C60"/>
    <w:rsid w:val="001F23CB"/>
    <w:rsid w:val="001F3403"/>
    <w:rsid w:val="001F36AF"/>
    <w:rsid w:val="001F3D4D"/>
    <w:rsid w:val="001F3EB8"/>
    <w:rsid w:val="001F6848"/>
    <w:rsid w:val="001F7C4C"/>
    <w:rsid w:val="00200C0B"/>
    <w:rsid w:val="00200C22"/>
    <w:rsid w:val="00201A61"/>
    <w:rsid w:val="002034B5"/>
    <w:rsid w:val="0020566C"/>
    <w:rsid w:val="00206731"/>
    <w:rsid w:val="00206779"/>
    <w:rsid w:val="002078BD"/>
    <w:rsid w:val="00207D38"/>
    <w:rsid w:val="002128FC"/>
    <w:rsid w:val="0021337E"/>
    <w:rsid w:val="00213408"/>
    <w:rsid w:val="002134A2"/>
    <w:rsid w:val="00213808"/>
    <w:rsid w:val="0021450D"/>
    <w:rsid w:val="00215495"/>
    <w:rsid w:val="002162CC"/>
    <w:rsid w:val="002169EA"/>
    <w:rsid w:val="002179DF"/>
    <w:rsid w:val="0022061D"/>
    <w:rsid w:val="0022114E"/>
    <w:rsid w:val="00221A73"/>
    <w:rsid w:val="00221C7C"/>
    <w:rsid w:val="0022212B"/>
    <w:rsid w:val="0022226C"/>
    <w:rsid w:val="002222F1"/>
    <w:rsid w:val="002232AA"/>
    <w:rsid w:val="00225056"/>
    <w:rsid w:val="002252E0"/>
    <w:rsid w:val="002256CA"/>
    <w:rsid w:val="00225B32"/>
    <w:rsid w:val="00225EC0"/>
    <w:rsid w:val="00226E80"/>
    <w:rsid w:val="0022788C"/>
    <w:rsid w:val="00230AA0"/>
    <w:rsid w:val="00231454"/>
    <w:rsid w:val="00231837"/>
    <w:rsid w:val="002344D8"/>
    <w:rsid w:val="0023531C"/>
    <w:rsid w:val="0023533A"/>
    <w:rsid w:val="00235ED1"/>
    <w:rsid w:val="002366CF"/>
    <w:rsid w:val="00237982"/>
    <w:rsid w:val="002413B3"/>
    <w:rsid w:val="0024158C"/>
    <w:rsid w:val="00241810"/>
    <w:rsid w:val="00241F08"/>
    <w:rsid w:val="00242415"/>
    <w:rsid w:val="002440D0"/>
    <w:rsid w:val="00245DC6"/>
    <w:rsid w:val="002478BD"/>
    <w:rsid w:val="00250545"/>
    <w:rsid w:val="00250DD4"/>
    <w:rsid w:val="00254F50"/>
    <w:rsid w:val="002557D5"/>
    <w:rsid w:val="0025610C"/>
    <w:rsid w:val="0025670E"/>
    <w:rsid w:val="00256D9E"/>
    <w:rsid w:val="002575E7"/>
    <w:rsid w:val="0025763F"/>
    <w:rsid w:val="00257B3A"/>
    <w:rsid w:val="00257F7A"/>
    <w:rsid w:val="00261600"/>
    <w:rsid w:val="002616A1"/>
    <w:rsid w:val="002617A3"/>
    <w:rsid w:val="00261CE8"/>
    <w:rsid w:val="00262049"/>
    <w:rsid w:val="00262C8B"/>
    <w:rsid w:val="00262E70"/>
    <w:rsid w:val="002636BF"/>
    <w:rsid w:val="00263B3C"/>
    <w:rsid w:val="0026406E"/>
    <w:rsid w:val="002641D5"/>
    <w:rsid w:val="002651EA"/>
    <w:rsid w:val="00265266"/>
    <w:rsid w:val="00266179"/>
    <w:rsid w:val="00266B24"/>
    <w:rsid w:val="00267008"/>
    <w:rsid w:val="00267625"/>
    <w:rsid w:val="0027025B"/>
    <w:rsid w:val="00271217"/>
    <w:rsid w:val="002717AC"/>
    <w:rsid w:val="002720BC"/>
    <w:rsid w:val="0027265E"/>
    <w:rsid w:val="0027281E"/>
    <w:rsid w:val="00272839"/>
    <w:rsid w:val="0027288E"/>
    <w:rsid w:val="00273D9B"/>
    <w:rsid w:val="00276D9F"/>
    <w:rsid w:val="0027732C"/>
    <w:rsid w:val="00280CA4"/>
    <w:rsid w:val="00283476"/>
    <w:rsid w:val="00283AD8"/>
    <w:rsid w:val="00284671"/>
    <w:rsid w:val="002903F2"/>
    <w:rsid w:val="0029179C"/>
    <w:rsid w:val="00292CA3"/>
    <w:rsid w:val="002938BA"/>
    <w:rsid w:val="00296CA9"/>
    <w:rsid w:val="00296CCB"/>
    <w:rsid w:val="002A1847"/>
    <w:rsid w:val="002A1C44"/>
    <w:rsid w:val="002A1D89"/>
    <w:rsid w:val="002A1EE0"/>
    <w:rsid w:val="002A321E"/>
    <w:rsid w:val="002A3E8A"/>
    <w:rsid w:val="002A4C0B"/>
    <w:rsid w:val="002A51A4"/>
    <w:rsid w:val="002B3E2E"/>
    <w:rsid w:val="002B4362"/>
    <w:rsid w:val="002B4BC9"/>
    <w:rsid w:val="002B5364"/>
    <w:rsid w:val="002B5E78"/>
    <w:rsid w:val="002B5FAA"/>
    <w:rsid w:val="002B6269"/>
    <w:rsid w:val="002B6445"/>
    <w:rsid w:val="002B72B8"/>
    <w:rsid w:val="002B7C1F"/>
    <w:rsid w:val="002C1492"/>
    <w:rsid w:val="002C16A3"/>
    <w:rsid w:val="002C252D"/>
    <w:rsid w:val="002C2DFA"/>
    <w:rsid w:val="002C4511"/>
    <w:rsid w:val="002C4895"/>
    <w:rsid w:val="002C5AC1"/>
    <w:rsid w:val="002C5F0F"/>
    <w:rsid w:val="002C6EAC"/>
    <w:rsid w:val="002C7020"/>
    <w:rsid w:val="002D010D"/>
    <w:rsid w:val="002D0972"/>
    <w:rsid w:val="002D0B49"/>
    <w:rsid w:val="002D1A8C"/>
    <w:rsid w:val="002D1D44"/>
    <w:rsid w:val="002D1DC5"/>
    <w:rsid w:val="002D262D"/>
    <w:rsid w:val="002D2E45"/>
    <w:rsid w:val="002D3647"/>
    <w:rsid w:val="002D37C8"/>
    <w:rsid w:val="002D3F79"/>
    <w:rsid w:val="002D4D47"/>
    <w:rsid w:val="002E2E6F"/>
    <w:rsid w:val="002E2F2E"/>
    <w:rsid w:val="002E33C1"/>
    <w:rsid w:val="002E34CA"/>
    <w:rsid w:val="002E3820"/>
    <w:rsid w:val="002E41A9"/>
    <w:rsid w:val="002E534E"/>
    <w:rsid w:val="002F0D60"/>
    <w:rsid w:val="002F12D3"/>
    <w:rsid w:val="002F1D99"/>
    <w:rsid w:val="002F204B"/>
    <w:rsid w:val="002F230D"/>
    <w:rsid w:val="002F2909"/>
    <w:rsid w:val="002F35AF"/>
    <w:rsid w:val="002F3C0F"/>
    <w:rsid w:val="002F4E4C"/>
    <w:rsid w:val="002F4F06"/>
    <w:rsid w:val="002F63A7"/>
    <w:rsid w:val="002F656A"/>
    <w:rsid w:val="002F6CB7"/>
    <w:rsid w:val="002F6FF1"/>
    <w:rsid w:val="003004E6"/>
    <w:rsid w:val="00301373"/>
    <w:rsid w:val="00301B4A"/>
    <w:rsid w:val="003025FF"/>
    <w:rsid w:val="00302C71"/>
    <w:rsid w:val="003033EF"/>
    <w:rsid w:val="003043FF"/>
    <w:rsid w:val="00305284"/>
    <w:rsid w:val="00305CF8"/>
    <w:rsid w:val="0030681C"/>
    <w:rsid w:val="00310550"/>
    <w:rsid w:val="00310F95"/>
    <w:rsid w:val="00311FA2"/>
    <w:rsid w:val="00314852"/>
    <w:rsid w:val="0031593A"/>
    <w:rsid w:val="0031684D"/>
    <w:rsid w:val="00316D30"/>
    <w:rsid w:val="003216BF"/>
    <w:rsid w:val="00321EA9"/>
    <w:rsid w:val="00323C57"/>
    <w:rsid w:val="00324167"/>
    <w:rsid w:val="003303AB"/>
    <w:rsid w:val="00330C5A"/>
    <w:rsid w:val="00333071"/>
    <w:rsid w:val="00333B08"/>
    <w:rsid w:val="00334127"/>
    <w:rsid w:val="00334465"/>
    <w:rsid w:val="00334F56"/>
    <w:rsid w:val="00341290"/>
    <w:rsid w:val="003412C4"/>
    <w:rsid w:val="00341A5A"/>
    <w:rsid w:val="00342BBC"/>
    <w:rsid w:val="00343499"/>
    <w:rsid w:val="00344731"/>
    <w:rsid w:val="003448FF"/>
    <w:rsid w:val="00344F61"/>
    <w:rsid w:val="0035028F"/>
    <w:rsid w:val="003503C1"/>
    <w:rsid w:val="003503CA"/>
    <w:rsid w:val="003510CD"/>
    <w:rsid w:val="00353275"/>
    <w:rsid w:val="0035422F"/>
    <w:rsid w:val="003543A8"/>
    <w:rsid w:val="00355D7E"/>
    <w:rsid w:val="00356927"/>
    <w:rsid w:val="00356DB4"/>
    <w:rsid w:val="003602EF"/>
    <w:rsid w:val="00360B49"/>
    <w:rsid w:val="00361B2C"/>
    <w:rsid w:val="00361D1C"/>
    <w:rsid w:val="00362101"/>
    <w:rsid w:val="00363F42"/>
    <w:rsid w:val="0036464A"/>
    <w:rsid w:val="003647A9"/>
    <w:rsid w:val="00364A87"/>
    <w:rsid w:val="00364F88"/>
    <w:rsid w:val="0036571B"/>
    <w:rsid w:val="00365E95"/>
    <w:rsid w:val="00371262"/>
    <w:rsid w:val="00371327"/>
    <w:rsid w:val="00371CC7"/>
    <w:rsid w:val="003725FF"/>
    <w:rsid w:val="00373435"/>
    <w:rsid w:val="00373640"/>
    <w:rsid w:val="00374ABC"/>
    <w:rsid w:val="00374D85"/>
    <w:rsid w:val="00374FA9"/>
    <w:rsid w:val="003750C6"/>
    <w:rsid w:val="00376380"/>
    <w:rsid w:val="00376A24"/>
    <w:rsid w:val="00377F71"/>
    <w:rsid w:val="00380964"/>
    <w:rsid w:val="003809E6"/>
    <w:rsid w:val="00383463"/>
    <w:rsid w:val="00383936"/>
    <w:rsid w:val="00383B12"/>
    <w:rsid w:val="0038439B"/>
    <w:rsid w:val="003846EC"/>
    <w:rsid w:val="003848DF"/>
    <w:rsid w:val="00384C7E"/>
    <w:rsid w:val="0038565F"/>
    <w:rsid w:val="0038737A"/>
    <w:rsid w:val="003875DA"/>
    <w:rsid w:val="00390405"/>
    <w:rsid w:val="0039048A"/>
    <w:rsid w:val="003906AD"/>
    <w:rsid w:val="00391EBB"/>
    <w:rsid w:val="003920BD"/>
    <w:rsid w:val="0039248F"/>
    <w:rsid w:val="00392709"/>
    <w:rsid w:val="00392D8E"/>
    <w:rsid w:val="00394185"/>
    <w:rsid w:val="00394949"/>
    <w:rsid w:val="00397177"/>
    <w:rsid w:val="003A0C92"/>
    <w:rsid w:val="003A0EF6"/>
    <w:rsid w:val="003A21BE"/>
    <w:rsid w:val="003A39A1"/>
    <w:rsid w:val="003A47D6"/>
    <w:rsid w:val="003A634E"/>
    <w:rsid w:val="003A676D"/>
    <w:rsid w:val="003A7526"/>
    <w:rsid w:val="003A7EC3"/>
    <w:rsid w:val="003B06EC"/>
    <w:rsid w:val="003B0A91"/>
    <w:rsid w:val="003B0CA2"/>
    <w:rsid w:val="003B16CA"/>
    <w:rsid w:val="003B1C6E"/>
    <w:rsid w:val="003B20F4"/>
    <w:rsid w:val="003B25F1"/>
    <w:rsid w:val="003B2779"/>
    <w:rsid w:val="003B29E8"/>
    <w:rsid w:val="003B329D"/>
    <w:rsid w:val="003B3380"/>
    <w:rsid w:val="003B3421"/>
    <w:rsid w:val="003B34F8"/>
    <w:rsid w:val="003B3C1D"/>
    <w:rsid w:val="003B5267"/>
    <w:rsid w:val="003B7592"/>
    <w:rsid w:val="003B75D1"/>
    <w:rsid w:val="003C06D0"/>
    <w:rsid w:val="003C0833"/>
    <w:rsid w:val="003C1A96"/>
    <w:rsid w:val="003C39A3"/>
    <w:rsid w:val="003C5A2D"/>
    <w:rsid w:val="003C5D1C"/>
    <w:rsid w:val="003C6CCC"/>
    <w:rsid w:val="003C7358"/>
    <w:rsid w:val="003C7CD5"/>
    <w:rsid w:val="003D01FD"/>
    <w:rsid w:val="003D094E"/>
    <w:rsid w:val="003D0D74"/>
    <w:rsid w:val="003D0D9E"/>
    <w:rsid w:val="003D11F2"/>
    <w:rsid w:val="003D3395"/>
    <w:rsid w:val="003D33B4"/>
    <w:rsid w:val="003D3CCD"/>
    <w:rsid w:val="003D6990"/>
    <w:rsid w:val="003D6FF2"/>
    <w:rsid w:val="003D71B9"/>
    <w:rsid w:val="003E1A60"/>
    <w:rsid w:val="003E1BF3"/>
    <w:rsid w:val="003E2157"/>
    <w:rsid w:val="003E2606"/>
    <w:rsid w:val="003E342E"/>
    <w:rsid w:val="003E3C14"/>
    <w:rsid w:val="003E3F3E"/>
    <w:rsid w:val="003E738B"/>
    <w:rsid w:val="003F0B2D"/>
    <w:rsid w:val="003F1BD3"/>
    <w:rsid w:val="003F37EB"/>
    <w:rsid w:val="003F4514"/>
    <w:rsid w:val="003F4ED4"/>
    <w:rsid w:val="003F6628"/>
    <w:rsid w:val="003F7B76"/>
    <w:rsid w:val="0040076C"/>
    <w:rsid w:val="0040139F"/>
    <w:rsid w:val="0040156B"/>
    <w:rsid w:val="00401898"/>
    <w:rsid w:val="00401DDF"/>
    <w:rsid w:val="004020BE"/>
    <w:rsid w:val="00402556"/>
    <w:rsid w:val="00402F95"/>
    <w:rsid w:val="00403A82"/>
    <w:rsid w:val="004043B5"/>
    <w:rsid w:val="004058EB"/>
    <w:rsid w:val="004073BA"/>
    <w:rsid w:val="00410E34"/>
    <w:rsid w:val="0041111A"/>
    <w:rsid w:val="00411FF3"/>
    <w:rsid w:val="0041275F"/>
    <w:rsid w:val="004131FC"/>
    <w:rsid w:val="00413838"/>
    <w:rsid w:val="00414A0B"/>
    <w:rsid w:val="00414C76"/>
    <w:rsid w:val="00416741"/>
    <w:rsid w:val="00417211"/>
    <w:rsid w:val="0041745D"/>
    <w:rsid w:val="0042247A"/>
    <w:rsid w:val="00422937"/>
    <w:rsid w:val="00422A75"/>
    <w:rsid w:val="00422E2A"/>
    <w:rsid w:val="00425050"/>
    <w:rsid w:val="004251F0"/>
    <w:rsid w:val="0042521F"/>
    <w:rsid w:val="00426ACC"/>
    <w:rsid w:val="0043146C"/>
    <w:rsid w:val="00432F6A"/>
    <w:rsid w:val="004337B2"/>
    <w:rsid w:val="00434156"/>
    <w:rsid w:val="004349D0"/>
    <w:rsid w:val="00434CC3"/>
    <w:rsid w:val="0043504E"/>
    <w:rsid w:val="00435D40"/>
    <w:rsid w:val="00440392"/>
    <w:rsid w:val="00441AA4"/>
    <w:rsid w:val="0044289C"/>
    <w:rsid w:val="00444D73"/>
    <w:rsid w:val="0044641E"/>
    <w:rsid w:val="004504B9"/>
    <w:rsid w:val="0045196F"/>
    <w:rsid w:val="00451BED"/>
    <w:rsid w:val="00451E0C"/>
    <w:rsid w:val="00451F93"/>
    <w:rsid w:val="00454CED"/>
    <w:rsid w:val="00454E63"/>
    <w:rsid w:val="004553FC"/>
    <w:rsid w:val="004567E9"/>
    <w:rsid w:val="00456B55"/>
    <w:rsid w:val="0045709A"/>
    <w:rsid w:val="00457137"/>
    <w:rsid w:val="0046000B"/>
    <w:rsid w:val="00460323"/>
    <w:rsid w:val="0046264C"/>
    <w:rsid w:val="00462DEB"/>
    <w:rsid w:val="0046452D"/>
    <w:rsid w:val="00464895"/>
    <w:rsid w:val="0046540B"/>
    <w:rsid w:val="004664C4"/>
    <w:rsid w:val="004671E5"/>
    <w:rsid w:val="004673BE"/>
    <w:rsid w:val="004679AB"/>
    <w:rsid w:val="00470569"/>
    <w:rsid w:val="004705CC"/>
    <w:rsid w:val="00470EEC"/>
    <w:rsid w:val="00471092"/>
    <w:rsid w:val="004723E9"/>
    <w:rsid w:val="0047304B"/>
    <w:rsid w:val="004734B9"/>
    <w:rsid w:val="00474429"/>
    <w:rsid w:val="0047637F"/>
    <w:rsid w:val="0047785B"/>
    <w:rsid w:val="00481744"/>
    <w:rsid w:val="004818D5"/>
    <w:rsid w:val="00481DA4"/>
    <w:rsid w:val="004825B9"/>
    <w:rsid w:val="00484C5A"/>
    <w:rsid w:val="00484D22"/>
    <w:rsid w:val="00485596"/>
    <w:rsid w:val="004863EB"/>
    <w:rsid w:val="0048693D"/>
    <w:rsid w:val="00486A51"/>
    <w:rsid w:val="004872E5"/>
    <w:rsid w:val="00487466"/>
    <w:rsid w:val="004902C6"/>
    <w:rsid w:val="00491884"/>
    <w:rsid w:val="00491C51"/>
    <w:rsid w:val="00494BFF"/>
    <w:rsid w:val="00495C62"/>
    <w:rsid w:val="004970B1"/>
    <w:rsid w:val="004972FE"/>
    <w:rsid w:val="004973D6"/>
    <w:rsid w:val="004A150B"/>
    <w:rsid w:val="004A1605"/>
    <w:rsid w:val="004A16DD"/>
    <w:rsid w:val="004A1FA4"/>
    <w:rsid w:val="004A256D"/>
    <w:rsid w:val="004A2573"/>
    <w:rsid w:val="004A33C9"/>
    <w:rsid w:val="004A401E"/>
    <w:rsid w:val="004A4124"/>
    <w:rsid w:val="004A44BE"/>
    <w:rsid w:val="004A51CD"/>
    <w:rsid w:val="004A5436"/>
    <w:rsid w:val="004A62EC"/>
    <w:rsid w:val="004A63ED"/>
    <w:rsid w:val="004B1124"/>
    <w:rsid w:val="004B14F4"/>
    <w:rsid w:val="004B19C5"/>
    <w:rsid w:val="004B1A71"/>
    <w:rsid w:val="004B2891"/>
    <w:rsid w:val="004B2CE4"/>
    <w:rsid w:val="004B5D86"/>
    <w:rsid w:val="004B6528"/>
    <w:rsid w:val="004B673F"/>
    <w:rsid w:val="004B729E"/>
    <w:rsid w:val="004C13B9"/>
    <w:rsid w:val="004C2765"/>
    <w:rsid w:val="004C2FD8"/>
    <w:rsid w:val="004C303B"/>
    <w:rsid w:val="004C3683"/>
    <w:rsid w:val="004C6EF0"/>
    <w:rsid w:val="004C7152"/>
    <w:rsid w:val="004D1154"/>
    <w:rsid w:val="004D23B8"/>
    <w:rsid w:val="004D4273"/>
    <w:rsid w:val="004D4F44"/>
    <w:rsid w:val="004D55B3"/>
    <w:rsid w:val="004D5D4F"/>
    <w:rsid w:val="004D625D"/>
    <w:rsid w:val="004D73A9"/>
    <w:rsid w:val="004E0A7D"/>
    <w:rsid w:val="004E131E"/>
    <w:rsid w:val="004E1D5B"/>
    <w:rsid w:val="004E412F"/>
    <w:rsid w:val="004E5584"/>
    <w:rsid w:val="004E59ED"/>
    <w:rsid w:val="004E5EE8"/>
    <w:rsid w:val="004E7309"/>
    <w:rsid w:val="004E7711"/>
    <w:rsid w:val="004F0F38"/>
    <w:rsid w:val="004F267D"/>
    <w:rsid w:val="004F3158"/>
    <w:rsid w:val="004F5869"/>
    <w:rsid w:val="004F5CF4"/>
    <w:rsid w:val="00500376"/>
    <w:rsid w:val="0050062B"/>
    <w:rsid w:val="005014F5"/>
    <w:rsid w:val="00502818"/>
    <w:rsid w:val="00502952"/>
    <w:rsid w:val="00502976"/>
    <w:rsid w:val="00503276"/>
    <w:rsid w:val="00503E25"/>
    <w:rsid w:val="0050452C"/>
    <w:rsid w:val="00505577"/>
    <w:rsid w:val="0050561D"/>
    <w:rsid w:val="00505833"/>
    <w:rsid w:val="00506164"/>
    <w:rsid w:val="005071EA"/>
    <w:rsid w:val="00507400"/>
    <w:rsid w:val="005074E6"/>
    <w:rsid w:val="00507ADC"/>
    <w:rsid w:val="00507F94"/>
    <w:rsid w:val="0051083E"/>
    <w:rsid w:val="0051134E"/>
    <w:rsid w:val="00511834"/>
    <w:rsid w:val="005123BC"/>
    <w:rsid w:val="00513AD6"/>
    <w:rsid w:val="00513B06"/>
    <w:rsid w:val="00515618"/>
    <w:rsid w:val="00516A9C"/>
    <w:rsid w:val="005175AD"/>
    <w:rsid w:val="0052034E"/>
    <w:rsid w:val="00521000"/>
    <w:rsid w:val="005213DF"/>
    <w:rsid w:val="00521481"/>
    <w:rsid w:val="00521A75"/>
    <w:rsid w:val="00521C1B"/>
    <w:rsid w:val="00521C80"/>
    <w:rsid w:val="005227DB"/>
    <w:rsid w:val="0052347E"/>
    <w:rsid w:val="00523B8F"/>
    <w:rsid w:val="005241C1"/>
    <w:rsid w:val="0052541E"/>
    <w:rsid w:val="00527DAD"/>
    <w:rsid w:val="00531D68"/>
    <w:rsid w:val="0053378A"/>
    <w:rsid w:val="00533E4C"/>
    <w:rsid w:val="005362AF"/>
    <w:rsid w:val="00540119"/>
    <w:rsid w:val="005407DC"/>
    <w:rsid w:val="00540B09"/>
    <w:rsid w:val="00540B3D"/>
    <w:rsid w:val="005411D5"/>
    <w:rsid w:val="00541682"/>
    <w:rsid w:val="00541CB7"/>
    <w:rsid w:val="005426B3"/>
    <w:rsid w:val="005429E4"/>
    <w:rsid w:val="00542EBE"/>
    <w:rsid w:val="00543375"/>
    <w:rsid w:val="005436F7"/>
    <w:rsid w:val="00545870"/>
    <w:rsid w:val="0054697B"/>
    <w:rsid w:val="00547109"/>
    <w:rsid w:val="005501A1"/>
    <w:rsid w:val="0055274E"/>
    <w:rsid w:val="0055282F"/>
    <w:rsid w:val="005538EF"/>
    <w:rsid w:val="00553B4F"/>
    <w:rsid w:val="00557386"/>
    <w:rsid w:val="005578DB"/>
    <w:rsid w:val="005600EB"/>
    <w:rsid w:val="00562571"/>
    <w:rsid w:val="00562DEF"/>
    <w:rsid w:val="005642D8"/>
    <w:rsid w:val="0056464F"/>
    <w:rsid w:val="005658CF"/>
    <w:rsid w:val="005667FF"/>
    <w:rsid w:val="005679BB"/>
    <w:rsid w:val="00567B2E"/>
    <w:rsid w:val="005707D4"/>
    <w:rsid w:val="005708BD"/>
    <w:rsid w:val="00572787"/>
    <w:rsid w:val="00573CD0"/>
    <w:rsid w:val="005749B3"/>
    <w:rsid w:val="00574D2A"/>
    <w:rsid w:val="005764EA"/>
    <w:rsid w:val="005768B6"/>
    <w:rsid w:val="00576BF6"/>
    <w:rsid w:val="00580723"/>
    <w:rsid w:val="00580881"/>
    <w:rsid w:val="00580D4F"/>
    <w:rsid w:val="00581554"/>
    <w:rsid w:val="00582088"/>
    <w:rsid w:val="00583B57"/>
    <w:rsid w:val="00584150"/>
    <w:rsid w:val="00584DFE"/>
    <w:rsid w:val="00585073"/>
    <w:rsid w:val="00585155"/>
    <w:rsid w:val="00591E9E"/>
    <w:rsid w:val="00591F16"/>
    <w:rsid w:val="00592844"/>
    <w:rsid w:val="00592A4F"/>
    <w:rsid w:val="005931FC"/>
    <w:rsid w:val="00594EB6"/>
    <w:rsid w:val="0059582B"/>
    <w:rsid w:val="00595E96"/>
    <w:rsid w:val="00596CDA"/>
    <w:rsid w:val="005971D2"/>
    <w:rsid w:val="005A20CE"/>
    <w:rsid w:val="005A2953"/>
    <w:rsid w:val="005A2B1A"/>
    <w:rsid w:val="005A59E9"/>
    <w:rsid w:val="005A5A6B"/>
    <w:rsid w:val="005A7761"/>
    <w:rsid w:val="005A7CDC"/>
    <w:rsid w:val="005B0699"/>
    <w:rsid w:val="005B0EED"/>
    <w:rsid w:val="005B1E3D"/>
    <w:rsid w:val="005B2DEB"/>
    <w:rsid w:val="005B318B"/>
    <w:rsid w:val="005B3BE4"/>
    <w:rsid w:val="005B5E27"/>
    <w:rsid w:val="005B645B"/>
    <w:rsid w:val="005B6D97"/>
    <w:rsid w:val="005B7323"/>
    <w:rsid w:val="005B77E7"/>
    <w:rsid w:val="005B7816"/>
    <w:rsid w:val="005C0E9A"/>
    <w:rsid w:val="005C2385"/>
    <w:rsid w:val="005C3462"/>
    <w:rsid w:val="005C3D97"/>
    <w:rsid w:val="005C568A"/>
    <w:rsid w:val="005C7037"/>
    <w:rsid w:val="005C7CEF"/>
    <w:rsid w:val="005D0105"/>
    <w:rsid w:val="005D0AE6"/>
    <w:rsid w:val="005D0B1F"/>
    <w:rsid w:val="005D10C0"/>
    <w:rsid w:val="005D305A"/>
    <w:rsid w:val="005D331C"/>
    <w:rsid w:val="005D3A09"/>
    <w:rsid w:val="005D3DDB"/>
    <w:rsid w:val="005D4582"/>
    <w:rsid w:val="005D4E3F"/>
    <w:rsid w:val="005D4E64"/>
    <w:rsid w:val="005D72F7"/>
    <w:rsid w:val="005D7DA1"/>
    <w:rsid w:val="005E0E00"/>
    <w:rsid w:val="005E1224"/>
    <w:rsid w:val="005E1E6E"/>
    <w:rsid w:val="005E2DB8"/>
    <w:rsid w:val="005E3003"/>
    <w:rsid w:val="005E48AE"/>
    <w:rsid w:val="005E59CB"/>
    <w:rsid w:val="005F1963"/>
    <w:rsid w:val="005F1B18"/>
    <w:rsid w:val="005F2140"/>
    <w:rsid w:val="005F3609"/>
    <w:rsid w:val="005F6BC5"/>
    <w:rsid w:val="00600CAF"/>
    <w:rsid w:val="006015C8"/>
    <w:rsid w:val="0060255F"/>
    <w:rsid w:val="006025C4"/>
    <w:rsid w:val="0060273A"/>
    <w:rsid w:val="00602B58"/>
    <w:rsid w:val="00602D09"/>
    <w:rsid w:val="006036CF"/>
    <w:rsid w:val="00604193"/>
    <w:rsid w:val="00604279"/>
    <w:rsid w:val="00611AA4"/>
    <w:rsid w:val="00612734"/>
    <w:rsid w:val="0061277B"/>
    <w:rsid w:val="00613A3F"/>
    <w:rsid w:val="0061476B"/>
    <w:rsid w:val="00614885"/>
    <w:rsid w:val="00615298"/>
    <w:rsid w:val="006201D5"/>
    <w:rsid w:val="0062286A"/>
    <w:rsid w:val="00624577"/>
    <w:rsid w:val="00624BAE"/>
    <w:rsid w:val="00625D66"/>
    <w:rsid w:val="0062716F"/>
    <w:rsid w:val="006271F6"/>
    <w:rsid w:val="00631B6E"/>
    <w:rsid w:val="006325FA"/>
    <w:rsid w:val="006329FA"/>
    <w:rsid w:val="00633317"/>
    <w:rsid w:val="00634164"/>
    <w:rsid w:val="006345E0"/>
    <w:rsid w:val="006345E4"/>
    <w:rsid w:val="006350C5"/>
    <w:rsid w:val="00635B3D"/>
    <w:rsid w:val="006363A7"/>
    <w:rsid w:val="006369D0"/>
    <w:rsid w:val="006370E2"/>
    <w:rsid w:val="0063781A"/>
    <w:rsid w:val="00637855"/>
    <w:rsid w:val="00637D17"/>
    <w:rsid w:val="00637FBA"/>
    <w:rsid w:val="0064037B"/>
    <w:rsid w:val="0064037E"/>
    <w:rsid w:val="00641F75"/>
    <w:rsid w:val="006420DE"/>
    <w:rsid w:val="00642A97"/>
    <w:rsid w:val="00642E5D"/>
    <w:rsid w:val="006434C4"/>
    <w:rsid w:val="0064393D"/>
    <w:rsid w:val="00643AD7"/>
    <w:rsid w:val="00643B42"/>
    <w:rsid w:val="006440DD"/>
    <w:rsid w:val="00644DB7"/>
    <w:rsid w:val="0064587D"/>
    <w:rsid w:val="00647762"/>
    <w:rsid w:val="006512E7"/>
    <w:rsid w:val="00651DDE"/>
    <w:rsid w:val="00652CC6"/>
    <w:rsid w:val="00653BDA"/>
    <w:rsid w:val="00655915"/>
    <w:rsid w:val="006564A1"/>
    <w:rsid w:val="006579AF"/>
    <w:rsid w:val="006607F4"/>
    <w:rsid w:val="0066107F"/>
    <w:rsid w:val="00662C34"/>
    <w:rsid w:val="00662CF3"/>
    <w:rsid w:val="0066367B"/>
    <w:rsid w:val="006651C5"/>
    <w:rsid w:val="006659DC"/>
    <w:rsid w:val="00665E1F"/>
    <w:rsid w:val="00666076"/>
    <w:rsid w:val="00670433"/>
    <w:rsid w:val="00670C4D"/>
    <w:rsid w:val="00670E11"/>
    <w:rsid w:val="00671E4F"/>
    <w:rsid w:val="006723C2"/>
    <w:rsid w:val="0067368A"/>
    <w:rsid w:val="00674713"/>
    <w:rsid w:val="0067505F"/>
    <w:rsid w:val="006758C6"/>
    <w:rsid w:val="00677CD2"/>
    <w:rsid w:val="00680DA1"/>
    <w:rsid w:val="0068185F"/>
    <w:rsid w:val="00682036"/>
    <w:rsid w:val="006833F6"/>
    <w:rsid w:val="00684761"/>
    <w:rsid w:val="00685187"/>
    <w:rsid w:val="00685A23"/>
    <w:rsid w:val="00686786"/>
    <w:rsid w:val="0068686A"/>
    <w:rsid w:val="00686D35"/>
    <w:rsid w:val="006877AD"/>
    <w:rsid w:val="00690985"/>
    <w:rsid w:val="00690DA3"/>
    <w:rsid w:val="00691BFB"/>
    <w:rsid w:val="00691DF0"/>
    <w:rsid w:val="00693A58"/>
    <w:rsid w:val="00695367"/>
    <w:rsid w:val="00696C24"/>
    <w:rsid w:val="00697021"/>
    <w:rsid w:val="0069753F"/>
    <w:rsid w:val="00697C4F"/>
    <w:rsid w:val="006A0361"/>
    <w:rsid w:val="006A1BAA"/>
    <w:rsid w:val="006A32B8"/>
    <w:rsid w:val="006A486C"/>
    <w:rsid w:val="006A5C17"/>
    <w:rsid w:val="006A5EDC"/>
    <w:rsid w:val="006A66CA"/>
    <w:rsid w:val="006A6C4C"/>
    <w:rsid w:val="006B016C"/>
    <w:rsid w:val="006B0A0F"/>
    <w:rsid w:val="006B2037"/>
    <w:rsid w:val="006B3101"/>
    <w:rsid w:val="006B3D82"/>
    <w:rsid w:val="006B3F0E"/>
    <w:rsid w:val="006B424D"/>
    <w:rsid w:val="006B45E9"/>
    <w:rsid w:val="006B62AB"/>
    <w:rsid w:val="006B64BB"/>
    <w:rsid w:val="006B7043"/>
    <w:rsid w:val="006B7F9E"/>
    <w:rsid w:val="006C027D"/>
    <w:rsid w:val="006C02FB"/>
    <w:rsid w:val="006C0344"/>
    <w:rsid w:val="006C1EE4"/>
    <w:rsid w:val="006C1FFC"/>
    <w:rsid w:val="006C48A5"/>
    <w:rsid w:val="006C5DBF"/>
    <w:rsid w:val="006C6749"/>
    <w:rsid w:val="006C7D23"/>
    <w:rsid w:val="006D0AD6"/>
    <w:rsid w:val="006D33E3"/>
    <w:rsid w:val="006D43E0"/>
    <w:rsid w:val="006D5C62"/>
    <w:rsid w:val="006D5DCF"/>
    <w:rsid w:val="006D60C4"/>
    <w:rsid w:val="006D6175"/>
    <w:rsid w:val="006D6894"/>
    <w:rsid w:val="006D6BE3"/>
    <w:rsid w:val="006D7344"/>
    <w:rsid w:val="006D7551"/>
    <w:rsid w:val="006D7585"/>
    <w:rsid w:val="006E019B"/>
    <w:rsid w:val="006E10B9"/>
    <w:rsid w:val="006E17E8"/>
    <w:rsid w:val="006E241B"/>
    <w:rsid w:val="006E4A67"/>
    <w:rsid w:val="006E7045"/>
    <w:rsid w:val="006E7612"/>
    <w:rsid w:val="006E7B72"/>
    <w:rsid w:val="006F18BB"/>
    <w:rsid w:val="006F18EA"/>
    <w:rsid w:val="006F2762"/>
    <w:rsid w:val="006F27E1"/>
    <w:rsid w:val="006F33FC"/>
    <w:rsid w:val="006F4000"/>
    <w:rsid w:val="006F61EE"/>
    <w:rsid w:val="006F6852"/>
    <w:rsid w:val="006F6F3D"/>
    <w:rsid w:val="007002A8"/>
    <w:rsid w:val="00700687"/>
    <w:rsid w:val="00700CF8"/>
    <w:rsid w:val="00700DEF"/>
    <w:rsid w:val="00700F56"/>
    <w:rsid w:val="0070145C"/>
    <w:rsid w:val="00701862"/>
    <w:rsid w:val="00702492"/>
    <w:rsid w:val="00702ED2"/>
    <w:rsid w:val="0070314C"/>
    <w:rsid w:val="00705FCC"/>
    <w:rsid w:val="00707B14"/>
    <w:rsid w:val="00710959"/>
    <w:rsid w:val="00710BB6"/>
    <w:rsid w:val="007112BC"/>
    <w:rsid w:val="00711643"/>
    <w:rsid w:val="00712A1E"/>
    <w:rsid w:val="007149E3"/>
    <w:rsid w:val="00714A4B"/>
    <w:rsid w:val="007159AC"/>
    <w:rsid w:val="0071637C"/>
    <w:rsid w:val="0071646D"/>
    <w:rsid w:val="00716CBE"/>
    <w:rsid w:val="00717540"/>
    <w:rsid w:val="00717B19"/>
    <w:rsid w:val="0072030B"/>
    <w:rsid w:val="007211E4"/>
    <w:rsid w:val="0072243F"/>
    <w:rsid w:val="00723236"/>
    <w:rsid w:val="007254A8"/>
    <w:rsid w:val="007255B3"/>
    <w:rsid w:val="007257B6"/>
    <w:rsid w:val="00725D1B"/>
    <w:rsid w:val="007262AE"/>
    <w:rsid w:val="00726961"/>
    <w:rsid w:val="00726B86"/>
    <w:rsid w:val="007317ED"/>
    <w:rsid w:val="007318D7"/>
    <w:rsid w:val="00731DF6"/>
    <w:rsid w:val="007323B3"/>
    <w:rsid w:val="00733405"/>
    <w:rsid w:val="00733767"/>
    <w:rsid w:val="00733E5C"/>
    <w:rsid w:val="00733EB0"/>
    <w:rsid w:val="00734F6D"/>
    <w:rsid w:val="007350E1"/>
    <w:rsid w:val="0073512A"/>
    <w:rsid w:val="0073631F"/>
    <w:rsid w:val="00741F07"/>
    <w:rsid w:val="00741F59"/>
    <w:rsid w:val="00742CC2"/>
    <w:rsid w:val="00747366"/>
    <w:rsid w:val="00747785"/>
    <w:rsid w:val="007504AF"/>
    <w:rsid w:val="00750ECE"/>
    <w:rsid w:val="00750FE2"/>
    <w:rsid w:val="0075141C"/>
    <w:rsid w:val="00752ACF"/>
    <w:rsid w:val="00755308"/>
    <w:rsid w:val="00755E59"/>
    <w:rsid w:val="0075600C"/>
    <w:rsid w:val="00760D5A"/>
    <w:rsid w:val="00760FAD"/>
    <w:rsid w:val="007615F4"/>
    <w:rsid w:val="00762C01"/>
    <w:rsid w:val="00762DF5"/>
    <w:rsid w:val="007640F0"/>
    <w:rsid w:val="00765114"/>
    <w:rsid w:val="00766306"/>
    <w:rsid w:val="007669CF"/>
    <w:rsid w:val="00767A32"/>
    <w:rsid w:val="0077011F"/>
    <w:rsid w:val="007707CA"/>
    <w:rsid w:val="00771B38"/>
    <w:rsid w:val="00772AB6"/>
    <w:rsid w:val="007734A5"/>
    <w:rsid w:val="00773AA0"/>
    <w:rsid w:val="00774D1D"/>
    <w:rsid w:val="00775B0B"/>
    <w:rsid w:val="00776882"/>
    <w:rsid w:val="00777349"/>
    <w:rsid w:val="00780A89"/>
    <w:rsid w:val="00781923"/>
    <w:rsid w:val="00783420"/>
    <w:rsid w:val="00784577"/>
    <w:rsid w:val="00784AB9"/>
    <w:rsid w:val="00785546"/>
    <w:rsid w:val="007855E8"/>
    <w:rsid w:val="0079013A"/>
    <w:rsid w:val="007912E2"/>
    <w:rsid w:val="00795187"/>
    <w:rsid w:val="0079603A"/>
    <w:rsid w:val="0079619E"/>
    <w:rsid w:val="00796793"/>
    <w:rsid w:val="007967DB"/>
    <w:rsid w:val="00797A07"/>
    <w:rsid w:val="00797EEA"/>
    <w:rsid w:val="007A0848"/>
    <w:rsid w:val="007A0C7A"/>
    <w:rsid w:val="007A1297"/>
    <w:rsid w:val="007A195E"/>
    <w:rsid w:val="007A2748"/>
    <w:rsid w:val="007A282A"/>
    <w:rsid w:val="007A2A97"/>
    <w:rsid w:val="007A5097"/>
    <w:rsid w:val="007A64FC"/>
    <w:rsid w:val="007A6C2E"/>
    <w:rsid w:val="007A6F42"/>
    <w:rsid w:val="007B096D"/>
    <w:rsid w:val="007B1668"/>
    <w:rsid w:val="007B294D"/>
    <w:rsid w:val="007B4855"/>
    <w:rsid w:val="007B50A2"/>
    <w:rsid w:val="007B51D8"/>
    <w:rsid w:val="007B5B0C"/>
    <w:rsid w:val="007B6AE7"/>
    <w:rsid w:val="007B6FBE"/>
    <w:rsid w:val="007B73FC"/>
    <w:rsid w:val="007B775E"/>
    <w:rsid w:val="007C05A0"/>
    <w:rsid w:val="007C25A6"/>
    <w:rsid w:val="007C3478"/>
    <w:rsid w:val="007C3FFC"/>
    <w:rsid w:val="007C5A93"/>
    <w:rsid w:val="007C65CC"/>
    <w:rsid w:val="007D0EB4"/>
    <w:rsid w:val="007D0F1A"/>
    <w:rsid w:val="007D1274"/>
    <w:rsid w:val="007D15A0"/>
    <w:rsid w:val="007D18D3"/>
    <w:rsid w:val="007D213C"/>
    <w:rsid w:val="007D2B5E"/>
    <w:rsid w:val="007D3CA1"/>
    <w:rsid w:val="007D4A29"/>
    <w:rsid w:val="007D4CD0"/>
    <w:rsid w:val="007D5235"/>
    <w:rsid w:val="007D5348"/>
    <w:rsid w:val="007D62F2"/>
    <w:rsid w:val="007D6596"/>
    <w:rsid w:val="007D6C19"/>
    <w:rsid w:val="007D7487"/>
    <w:rsid w:val="007E220A"/>
    <w:rsid w:val="007E4588"/>
    <w:rsid w:val="007E5E6D"/>
    <w:rsid w:val="007E767D"/>
    <w:rsid w:val="007F0316"/>
    <w:rsid w:val="007F20EC"/>
    <w:rsid w:val="007F2153"/>
    <w:rsid w:val="007F2F03"/>
    <w:rsid w:val="007F4331"/>
    <w:rsid w:val="007F6331"/>
    <w:rsid w:val="007F6863"/>
    <w:rsid w:val="008026BD"/>
    <w:rsid w:val="008038EB"/>
    <w:rsid w:val="008039B5"/>
    <w:rsid w:val="00803D0A"/>
    <w:rsid w:val="008047D8"/>
    <w:rsid w:val="00805E8F"/>
    <w:rsid w:val="008066F3"/>
    <w:rsid w:val="008074C6"/>
    <w:rsid w:val="008076DD"/>
    <w:rsid w:val="00807976"/>
    <w:rsid w:val="00807B9E"/>
    <w:rsid w:val="008120A7"/>
    <w:rsid w:val="00812992"/>
    <w:rsid w:val="008130FC"/>
    <w:rsid w:val="008138AD"/>
    <w:rsid w:val="00814A35"/>
    <w:rsid w:val="00815301"/>
    <w:rsid w:val="008158BA"/>
    <w:rsid w:val="0082025B"/>
    <w:rsid w:val="0082163F"/>
    <w:rsid w:val="00821E7C"/>
    <w:rsid w:val="008253EA"/>
    <w:rsid w:val="00825BCC"/>
    <w:rsid w:val="00826119"/>
    <w:rsid w:val="00827161"/>
    <w:rsid w:val="0082795D"/>
    <w:rsid w:val="00830728"/>
    <w:rsid w:val="00831E06"/>
    <w:rsid w:val="00831ECB"/>
    <w:rsid w:val="00833A60"/>
    <w:rsid w:val="0083479D"/>
    <w:rsid w:val="00834BE6"/>
    <w:rsid w:val="00835510"/>
    <w:rsid w:val="0083744B"/>
    <w:rsid w:val="0083785C"/>
    <w:rsid w:val="008415F5"/>
    <w:rsid w:val="00842897"/>
    <w:rsid w:val="00842A43"/>
    <w:rsid w:val="00842F46"/>
    <w:rsid w:val="0084385E"/>
    <w:rsid w:val="008446FE"/>
    <w:rsid w:val="00845181"/>
    <w:rsid w:val="00846462"/>
    <w:rsid w:val="00847266"/>
    <w:rsid w:val="00847BF4"/>
    <w:rsid w:val="00847E57"/>
    <w:rsid w:val="008513E7"/>
    <w:rsid w:val="00851A6C"/>
    <w:rsid w:val="0085271C"/>
    <w:rsid w:val="0085334A"/>
    <w:rsid w:val="00853F61"/>
    <w:rsid w:val="008540E7"/>
    <w:rsid w:val="00854C32"/>
    <w:rsid w:val="008553C8"/>
    <w:rsid w:val="00856EB4"/>
    <w:rsid w:val="008572B7"/>
    <w:rsid w:val="0086067F"/>
    <w:rsid w:val="008614ED"/>
    <w:rsid w:val="00861806"/>
    <w:rsid w:val="00862F34"/>
    <w:rsid w:val="008632F8"/>
    <w:rsid w:val="008634FA"/>
    <w:rsid w:val="008639D2"/>
    <w:rsid w:val="00864086"/>
    <w:rsid w:val="0086592E"/>
    <w:rsid w:val="00865F09"/>
    <w:rsid w:val="0087051E"/>
    <w:rsid w:val="00870F58"/>
    <w:rsid w:val="00871306"/>
    <w:rsid w:val="00873934"/>
    <w:rsid w:val="00874580"/>
    <w:rsid w:val="00881111"/>
    <w:rsid w:val="00881637"/>
    <w:rsid w:val="00881D0D"/>
    <w:rsid w:val="008833B8"/>
    <w:rsid w:val="00886201"/>
    <w:rsid w:val="00886C19"/>
    <w:rsid w:val="00886FC8"/>
    <w:rsid w:val="00887A29"/>
    <w:rsid w:val="008900CF"/>
    <w:rsid w:val="0089170B"/>
    <w:rsid w:val="00891D39"/>
    <w:rsid w:val="00892113"/>
    <w:rsid w:val="00892308"/>
    <w:rsid w:val="00894A97"/>
    <w:rsid w:val="008960C5"/>
    <w:rsid w:val="008961DE"/>
    <w:rsid w:val="008962E5"/>
    <w:rsid w:val="008976EE"/>
    <w:rsid w:val="0089772C"/>
    <w:rsid w:val="00897C56"/>
    <w:rsid w:val="008A2017"/>
    <w:rsid w:val="008A31D4"/>
    <w:rsid w:val="008A36BE"/>
    <w:rsid w:val="008A4D8E"/>
    <w:rsid w:val="008A53D2"/>
    <w:rsid w:val="008A55B9"/>
    <w:rsid w:val="008A5EC7"/>
    <w:rsid w:val="008A5F11"/>
    <w:rsid w:val="008A67CD"/>
    <w:rsid w:val="008A782C"/>
    <w:rsid w:val="008B0A3D"/>
    <w:rsid w:val="008B16F0"/>
    <w:rsid w:val="008B2446"/>
    <w:rsid w:val="008B29AD"/>
    <w:rsid w:val="008B3039"/>
    <w:rsid w:val="008B32C2"/>
    <w:rsid w:val="008B435F"/>
    <w:rsid w:val="008B710C"/>
    <w:rsid w:val="008C0182"/>
    <w:rsid w:val="008C21CF"/>
    <w:rsid w:val="008C6D0E"/>
    <w:rsid w:val="008C70B4"/>
    <w:rsid w:val="008C7FD2"/>
    <w:rsid w:val="008D0665"/>
    <w:rsid w:val="008D20FB"/>
    <w:rsid w:val="008D476A"/>
    <w:rsid w:val="008D4B6F"/>
    <w:rsid w:val="008D5424"/>
    <w:rsid w:val="008D5B87"/>
    <w:rsid w:val="008D5D33"/>
    <w:rsid w:val="008D5E58"/>
    <w:rsid w:val="008D6918"/>
    <w:rsid w:val="008D73FF"/>
    <w:rsid w:val="008D77FB"/>
    <w:rsid w:val="008D78F0"/>
    <w:rsid w:val="008E07E1"/>
    <w:rsid w:val="008E1CF9"/>
    <w:rsid w:val="008E2013"/>
    <w:rsid w:val="008E2D96"/>
    <w:rsid w:val="008E2F54"/>
    <w:rsid w:val="008E4E10"/>
    <w:rsid w:val="008E5297"/>
    <w:rsid w:val="008E6286"/>
    <w:rsid w:val="008E65AA"/>
    <w:rsid w:val="008F37C3"/>
    <w:rsid w:val="008F437A"/>
    <w:rsid w:val="008F4817"/>
    <w:rsid w:val="008F4D9B"/>
    <w:rsid w:val="008F4EC0"/>
    <w:rsid w:val="008F5644"/>
    <w:rsid w:val="008F753F"/>
    <w:rsid w:val="00900B1B"/>
    <w:rsid w:val="00901788"/>
    <w:rsid w:val="00902122"/>
    <w:rsid w:val="00902664"/>
    <w:rsid w:val="00902E38"/>
    <w:rsid w:val="009032F6"/>
    <w:rsid w:val="00903427"/>
    <w:rsid w:val="00903B07"/>
    <w:rsid w:val="00904618"/>
    <w:rsid w:val="00904BE1"/>
    <w:rsid w:val="00904CA7"/>
    <w:rsid w:val="0090699A"/>
    <w:rsid w:val="00907A5A"/>
    <w:rsid w:val="00910280"/>
    <w:rsid w:val="00910BB3"/>
    <w:rsid w:val="009124CE"/>
    <w:rsid w:val="00915298"/>
    <w:rsid w:val="00917442"/>
    <w:rsid w:val="0091745D"/>
    <w:rsid w:val="00920A87"/>
    <w:rsid w:val="00920DBB"/>
    <w:rsid w:val="00921986"/>
    <w:rsid w:val="0092263D"/>
    <w:rsid w:val="00922857"/>
    <w:rsid w:val="00922A4F"/>
    <w:rsid w:val="009240FD"/>
    <w:rsid w:val="00924FE0"/>
    <w:rsid w:val="009253D0"/>
    <w:rsid w:val="0092540C"/>
    <w:rsid w:val="0092700D"/>
    <w:rsid w:val="00927FB8"/>
    <w:rsid w:val="009301BA"/>
    <w:rsid w:val="00931C2D"/>
    <w:rsid w:val="00932C09"/>
    <w:rsid w:val="009351D1"/>
    <w:rsid w:val="00935692"/>
    <w:rsid w:val="00935870"/>
    <w:rsid w:val="00935AD4"/>
    <w:rsid w:val="00935CCC"/>
    <w:rsid w:val="00935D74"/>
    <w:rsid w:val="00935D83"/>
    <w:rsid w:val="009362D2"/>
    <w:rsid w:val="0093718C"/>
    <w:rsid w:val="00937AB3"/>
    <w:rsid w:val="00937B06"/>
    <w:rsid w:val="009414BA"/>
    <w:rsid w:val="009416F6"/>
    <w:rsid w:val="009422E4"/>
    <w:rsid w:val="00942914"/>
    <w:rsid w:val="0094518C"/>
    <w:rsid w:val="009459BC"/>
    <w:rsid w:val="00946C06"/>
    <w:rsid w:val="009475E5"/>
    <w:rsid w:val="009510A8"/>
    <w:rsid w:val="00951316"/>
    <w:rsid w:val="00951C5E"/>
    <w:rsid w:val="00952900"/>
    <w:rsid w:val="009534E6"/>
    <w:rsid w:val="00953B9C"/>
    <w:rsid w:val="00954347"/>
    <w:rsid w:val="00955589"/>
    <w:rsid w:val="0095745C"/>
    <w:rsid w:val="009615BC"/>
    <w:rsid w:val="00961D81"/>
    <w:rsid w:val="00961DB3"/>
    <w:rsid w:val="0096287B"/>
    <w:rsid w:val="009642EC"/>
    <w:rsid w:val="00964AD0"/>
    <w:rsid w:val="00964FBE"/>
    <w:rsid w:val="00966726"/>
    <w:rsid w:val="00966886"/>
    <w:rsid w:val="0096702D"/>
    <w:rsid w:val="0096757F"/>
    <w:rsid w:val="00967A74"/>
    <w:rsid w:val="00967D34"/>
    <w:rsid w:val="00967F46"/>
    <w:rsid w:val="0097110B"/>
    <w:rsid w:val="00971553"/>
    <w:rsid w:val="009735D3"/>
    <w:rsid w:val="00974085"/>
    <w:rsid w:val="00977BD0"/>
    <w:rsid w:val="0098032C"/>
    <w:rsid w:val="00980FBB"/>
    <w:rsid w:val="009824F2"/>
    <w:rsid w:val="009824F8"/>
    <w:rsid w:val="00982F3F"/>
    <w:rsid w:val="00983679"/>
    <w:rsid w:val="009859C6"/>
    <w:rsid w:val="009863A4"/>
    <w:rsid w:val="0098650C"/>
    <w:rsid w:val="00990454"/>
    <w:rsid w:val="009919E0"/>
    <w:rsid w:val="00992216"/>
    <w:rsid w:val="00994645"/>
    <w:rsid w:val="009951C7"/>
    <w:rsid w:val="00997FC0"/>
    <w:rsid w:val="009A1731"/>
    <w:rsid w:val="009A1C2A"/>
    <w:rsid w:val="009A25BF"/>
    <w:rsid w:val="009A2B54"/>
    <w:rsid w:val="009A3689"/>
    <w:rsid w:val="009A3C22"/>
    <w:rsid w:val="009A4A01"/>
    <w:rsid w:val="009A5876"/>
    <w:rsid w:val="009A5A45"/>
    <w:rsid w:val="009A7581"/>
    <w:rsid w:val="009B179C"/>
    <w:rsid w:val="009B1BE4"/>
    <w:rsid w:val="009B27BE"/>
    <w:rsid w:val="009B297E"/>
    <w:rsid w:val="009B2D59"/>
    <w:rsid w:val="009B3823"/>
    <w:rsid w:val="009B3F06"/>
    <w:rsid w:val="009B44F9"/>
    <w:rsid w:val="009B489D"/>
    <w:rsid w:val="009B4CB6"/>
    <w:rsid w:val="009B507B"/>
    <w:rsid w:val="009B5BAF"/>
    <w:rsid w:val="009B5D17"/>
    <w:rsid w:val="009B779B"/>
    <w:rsid w:val="009C0414"/>
    <w:rsid w:val="009C0A29"/>
    <w:rsid w:val="009C0FC2"/>
    <w:rsid w:val="009C2748"/>
    <w:rsid w:val="009C3609"/>
    <w:rsid w:val="009C4708"/>
    <w:rsid w:val="009C470F"/>
    <w:rsid w:val="009C4F53"/>
    <w:rsid w:val="009C56E1"/>
    <w:rsid w:val="009C5907"/>
    <w:rsid w:val="009C59F8"/>
    <w:rsid w:val="009C7BA2"/>
    <w:rsid w:val="009D038F"/>
    <w:rsid w:val="009D39C5"/>
    <w:rsid w:val="009D3CBD"/>
    <w:rsid w:val="009D5BA2"/>
    <w:rsid w:val="009D5F6B"/>
    <w:rsid w:val="009D5FC0"/>
    <w:rsid w:val="009D6741"/>
    <w:rsid w:val="009D71BA"/>
    <w:rsid w:val="009D7AAF"/>
    <w:rsid w:val="009E0603"/>
    <w:rsid w:val="009E2955"/>
    <w:rsid w:val="009E3441"/>
    <w:rsid w:val="009E414F"/>
    <w:rsid w:val="009E4DB8"/>
    <w:rsid w:val="009E4E6B"/>
    <w:rsid w:val="009E5895"/>
    <w:rsid w:val="009E6A63"/>
    <w:rsid w:val="009E6C4D"/>
    <w:rsid w:val="009F0F8F"/>
    <w:rsid w:val="009F1889"/>
    <w:rsid w:val="009F2AD5"/>
    <w:rsid w:val="009F3030"/>
    <w:rsid w:val="009F31E1"/>
    <w:rsid w:val="009F5948"/>
    <w:rsid w:val="009F5960"/>
    <w:rsid w:val="009F6721"/>
    <w:rsid w:val="009F70D6"/>
    <w:rsid w:val="00A03265"/>
    <w:rsid w:val="00A04D6C"/>
    <w:rsid w:val="00A0555B"/>
    <w:rsid w:val="00A05690"/>
    <w:rsid w:val="00A059D3"/>
    <w:rsid w:val="00A06AA2"/>
    <w:rsid w:val="00A06F24"/>
    <w:rsid w:val="00A072EB"/>
    <w:rsid w:val="00A123BB"/>
    <w:rsid w:val="00A12988"/>
    <w:rsid w:val="00A14A35"/>
    <w:rsid w:val="00A1685A"/>
    <w:rsid w:val="00A16896"/>
    <w:rsid w:val="00A16BE2"/>
    <w:rsid w:val="00A16DD5"/>
    <w:rsid w:val="00A21680"/>
    <w:rsid w:val="00A21AFC"/>
    <w:rsid w:val="00A221E7"/>
    <w:rsid w:val="00A24096"/>
    <w:rsid w:val="00A25068"/>
    <w:rsid w:val="00A25E3B"/>
    <w:rsid w:val="00A27957"/>
    <w:rsid w:val="00A300C9"/>
    <w:rsid w:val="00A310AE"/>
    <w:rsid w:val="00A311BC"/>
    <w:rsid w:val="00A31A50"/>
    <w:rsid w:val="00A344B3"/>
    <w:rsid w:val="00A351BA"/>
    <w:rsid w:val="00A355D0"/>
    <w:rsid w:val="00A369BE"/>
    <w:rsid w:val="00A37D9F"/>
    <w:rsid w:val="00A40169"/>
    <w:rsid w:val="00A4054F"/>
    <w:rsid w:val="00A4067A"/>
    <w:rsid w:val="00A40761"/>
    <w:rsid w:val="00A40D56"/>
    <w:rsid w:val="00A41479"/>
    <w:rsid w:val="00A41B72"/>
    <w:rsid w:val="00A4331E"/>
    <w:rsid w:val="00A4524F"/>
    <w:rsid w:val="00A45FB9"/>
    <w:rsid w:val="00A46B21"/>
    <w:rsid w:val="00A46CB6"/>
    <w:rsid w:val="00A4744D"/>
    <w:rsid w:val="00A509C3"/>
    <w:rsid w:val="00A51121"/>
    <w:rsid w:val="00A5159E"/>
    <w:rsid w:val="00A51E5F"/>
    <w:rsid w:val="00A528E4"/>
    <w:rsid w:val="00A54905"/>
    <w:rsid w:val="00A55962"/>
    <w:rsid w:val="00A571A1"/>
    <w:rsid w:val="00A579EE"/>
    <w:rsid w:val="00A605A9"/>
    <w:rsid w:val="00A6157A"/>
    <w:rsid w:val="00A6263F"/>
    <w:rsid w:val="00A62744"/>
    <w:rsid w:val="00A62C05"/>
    <w:rsid w:val="00A62EA9"/>
    <w:rsid w:val="00A63F18"/>
    <w:rsid w:val="00A64B74"/>
    <w:rsid w:val="00A64D61"/>
    <w:rsid w:val="00A64EC3"/>
    <w:rsid w:val="00A662AE"/>
    <w:rsid w:val="00A7002E"/>
    <w:rsid w:val="00A704A8"/>
    <w:rsid w:val="00A7287F"/>
    <w:rsid w:val="00A7302A"/>
    <w:rsid w:val="00A7485B"/>
    <w:rsid w:val="00A7536A"/>
    <w:rsid w:val="00A75899"/>
    <w:rsid w:val="00A761EE"/>
    <w:rsid w:val="00A77367"/>
    <w:rsid w:val="00A77EE7"/>
    <w:rsid w:val="00A81907"/>
    <w:rsid w:val="00A819EA"/>
    <w:rsid w:val="00A81AB5"/>
    <w:rsid w:val="00A81ADD"/>
    <w:rsid w:val="00A820AA"/>
    <w:rsid w:val="00A8376B"/>
    <w:rsid w:val="00A85900"/>
    <w:rsid w:val="00A85BDD"/>
    <w:rsid w:val="00A86564"/>
    <w:rsid w:val="00A87030"/>
    <w:rsid w:val="00A87FF3"/>
    <w:rsid w:val="00A901E9"/>
    <w:rsid w:val="00A90849"/>
    <w:rsid w:val="00A90D6B"/>
    <w:rsid w:val="00A90F91"/>
    <w:rsid w:val="00A9122A"/>
    <w:rsid w:val="00A91C0B"/>
    <w:rsid w:val="00A92157"/>
    <w:rsid w:val="00A929FF"/>
    <w:rsid w:val="00A95AD4"/>
    <w:rsid w:val="00A95F55"/>
    <w:rsid w:val="00A95F5D"/>
    <w:rsid w:val="00A9601F"/>
    <w:rsid w:val="00A962AD"/>
    <w:rsid w:val="00A96489"/>
    <w:rsid w:val="00A97833"/>
    <w:rsid w:val="00A97A37"/>
    <w:rsid w:val="00A97F60"/>
    <w:rsid w:val="00AA07AE"/>
    <w:rsid w:val="00AA0806"/>
    <w:rsid w:val="00AA0EE6"/>
    <w:rsid w:val="00AA0F3D"/>
    <w:rsid w:val="00AA1474"/>
    <w:rsid w:val="00AA1631"/>
    <w:rsid w:val="00AA1BC3"/>
    <w:rsid w:val="00AA20EF"/>
    <w:rsid w:val="00AA2847"/>
    <w:rsid w:val="00AA5153"/>
    <w:rsid w:val="00AB2BA7"/>
    <w:rsid w:val="00AB4999"/>
    <w:rsid w:val="00AB49FA"/>
    <w:rsid w:val="00AB4C24"/>
    <w:rsid w:val="00AB4F65"/>
    <w:rsid w:val="00AB72B3"/>
    <w:rsid w:val="00AB7617"/>
    <w:rsid w:val="00AC01F9"/>
    <w:rsid w:val="00AC0E74"/>
    <w:rsid w:val="00AC1F84"/>
    <w:rsid w:val="00AC2AAE"/>
    <w:rsid w:val="00AC35F7"/>
    <w:rsid w:val="00AC3A36"/>
    <w:rsid w:val="00AC5997"/>
    <w:rsid w:val="00AC5DCF"/>
    <w:rsid w:val="00AC61E0"/>
    <w:rsid w:val="00AC6AB1"/>
    <w:rsid w:val="00AC6AC4"/>
    <w:rsid w:val="00AC6B1A"/>
    <w:rsid w:val="00AC6C41"/>
    <w:rsid w:val="00AC731E"/>
    <w:rsid w:val="00AC79F1"/>
    <w:rsid w:val="00AC7D31"/>
    <w:rsid w:val="00AD2A74"/>
    <w:rsid w:val="00AD2CCF"/>
    <w:rsid w:val="00AD390E"/>
    <w:rsid w:val="00AD408C"/>
    <w:rsid w:val="00AD4403"/>
    <w:rsid w:val="00AD54BF"/>
    <w:rsid w:val="00AD72A8"/>
    <w:rsid w:val="00AE04D3"/>
    <w:rsid w:val="00AE075E"/>
    <w:rsid w:val="00AE0E5F"/>
    <w:rsid w:val="00AE15EE"/>
    <w:rsid w:val="00AE1ACA"/>
    <w:rsid w:val="00AE37AA"/>
    <w:rsid w:val="00AE3DD3"/>
    <w:rsid w:val="00AE5F0D"/>
    <w:rsid w:val="00AE71E8"/>
    <w:rsid w:val="00AF13E5"/>
    <w:rsid w:val="00AF24A7"/>
    <w:rsid w:val="00AF2EC3"/>
    <w:rsid w:val="00AF2FF8"/>
    <w:rsid w:val="00AF3174"/>
    <w:rsid w:val="00AF3270"/>
    <w:rsid w:val="00AF438A"/>
    <w:rsid w:val="00AF4844"/>
    <w:rsid w:val="00AF6BFB"/>
    <w:rsid w:val="00B01374"/>
    <w:rsid w:val="00B02083"/>
    <w:rsid w:val="00B02B02"/>
    <w:rsid w:val="00B032B2"/>
    <w:rsid w:val="00B03FCE"/>
    <w:rsid w:val="00B04FE4"/>
    <w:rsid w:val="00B058BD"/>
    <w:rsid w:val="00B0653A"/>
    <w:rsid w:val="00B068FA"/>
    <w:rsid w:val="00B07CFC"/>
    <w:rsid w:val="00B07D77"/>
    <w:rsid w:val="00B11790"/>
    <w:rsid w:val="00B12114"/>
    <w:rsid w:val="00B15696"/>
    <w:rsid w:val="00B17BFB"/>
    <w:rsid w:val="00B2023C"/>
    <w:rsid w:val="00B203FC"/>
    <w:rsid w:val="00B20854"/>
    <w:rsid w:val="00B20EF7"/>
    <w:rsid w:val="00B2118E"/>
    <w:rsid w:val="00B25BC8"/>
    <w:rsid w:val="00B260FC"/>
    <w:rsid w:val="00B26268"/>
    <w:rsid w:val="00B262EB"/>
    <w:rsid w:val="00B27BD3"/>
    <w:rsid w:val="00B306AD"/>
    <w:rsid w:val="00B316AF"/>
    <w:rsid w:val="00B3270A"/>
    <w:rsid w:val="00B32DBD"/>
    <w:rsid w:val="00B32DBF"/>
    <w:rsid w:val="00B32E46"/>
    <w:rsid w:val="00B33A8C"/>
    <w:rsid w:val="00B34745"/>
    <w:rsid w:val="00B34A83"/>
    <w:rsid w:val="00B35A41"/>
    <w:rsid w:val="00B36428"/>
    <w:rsid w:val="00B37275"/>
    <w:rsid w:val="00B406A6"/>
    <w:rsid w:val="00B40C2C"/>
    <w:rsid w:val="00B41893"/>
    <w:rsid w:val="00B41C87"/>
    <w:rsid w:val="00B43A17"/>
    <w:rsid w:val="00B43B70"/>
    <w:rsid w:val="00B445EE"/>
    <w:rsid w:val="00B44AD0"/>
    <w:rsid w:val="00B46184"/>
    <w:rsid w:val="00B463F5"/>
    <w:rsid w:val="00B50069"/>
    <w:rsid w:val="00B501E2"/>
    <w:rsid w:val="00B5043D"/>
    <w:rsid w:val="00B533B4"/>
    <w:rsid w:val="00B5425F"/>
    <w:rsid w:val="00B544D0"/>
    <w:rsid w:val="00B556DD"/>
    <w:rsid w:val="00B55886"/>
    <w:rsid w:val="00B568E2"/>
    <w:rsid w:val="00B60C0E"/>
    <w:rsid w:val="00B6327A"/>
    <w:rsid w:val="00B65DCD"/>
    <w:rsid w:val="00B66046"/>
    <w:rsid w:val="00B662D1"/>
    <w:rsid w:val="00B6777A"/>
    <w:rsid w:val="00B677E5"/>
    <w:rsid w:val="00B679CD"/>
    <w:rsid w:val="00B7055B"/>
    <w:rsid w:val="00B7079F"/>
    <w:rsid w:val="00B712F8"/>
    <w:rsid w:val="00B71E04"/>
    <w:rsid w:val="00B72886"/>
    <w:rsid w:val="00B72A87"/>
    <w:rsid w:val="00B72D43"/>
    <w:rsid w:val="00B74D6D"/>
    <w:rsid w:val="00B75146"/>
    <w:rsid w:val="00B75C2F"/>
    <w:rsid w:val="00B7698B"/>
    <w:rsid w:val="00B7772F"/>
    <w:rsid w:val="00B77C72"/>
    <w:rsid w:val="00B80052"/>
    <w:rsid w:val="00B81143"/>
    <w:rsid w:val="00B813AF"/>
    <w:rsid w:val="00B8161B"/>
    <w:rsid w:val="00B82657"/>
    <w:rsid w:val="00B83A50"/>
    <w:rsid w:val="00B844A2"/>
    <w:rsid w:val="00B84E7C"/>
    <w:rsid w:val="00B86AB3"/>
    <w:rsid w:val="00B8738E"/>
    <w:rsid w:val="00B87EF5"/>
    <w:rsid w:val="00B91024"/>
    <w:rsid w:val="00B914BD"/>
    <w:rsid w:val="00B9244D"/>
    <w:rsid w:val="00B92489"/>
    <w:rsid w:val="00B94555"/>
    <w:rsid w:val="00B94CEB"/>
    <w:rsid w:val="00B9581C"/>
    <w:rsid w:val="00B96B58"/>
    <w:rsid w:val="00BA00F7"/>
    <w:rsid w:val="00BA16A7"/>
    <w:rsid w:val="00BA21F3"/>
    <w:rsid w:val="00BA28C7"/>
    <w:rsid w:val="00BA2A30"/>
    <w:rsid w:val="00BA43A5"/>
    <w:rsid w:val="00BA43F2"/>
    <w:rsid w:val="00BA4D06"/>
    <w:rsid w:val="00BA5DEA"/>
    <w:rsid w:val="00BA5E55"/>
    <w:rsid w:val="00BA684F"/>
    <w:rsid w:val="00BA71D2"/>
    <w:rsid w:val="00BA7517"/>
    <w:rsid w:val="00BA79DF"/>
    <w:rsid w:val="00BA7A62"/>
    <w:rsid w:val="00BA7B8E"/>
    <w:rsid w:val="00BB0603"/>
    <w:rsid w:val="00BB099D"/>
    <w:rsid w:val="00BB4D48"/>
    <w:rsid w:val="00BB5AF6"/>
    <w:rsid w:val="00BB7EF2"/>
    <w:rsid w:val="00BC0548"/>
    <w:rsid w:val="00BC0A0A"/>
    <w:rsid w:val="00BC1033"/>
    <w:rsid w:val="00BC2B29"/>
    <w:rsid w:val="00BC6621"/>
    <w:rsid w:val="00BC6C81"/>
    <w:rsid w:val="00BC6F59"/>
    <w:rsid w:val="00BC7FE7"/>
    <w:rsid w:val="00BD0866"/>
    <w:rsid w:val="00BD169D"/>
    <w:rsid w:val="00BD270A"/>
    <w:rsid w:val="00BD28CC"/>
    <w:rsid w:val="00BD2B9C"/>
    <w:rsid w:val="00BD2F14"/>
    <w:rsid w:val="00BD3CDB"/>
    <w:rsid w:val="00BD42F3"/>
    <w:rsid w:val="00BD4483"/>
    <w:rsid w:val="00BD4978"/>
    <w:rsid w:val="00BD4E76"/>
    <w:rsid w:val="00BD5606"/>
    <w:rsid w:val="00BD60C9"/>
    <w:rsid w:val="00BD652F"/>
    <w:rsid w:val="00BD7249"/>
    <w:rsid w:val="00BE0566"/>
    <w:rsid w:val="00BE15C4"/>
    <w:rsid w:val="00BE23CB"/>
    <w:rsid w:val="00BE31D8"/>
    <w:rsid w:val="00BE35C2"/>
    <w:rsid w:val="00BE39A9"/>
    <w:rsid w:val="00BE3D0C"/>
    <w:rsid w:val="00BE3FB3"/>
    <w:rsid w:val="00BE466D"/>
    <w:rsid w:val="00BE4F02"/>
    <w:rsid w:val="00BE5FD1"/>
    <w:rsid w:val="00BE71BF"/>
    <w:rsid w:val="00BF1BEF"/>
    <w:rsid w:val="00BF3BD3"/>
    <w:rsid w:val="00BF520E"/>
    <w:rsid w:val="00BF625A"/>
    <w:rsid w:val="00BF67E3"/>
    <w:rsid w:val="00BF7DCF"/>
    <w:rsid w:val="00C007A3"/>
    <w:rsid w:val="00C02883"/>
    <w:rsid w:val="00C04383"/>
    <w:rsid w:val="00C050FD"/>
    <w:rsid w:val="00C06619"/>
    <w:rsid w:val="00C0705A"/>
    <w:rsid w:val="00C07CCF"/>
    <w:rsid w:val="00C07D4C"/>
    <w:rsid w:val="00C10A8B"/>
    <w:rsid w:val="00C10BE3"/>
    <w:rsid w:val="00C1204F"/>
    <w:rsid w:val="00C1405E"/>
    <w:rsid w:val="00C14EA9"/>
    <w:rsid w:val="00C1538D"/>
    <w:rsid w:val="00C16DB3"/>
    <w:rsid w:val="00C17DBB"/>
    <w:rsid w:val="00C20579"/>
    <w:rsid w:val="00C20C8E"/>
    <w:rsid w:val="00C24248"/>
    <w:rsid w:val="00C24CEE"/>
    <w:rsid w:val="00C25BC3"/>
    <w:rsid w:val="00C2626B"/>
    <w:rsid w:val="00C34394"/>
    <w:rsid w:val="00C352B7"/>
    <w:rsid w:val="00C4033C"/>
    <w:rsid w:val="00C40D86"/>
    <w:rsid w:val="00C426DD"/>
    <w:rsid w:val="00C42A94"/>
    <w:rsid w:val="00C446C2"/>
    <w:rsid w:val="00C5022F"/>
    <w:rsid w:val="00C508B9"/>
    <w:rsid w:val="00C51D42"/>
    <w:rsid w:val="00C54493"/>
    <w:rsid w:val="00C54697"/>
    <w:rsid w:val="00C549EE"/>
    <w:rsid w:val="00C56419"/>
    <w:rsid w:val="00C60FE0"/>
    <w:rsid w:val="00C61093"/>
    <w:rsid w:val="00C61B69"/>
    <w:rsid w:val="00C61C30"/>
    <w:rsid w:val="00C62B26"/>
    <w:rsid w:val="00C63A2C"/>
    <w:rsid w:val="00C64DAA"/>
    <w:rsid w:val="00C66329"/>
    <w:rsid w:val="00C676BE"/>
    <w:rsid w:val="00C67784"/>
    <w:rsid w:val="00C71C7C"/>
    <w:rsid w:val="00C722A1"/>
    <w:rsid w:val="00C732DE"/>
    <w:rsid w:val="00C73D6E"/>
    <w:rsid w:val="00C75C18"/>
    <w:rsid w:val="00C75F5E"/>
    <w:rsid w:val="00C769CB"/>
    <w:rsid w:val="00C7718A"/>
    <w:rsid w:val="00C77891"/>
    <w:rsid w:val="00C77BB3"/>
    <w:rsid w:val="00C8118B"/>
    <w:rsid w:val="00C826AD"/>
    <w:rsid w:val="00C85B9B"/>
    <w:rsid w:val="00C861A9"/>
    <w:rsid w:val="00C90253"/>
    <w:rsid w:val="00C905AA"/>
    <w:rsid w:val="00C9117C"/>
    <w:rsid w:val="00C92BEA"/>
    <w:rsid w:val="00C92DAF"/>
    <w:rsid w:val="00C94978"/>
    <w:rsid w:val="00C95983"/>
    <w:rsid w:val="00C965CD"/>
    <w:rsid w:val="00C966FD"/>
    <w:rsid w:val="00C96A52"/>
    <w:rsid w:val="00C972B2"/>
    <w:rsid w:val="00C974E1"/>
    <w:rsid w:val="00CA09CC"/>
    <w:rsid w:val="00CA0B5D"/>
    <w:rsid w:val="00CA0D59"/>
    <w:rsid w:val="00CA1743"/>
    <w:rsid w:val="00CA17EA"/>
    <w:rsid w:val="00CA1F3F"/>
    <w:rsid w:val="00CA3DF8"/>
    <w:rsid w:val="00CA5DCB"/>
    <w:rsid w:val="00CA6395"/>
    <w:rsid w:val="00CA717F"/>
    <w:rsid w:val="00CA7972"/>
    <w:rsid w:val="00CA79B6"/>
    <w:rsid w:val="00CB14C7"/>
    <w:rsid w:val="00CB1950"/>
    <w:rsid w:val="00CB2276"/>
    <w:rsid w:val="00CB2BED"/>
    <w:rsid w:val="00CB2DEC"/>
    <w:rsid w:val="00CB3229"/>
    <w:rsid w:val="00CB3AC8"/>
    <w:rsid w:val="00CB6CAC"/>
    <w:rsid w:val="00CB749E"/>
    <w:rsid w:val="00CB77C7"/>
    <w:rsid w:val="00CC12C5"/>
    <w:rsid w:val="00CC217D"/>
    <w:rsid w:val="00CC30C0"/>
    <w:rsid w:val="00CC3623"/>
    <w:rsid w:val="00CC3926"/>
    <w:rsid w:val="00CC56D7"/>
    <w:rsid w:val="00CC5B28"/>
    <w:rsid w:val="00CC67EF"/>
    <w:rsid w:val="00CC738E"/>
    <w:rsid w:val="00CC7537"/>
    <w:rsid w:val="00CC757F"/>
    <w:rsid w:val="00CD02FB"/>
    <w:rsid w:val="00CD11AD"/>
    <w:rsid w:val="00CD23E2"/>
    <w:rsid w:val="00CD2E0F"/>
    <w:rsid w:val="00CD2FE4"/>
    <w:rsid w:val="00CD30C0"/>
    <w:rsid w:val="00CD458D"/>
    <w:rsid w:val="00CD4EC4"/>
    <w:rsid w:val="00CD5DCA"/>
    <w:rsid w:val="00CD68C9"/>
    <w:rsid w:val="00CD69FA"/>
    <w:rsid w:val="00CD7682"/>
    <w:rsid w:val="00CE02E7"/>
    <w:rsid w:val="00CE07AA"/>
    <w:rsid w:val="00CE07FF"/>
    <w:rsid w:val="00CE2347"/>
    <w:rsid w:val="00CE240F"/>
    <w:rsid w:val="00CE3102"/>
    <w:rsid w:val="00CE546B"/>
    <w:rsid w:val="00CE5B8C"/>
    <w:rsid w:val="00CE6378"/>
    <w:rsid w:val="00CE641B"/>
    <w:rsid w:val="00CE66F3"/>
    <w:rsid w:val="00CE71C5"/>
    <w:rsid w:val="00CE75F0"/>
    <w:rsid w:val="00CF0565"/>
    <w:rsid w:val="00CF09B2"/>
    <w:rsid w:val="00CF0BDD"/>
    <w:rsid w:val="00CF30D8"/>
    <w:rsid w:val="00CF3BDC"/>
    <w:rsid w:val="00CF45D9"/>
    <w:rsid w:val="00CF4802"/>
    <w:rsid w:val="00CF52C6"/>
    <w:rsid w:val="00CF5BB7"/>
    <w:rsid w:val="00CF5C57"/>
    <w:rsid w:val="00CF717D"/>
    <w:rsid w:val="00CF79AA"/>
    <w:rsid w:val="00D0097F"/>
    <w:rsid w:val="00D02C5D"/>
    <w:rsid w:val="00D03F2A"/>
    <w:rsid w:val="00D03F31"/>
    <w:rsid w:val="00D05F9B"/>
    <w:rsid w:val="00D06BB4"/>
    <w:rsid w:val="00D100CB"/>
    <w:rsid w:val="00D11BD7"/>
    <w:rsid w:val="00D12027"/>
    <w:rsid w:val="00D1219C"/>
    <w:rsid w:val="00D13948"/>
    <w:rsid w:val="00D1463A"/>
    <w:rsid w:val="00D15836"/>
    <w:rsid w:val="00D15B85"/>
    <w:rsid w:val="00D1701D"/>
    <w:rsid w:val="00D20797"/>
    <w:rsid w:val="00D21003"/>
    <w:rsid w:val="00D21B8A"/>
    <w:rsid w:val="00D21EEF"/>
    <w:rsid w:val="00D22F19"/>
    <w:rsid w:val="00D23564"/>
    <w:rsid w:val="00D23C04"/>
    <w:rsid w:val="00D23F9A"/>
    <w:rsid w:val="00D24B48"/>
    <w:rsid w:val="00D26EC6"/>
    <w:rsid w:val="00D271AF"/>
    <w:rsid w:val="00D303D4"/>
    <w:rsid w:val="00D306AA"/>
    <w:rsid w:val="00D30833"/>
    <w:rsid w:val="00D30915"/>
    <w:rsid w:val="00D30C68"/>
    <w:rsid w:val="00D31434"/>
    <w:rsid w:val="00D31B11"/>
    <w:rsid w:val="00D331C8"/>
    <w:rsid w:val="00D36103"/>
    <w:rsid w:val="00D410A3"/>
    <w:rsid w:val="00D420D2"/>
    <w:rsid w:val="00D42AD0"/>
    <w:rsid w:val="00D4350C"/>
    <w:rsid w:val="00D43A75"/>
    <w:rsid w:val="00D44D70"/>
    <w:rsid w:val="00D44E85"/>
    <w:rsid w:val="00D451B0"/>
    <w:rsid w:val="00D45E83"/>
    <w:rsid w:val="00D46181"/>
    <w:rsid w:val="00D4638B"/>
    <w:rsid w:val="00D503B6"/>
    <w:rsid w:val="00D509AA"/>
    <w:rsid w:val="00D50E99"/>
    <w:rsid w:val="00D51063"/>
    <w:rsid w:val="00D52CCD"/>
    <w:rsid w:val="00D5333A"/>
    <w:rsid w:val="00D53419"/>
    <w:rsid w:val="00D53A77"/>
    <w:rsid w:val="00D541DB"/>
    <w:rsid w:val="00D5424A"/>
    <w:rsid w:val="00D5679D"/>
    <w:rsid w:val="00D573F9"/>
    <w:rsid w:val="00D613EF"/>
    <w:rsid w:val="00D61563"/>
    <w:rsid w:val="00D61C99"/>
    <w:rsid w:val="00D62301"/>
    <w:rsid w:val="00D63BE8"/>
    <w:rsid w:val="00D64800"/>
    <w:rsid w:val="00D65281"/>
    <w:rsid w:val="00D65961"/>
    <w:rsid w:val="00D659EF"/>
    <w:rsid w:val="00D65B23"/>
    <w:rsid w:val="00D668A6"/>
    <w:rsid w:val="00D67CB5"/>
    <w:rsid w:val="00D706A0"/>
    <w:rsid w:val="00D71598"/>
    <w:rsid w:val="00D7341A"/>
    <w:rsid w:val="00D73BF5"/>
    <w:rsid w:val="00D73CE6"/>
    <w:rsid w:val="00D74642"/>
    <w:rsid w:val="00D75722"/>
    <w:rsid w:val="00D75F5B"/>
    <w:rsid w:val="00D7610D"/>
    <w:rsid w:val="00D7623C"/>
    <w:rsid w:val="00D77593"/>
    <w:rsid w:val="00D81038"/>
    <w:rsid w:val="00D81F1A"/>
    <w:rsid w:val="00D82C2A"/>
    <w:rsid w:val="00D83DE0"/>
    <w:rsid w:val="00D858AD"/>
    <w:rsid w:val="00D86045"/>
    <w:rsid w:val="00D86984"/>
    <w:rsid w:val="00D86B8E"/>
    <w:rsid w:val="00D90181"/>
    <w:rsid w:val="00D909E6"/>
    <w:rsid w:val="00D90CE5"/>
    <w:rsid w:val="00D92C44"/>
    <w:rsid w:val="00D93317"/>
    <w:rsid w:val="00D9436B"/>
    <w:rsid w:val="00D94D3D"/>
    <w:rsid w:val="00D9522C"/>
    <w:rsid w:val="00D96C4E"/>
    <w:rsid w:val="00D972CA"/>
    <w:rsid w:val="00D97635"/>
    <w:rsid w:val="00D97EC3"/>
    <w:rsid w:val="00DA0064"/>
    <w:rsid w:val="00DA3136"/>
    <w:rsid w:val="00DA415B"/>
    <w:rsid w:val="00DA6988"/>
    <w:rsid w:val="00DA6CEB"/>
    <w:rsid w:val="00DA7EA7"/>
    <w:rsid w:val="00DB0679"/>
    <w:rsid w:val="00DB105B"/>
    <w:rsid w:val="00DB2FA2"/>
    <w:rsid w:val="00DB30CF"/>
    <w:rsid w:val="00DB35DA"/>
    <w:rsid w:val="00DB3E78"/>
    <w:rsid w:val="00DB4BD4"/>
    <w:rsid w:val="00DB5892"/>
    <w:rsid w:val="00DB6F67"/>
    <w:rsid w:val="00DB7CCB"/>
    <w:rsid w:val="00DC0D3F"/>
    <w:rsid w:val="00DC0E21"/>
    <w:rsid w:val="00DC1109"/>
    <w:rsid w:val="00DC24BC"/>
    <w:rsid w:val="00DC32C5"/>
    <w:rsid w:val="00DC34AA"/>
    <w:rsid w:val="00DC3A3D"/>
    <w:rsid w:val="00DC43AA"/>
    <w:rsid w:val="00DC467E"/>
    <w:rsid w:val="00DC4B4D"/>
    <w:rsid w:val="00DC6FED"/>
    <w:rsid w:val="00DC7685"/>
    <w:rsid w:val="00DD14DE"/>
    <w:rsid w:val="00DD1586"/>
    <w:rsid w:val="00DD2AE0"/>
    <w:rsid w:val="00DD30B0"/>
    <w:rsid w:val="00DD41BA"/>
    <w:rsid w:val="00DD5BB1"/>
    <w:rsid w:val="00DD5FE9"/>
    <w:rsid w:val="00DD6DB8"/>
    <w:rsid w:val="00DD715D"/>
    <w:rsid w:val="00DD7B1F"/>
    <w:rsid w:val="00DE002D"/>
    <w:rsid w:val="00DE2956"/>
    <w:rsid w:val="00DE3C68"/>
    <w:rsid w:val="00DE4D97"/>
    <w:rsid w:val="00DE632E"/>
    <w:rsid w:val="00DE69F7"/>
    <w:rsid w:val="00DE7D74"/>
    <w:rsid w:val="00DF00C6"/>
    <w:rsid w:val="00DF0308"/>
    <w:rsid w:val="00DF387B"/>
    <w:rsid w:val="00DF43F5"/>
    <w:rsid w:val="00DF54F2"/>
    <w:rsid w:val="00DF6B53"/>
    <w:rsid w:val="00DF73F6"/>
    <w:rsid w:val="00DF7711"/>
    <w:rsid w:val="00E000F3"/>
    <w:rsid w:val="00E00C8B"/>
    <w:rsid w:val="00E01518"/>
    <w:rsid w:val="00E019AE"/>
    <w:rsid w:val="00E01AA3"/>
    <w:rsid w:val="00E0419C"/>
    <w:rsid w:val="00E04780"/>
    <w:rsid w:val="00E047BD"/>
    <w:rsid w:val="00E04A50"/>
    <w:rsid w:val="00E04E2C"/>
    <w:rsid w:val="00E05613"/>
    <w:rsid w:val="00E062DF"/>
    <w:rsid w:val="00E066C3"/>
    <w:rsid w:val="00E07AF4"/>
    <w:rsid w:val="00E07D10"/>
    <w:rsid w:val="00E101D7"/>
    <w:rsid w:val="00E13598"/>
    <w:rsid w:val="00E14241"/>
    <w:rsid w:val="00E1466E"/>
    <w:rsid w:val="00E14DB9"/>
    <w:rsid w:val="00E14E71"/>
    <w:rsid w:val="00E1687B"/>
    <w:rsid w:val="00E1785C"/>
    <w:rsid w:val="00E20D06"/>
    <w:rsid w:val="00E20DEB"/>
    <w:rsid w:val="00E2117F"/>
    <w:rsid w:val="00E21902"/>
    <w:rsid w:val="00E22189"/>
    <w:rsid w:val="00E23846"/>
    <w:rsid w:val="00E241C7"/>
    <w:rsid w:val="00E24228"/>
    <w:rsid w:val="00E2496C"/>
    <w:rsid w:val="00E25335"/>
    <w:rsid w:val="00E26D45"/>
    <w:rsid w:val="00E30F45"/>
    <w:rsid w:val="00E31BDF"/>
    <w:rsid w:val="00E32430"/>
    <w:rsid w:val="00E371FC"/>
    <w:rsid w:val="00E40755"/>
    <w:rsid w:val="00E41BCC"/>
    <w:rsid w:val="00E41BF3"/>
    <w:rsid w:val="00E429BE"/>
    <w:rsid w:val="00E4350C"/>
    <w:rsid w:val="00E43578"/>
    <w:rsid w:val="00E44EA2"/>
    <w:rsid w:val="00E46873"/>
    <w:rsid w:val="00E46E87"/>
    <w:rsid w:val="00E47392"/>
    <w:rsid w:val="00E47438"/>
    <w:rsid w:val="00E47757"/>
    <w:rsid w:val="00E47AD0"/>
    <w:rsid w:val="00E47DB2"/>
    <w:rsid w:val="00E47F72"/>
    <w:rsid w:val="00E513AC"/>
    <w:rsid w:val="00E5187B"/>
    <w:rsid w:val="00E52413"/>
    <w:rsid w:val="00E53812"/>
    <w:rsid w:val="00E54B09"/>
    <w:rsid w:val="00E54BF8"/>
    <w:rsid w:val="00E56676"/>
    <w:rsid w:val="00E5744A"/>
    <w:rsid w:val="00E578B5"/>
    <w:rsid w:val="00E57DDE"/>
    <w:rsid w:val="00E60ADA"/>
    <w:rsid w:val="00E60B99"/>
    <w:rsid w:val="00E60D59"/>
    <w:rsid w:val="00E612F1"/>
    <w:rsid w:val="00E61673"/>
    <w:rsid w:val="00E61DD1"/>
    <w:rsid w:val="00E62C6B"/>
    <w:rsid w:val="00E63D07"/>
    <w:rsid w:val="00E63D22"/>
    <w:rsid w:val="00E64A21"/>
    <w:rsid w:val="00E64DAD"/>
    <w:rsid w:val="00E64FBC"/>
    <w:rsid w:val="00E651A8"/>
    <w:rsid w:val="00E66E0F"/>
    <w:rsid w:val="00E6704F"/>
    <w:rsid w:val="00E67AEA"/>
    <w:rsid w:val="00E70513"/>
    <w:rsid w:val="00E709B8"/>
    <w:rsid w:val="00E72288"/>
    <w:rsid w:val="00E72FF1"/>
    <w:rsid w:val="00E731CB"/>
    <w:rsid w:val="00E73947"/>
    <w:rsid w:val="00E75F6E"/>
    <w:rsid w:val="00E76982"/>
    <w:rsid w:val="00E77722"/>
    <w:rsid w:val="00E77821"/>
    <w:rsid w:val="00E77918"/>
    <w:rsid w:val="00E80A60"/>
    <w:rsid w:val="00E818D1"/>
    <w:rsid w:val="00E82DEA"/>
    <w:rsid w:val="00E852E8"/>
    <w:rsid w:val="00E8568A"/>
    <w:rsid w:val="00E86CC7"/>
    <w:rsid w:val="00E86FD7"/>
    <w:rsid w:val="00E90AFC"/>
    <w:rsid w:val="00E92720"/>
    <w:rsid w:val="00E9406D"/>
    <w:rsid w:val="00E9457C"/>
    <w:rsid w:val="00E95FB3"/>
    <w:rsid w:val="00E960BE"/>
    <w:rsid w:val="00E96157"/>
    <w:rsid w:val="00E961CB"/>
    <w:rsid w:val="00E9692B"/>
    <w:rsid w:val="00EA0057"/>
    <w:rsid w:val="00EA0997"/>
    <w:rsid w:val="00EA122F"/>
    <w:rsid w:val="00EA1B20"/>
    <w:rsid w:val="00EA20F9"/>
    <w:rsid w:val="00EA30D5"/>
    <w:rsid w:val="00EA3FC2"/>
    <w:rsid w:val="00EA4551"/>
    <w:rsid w:val="00EA5317"/>
    <w:rsid w:val="00EB0AE5"/>
    <w:rsid w:val="00EB0E06"/>
    <w:rsid w:val="00EB1094"/>
    <w:rsid w:val="00EB32E6"/>
    <w:rsid w:val="00EB453B"/>
    <w:rsid w:val="00EB58B7"/>
    <w:rsid w:val="00EB6367"/>
    <w:rsid w:val="00EB6907"/>
    <w:rsid w:val="00EB76A1"/>
    <w:rsid w:val="00EC00F9"/>
    <w:rsid w:val="00EC1672"/>
    <w:rsid w:val="00EC2534"/>
    <w:rsid w:val="00EC2700"/>
    <w:rsid w:val="00EC4E03"/>
    <w:rsid w:val="00EC5BDD"/>
    <w:rsid w:val="00EC5C69"/>
    <w:rsid w:val="00ED0528"/>
    <w:rsid w:val="00ED1576"/>
    <w:rsid w:val="00ED2AD5"/>
    <w:rsid w:val="00ED32A2"/>
    <w:rsid w:val="00ED345B"/>
    <w:rsid w:val="00ED3B46"/>
    <w:rsid w:val="00ED6654"/>
    <w:rsid w:val="00ED6B55"/>
    <w:rsid w:val="00ED79DE"/>
    <w:rsid w:val="00EE0C9D"/>
    <w:rsid w:val="00EE2817"/>
    <w:rsid w:val="00EE34CF"/>
    <w:rsid w:val="00EE3810"/>
    <w:rsid w:val="00EE4654"/>
    <w:rsid w:val="00EE54FA"/>
    <w:rsid w:val="00EE5819"/>
    <w:rsid w:val="00EE5AA8"/>
    <w:rsid w:val="00EE6430"/>
    <w:rsid w:val="00EE6CCF"/>
    <w:rsid w:val="00EE7587"/>
    <w:rsid w:val="00EF1087"/>
    <w:rsid w:val="00EF31CE"/>
    <w:rsid w:val="00EF3336"/>
    <w:rsid w:val="00EF383C"/>
    <w:rsid w:val="00EF4301"/>
    <w:rsid w:val="00EF4ECA"/>
    <w:rsid w:val="00EF64EC"/>
    <w:rsid w:val="00EF7809"/>
    <w:rsid w:val="00F00D04"/>
    <w:rsid w:val="00F01907"/>
    <w:rsid w:val="00F01A48"/>
    <w:rsid w:val="00F02B56"/>
    <w:rsid w:val="00F03A5A"/>
    <w:rsid w:val="00F0429B"/>
    <w:rsid w:val="00F049A9"/>
    <w:rsid w:val="00F0548F"/>
    <w:rsid w:val="00F05C13"/>
    <w:rsid w:val="00F0639D"/>
    <w:rsid w:val="00F069E5"/>
    <w:rsid w:val="00F104C8"/>
    <w:rsid w:val="00F10E61"/>
    <w:rsid w:val="00F119CE"/>
    <w:rsid w:val="00F12106"/>
    <w:rsid w:val="00F12A54"/>
    <w:rsid w:val="00F130B1"/>
    <w:rsid w:val="00F14853"/>
    <w:rsid w:val="00F15DC3"/>
    <w:rsid w:val="00F174EF"/>
    <w:rsid w:val="00F206B7"/>
    <w:rsid w:val="00F2159E"/>
    <w:rsid w:val="00F21C00"/>
    <w:rsid w:val="00F2312B"/>
    <w:rsid w:val="00F2319A"/>
    <w:rsid w:val="00F23FBF"/>
    <w:rsid w:val="00F266DD"/>
    <w:rsid w:val="00F26ECF"/>
    <w:rsid w:val="00F26FDB"/>
    <w:rsid w:val="00F300D6"/>
    <w:rsid w:val="00F31D0E"/>
    <w:rsid w:val="00F33B53"/>
    <w:rsid w:val="00F33BB0"/>
    <w:rsid w:val="00F34A63"/>
    <w:rsid w:val="00F3797C"/>
    <w:rsid w:val="00F40FFD"/>
    <w:rsid w:val="00F41A8E"/>
    <w:rsid w:val="00F41FCD"/>
    <w:rsid w:val="00F43B2E"/>
    <w:rsid w:val="00F43FEA"/>
    <w:rsid w:val="00F44034"/>
    <w:rsid w:val="00F44320"/>
    <w:rsid w:val="00F44A00"/>
    <w:rsid w:val="00F459F5"/>
    <w:rsid w:val="00F45A12"/>
    <w:rsid w:val="00F4649D"/>
    <w:rsid w:val="00F46634"/>
    <w:rsid w:val="00F467EE"/>
    <w:rsid w:val="00F46A9D"/>
    <w:rsid w:val="00F46B7A"/>
    <w:rsid w:val="00F51B48"/>
    <w:rsid w:val="00F520B9"/>
    <w:rsid w:val="00F521DA"/>
    <w:rsid w:val="00F525CA"/>
    <w:rsid w:val="00F536CF"/>
    <w:rsid w:val="00F538F4"/>
    <w:rsid w:val="00F53A96"/>
    <w:rsid w:val="00F571E7"/>
    <w:rsid w:val="00F6028C"/>
    <w:rsid w:val="00F6149C"/>
    <w:rsid w:val="00F62133"/>
    <w:rsid w:val="00F62C77"/>
    <w:rsid w:val="00F63503"/>
    <w:rsid w:val="00F65597"/>
    <w:rsid w:val="00F655EC"/>
    <w:rsid w:val="00F66B16"/>
    <w:rsid w:val="00F677CA"/>
    <w:rsid w:val="00F67C2E"/>
    <w:rsid w:val="00F70101"/>
    <w:rsid w:val="00F70525"/>
    <w:rsid w:val="00F71904"/>
    <w:rsid w:val="00F71E63"/>
    <w:rsid w:val="00F73497"/>
    <w:rsid w:val="00F7424C"/>
    <w:rsid w:val="00F7483C"/>
    <w:rsid w:val="00F74D1D"/>
    <w:rsid w:val="00F757EE"/>
    <w:rsid w:val="00F76651"/>
    <w:rsid w:val="00F769B8"/>
    <w:rsid w:val="00F76FE4"/>
    <w:rsid w:val="00F77272"/>
    <w:rsid w:val="00F81FFD"/>
    <w:rsid w:val="00F83186"/>
    <w:rsid w:val="00F850F6"/>
    <w:rsid w:val="00F85BC0"/>
    <w:rsid w:val="00F85C3B"/>
    <w:rsid w:val="00F9059E"/>
    <w:rsid w:val="00F93BF7"/>
    <w:rsid w:val="00F945A2"/>
    <w:rsid w:val="00F95B2D"/>
    <w:rsid w:val="00F95F92"/>
    <w:rsid w:val="00F962AE"/>
    <w:rsid w:val="00F9751F"/>
    <w:rsid w:val="00F976EF"/>
    <w:rsid w:val="00FA0111"/>
    <w:rsid w:val="00FA0B2A"/>
    <w:rsid w:val="00FA0C8A"/>
    <w:rsid w:val="00FA2212"/>
    <w:rsid w:val="00FA3155"/>
    <w:rsid w:val="00FA3847"/>
    <w:rsid w:val="00FA38DC"/>
    <w:rsid w:val="00FA3F0C"/>
    <w:rsid w:val="00FA55C3"/>
    <w:rsid w:val="00FA7081"/>
    <w:rsid w:val="00FA7D94"/>
    <w:rsid w:val="00FB02BF"/>
    <w:rsid w:val="00FB0A40"/>
    <w:rsid w:val="00FB41D8"/>
    <w:rsid w:val="00FB6D51"/>
    <w:rsid w:val="00FC031C"/>
    <w:rsid w:val="00FC0538"/>
    <w:rsid w:val="00FC059D"/>
    <w:rsid w:val="00FC2670"/>
    <w:rsid w:val="00FC26AA"/>
    <w:rsid w:val="00FC2C08"/>
    <w:rsid w:val="00FC77FD"/>
    <w:rsid w:val="00FD07E7"/>
    <w:rsid w:val="00FD10A7"/>
    <w:rsid w:val="00FD28F8"/>
    <w:rsid w:val="00FD2DD7"/>
    <w:rsid w:val="00FD40C3"/>
    <w:rsid w:val="00FD45D2"/>
    <w:rsid w:val="00FD4643"/>
    <w:rsid w:val="00FD4B9C"/>
    <w:rsid w:val="00FD547A"/>
    <w:rsid w:val="00FD6805"/>
    <w:rsid w:val="00FE1A7D"/>
    <w:rsid w:val="00FE1CD0"/>
    <w:rsid w:val="00FE1D5F"/>
    <w:rsid w:val="00FE23EB"/>
    <w:rsid w:val="00FE2D16"/>
    <w:rsid w:val="00FE3C11"/>
    <w:rsid w:val="00FE3FA3"/>
    <w:rsid w:val="00FE414C"/>
    <w:rsid w:val="00FE4562"/>
    <w:rsid w:val="00FE4CCC"/>
    <w:rsid w:val="00FE5330"/>
    <w:rsid w:val="00FE5460"/>
    <w:rsid w:val="00FE59E9"/>
    <w:rsid w:val="00FE5B50"/>
    <w:rsid w:val="00FE5E69"/>
    <w:rsid w:val="00FE68EB"/>
    <w:rsid w:val="00FE7AC1"/>
    <w:rsid w:val="00FF045A"/>
    <w:rsid w:val="00FF07C1"/>
    <w:rsid w:val="00FF1B7E"/>
    <w:rsid w:val="00FF473F"/>
    <w:rsid w:val="00FF4F48"/>
    <w:rsid w:val="00FF4F52"/>
    <w:rsid w:val="00FF7896"/>
    <w:rsid w:val="00FF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3996B"/>
  <w15:chartTrackingRefBased/>
  <w15:docId w15:val="{4E6FCABC-21E9-DF49-BF73-267CFA0A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F34A63"/>
    <w:rPr>
      <w:color w:val="0000FF"/>
      <w:u w:val="single"/>
    </w:rPr>
  </w:style>
  <w:style w:type="character" w:styleId="UnresolvedMention">
    <w:name w:val="Unresolved Mention"/>
    <w:basedOn w:val="DefaultParagraphFont"/>
    <w:uiPriority w:val="99"/>
    <w:semiHidden/>
    <w:unhideWhenUsed/>
    <w:rsid w:val="00A5159E"/>
    <w:rPr>
      <w:color w:val="605E5C"/>
      <w:shd w:val="clear" w:color="auto" w:fill="E1DFDD"/>
    </w:rPr>
  </w:style>
  <w:style w:type="character" w:styleId="FollowedHyperlink">
    <w:name w:val="FollowedHyperlink"/>
    <w:basedOn w:val="DefaultParagraphFont"/>
    <w:uiPriority w:val="99"/>
    <w:semiHidden/>
    <w:unhideWhenUsed/>
    <w:rsid w:val="00271217"/>
    <w:rPr>
      <w:color w:val="919191" w:themeColor="followedHyperlink"/>
      <w:u w:val="single"/>
    </w:rPr>
  </w:style>
  <w:style w:type="character" w:customStyle="1" w:styleId="docurl">
    <w:name w:val="docurl"/>
    <w:basedOn w:val="DefaultParagraphFont"/>
    <w:rsid w:val="00AC6AB1"/>
  </w:style>
  <w:style w:type="paragraph" w:styleId="ListParagraph">
    <w:name w:val="List Paragraph"/>
    <w:basedOn w:val="Normal"/>
    <w:uiPriority w:val="34"/>
    <w:unhideWhenUsed/>
    <w:qFormat/>
    <w:rsid w:val="001B24E4"/>
    <w:pPr>
      <w:ind w:left="720"/>
      <w:contextualSpacing/>
    </w:pPr>
  </w:style>
  <w:style w:type="character" w:customStyle="1" w:styleId="apple-converted-space">
    <w:name w:val="apple-converted-space"/>
    <w:basedOn w:val="DefaultParagraphFont"/>
    <w:rsid w:val="00E6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96701676">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013007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1407636">
      <w:bodyDiv w:val="1"/>
      <w:marLeft w:val="0"/>
      <w:marRight w:val="0"/>
      <w:marTop w:val="0"/>
      <w:marBottom w:val="0"/>
      <w:divBdr>
        <w:top w:val="none" w:sz="0" w:space="0" w:color="auto"/>
        <w:left w:val="none" w:sz="0" w:space="0" w:color="auto"/>
        <w:bottom w:val="none" w:sz="0" w:space="0" w:color="auto"/>
        <w:right w:val="none" w:sz="0" w:space="0" w:color="auto"/>
      </w:divBdr>
    </w:div>
    <w:div w:id="834805186">
      <w:bodyDiv w:val="1"/>
      <w:marLeft w:val="0"/>
      <w:marRight w:val="0"/>
      <w:marTop w:val="0"/>
      <w:marBottom w:val="0"/>
      <w:divBdr>
        <w:top w:val="none" w:sz="0" w:space="0" w:color="auto"/>
        <w:left w:val="none" w:sz="0" w:space="0" w:color="auto"/>
        <w:bottom w:val="none" w:sz="0" w:space="0" w:color="auto"/>
        <w:right w:val="none" w:sz="0" w:space="0" w:color="auto"/>
      </w:divBdr>
      <w:divsChild>
        <w:div w:id="128137024">
          <w:marLeft w:val="0"/>
          <w:marRight w:val="0"/>
          <w:marTop w:val="0"/>
          <w:marBottom w:val="0"/>
          <w:divBdr>
            <w:top w:val="none" w:sz="0" w:space="0" w:color="auto"/>
            <w:left w:val="none" w:sz="0" w:space="0" w:color="auto"/>
            <w:bottom w:val="none" w:sz="0" w:space="0" w:color="auto"/>
            <w:right w:val="none" w:sz="0" w:space="0" w:color="auto"/>
          </w:divBdr>
        </w:div>
      </w:divsChild>
    </w:div>
    <w:div w:id="86614463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6136283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3452938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1172870">
      <w:bodyDiv w:val="1"/>
      <w:marLeft w:val="0"/>
      <w:marRight w:val="0"/>
      <w:marTop w:val="0"/>
      <w:marBottom w:val="0"/>
      <w:divBdr>
        <w:top w:val="none" w:sz="0" w:space="0" w:color="auto"/>
        <w:left w:val="none" w:sz="0" w:space="0" w:color="auto"/>
        <w:bottom w:val="none" w:sz="0" w:space="0" w:color="auto"/>
        <w:right w:val="none" w:sz="0" w:space="0" w:color="auto"/>
      </w:divBdr>
    </w:div>
    <w:div w:id="1409308930">
      <w:bodyDiv w:val="1"/>
      <w:marLeft w:val="0"/>
      <w:marRight w:val="0"/>
      <w:marTop w:val="0"/>
      <w:marBottom w:val="0"/>
      <w:divBdr>
        <w:top w:val="none" w:sz="0" w:space="0" w:color="auto"/>
        <w:left w:val="none" w:sz="0" w:space="0" w:color="auto"/>
        <w:bottom w:val="none" w:sz="0" w:space="0" w:color="auto"/>
        <w:right w:val="none" w:sz="0" w:space="0" w:color="auto"/>
      </w:divBdr>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25990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2861277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427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c\Downloads\mla-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17216B51EB4495A529BBC35DCBB77D"/>
        <w:category>
          <w:name w:val="General"/>
          <w:gallery w:val="placeholder"/>
        </w:category>
        <w:types>
          <w:type w:val="bbPlcHdr"/>
        </w:types>
        <w:behaviors>
          <w:behavior w:val="content"/>
        </w:behaviors>
        <w:guid w:val="{08144629-3CBB-49AE-ACC6-EE4A949C0B28}"/>
      </w:docPartPr>
      <w:docPartBody>
        <w:p w:rsidR="00C64B98" w:rsidRDefault="009D08C5">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202AC1" w:rsidRDefault="009D08C5">
          <w:pPr>
            <w:pStyle w:val="FC17216B51EB4495A529BBC35DCBB77D"/>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C5"/>
    <w:rsid w:val="00022C4A"/>
    <w:rsid w:val="0017064D"/>
    <w:rsid w:val="00202AC1"/>
    <w:rsid w:val="00221F6B"/>
    <w:rsid w:val="002434E0"/>
    <w:rsid w:val="002719F5"/>
    <w:rsid w:val="00284838"/>
    <w:rsid w:val="002A302C"/>
    <w:rsid w:val="002B7E3F"/>
    <w:rsid w:val="004B237C"/>
    <w:rsid w:val="0053525B"/>
    <w:rsid w:val="00576284"/>
    <w:rsid w:val="00577A4E"/>
    <w:rsid w:val="005E1E39"/>
    <w:rsid w:val="00652DE9"/>
    <w:rsid w:val="00737E98"/>
    <w:rsid w:val="00777E5C"/>
    <w:rsid w:val="00782399"/>
    <w:rsid w:val="00792B56"/>
    <w:rsid w:val="007B7614"/>
    <w:rsid w:val="007D021E"/>
    <w:rsid w:val="007F3CA6"/>
    <w:rsid w:val="008E5157"/>
    <w:rsid w:val="00992A1C"/>
    <w:rsid w:val="009C3240"/>
    <w:rsid w:val="009D08C5"/>
    <w:rsid w:val="00A0324E"/>
    <w:rsid w:val="00A354AF"/>
    <w:rsid w:val="00A731CC"/>
    <w:rsid w:val="00A87E6F"/>
    <w:rsid w:val="00C64B98"/>
    <w:rsid w:val="00CB7EC6"/>
    <w:rsid w:val="00D439F6"/>
    <w:rsid w:val="00D914E8"/>
    <w:rsid w:val="00DD20EC"/>
    <w:rsid w:val="00E75E5B"/>
    <w:rsid w:val="00EA2404"/>
    <w:rsid w:val="00ED0FDE"/>
    <w:rsid w:val="00EF2FD5"/>
    <w:rsid w:val="00F35807"/>
    <w:rsid w:val="00F4372A"/>
    <w:rsid w:val="00F97D67"/>
    <w:rsid w:val="00FF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style>
  <w:style w:type="paragraph" w:customStyle="1" w:styleId="FC17216B51EB4495A529BBC35DCBB77D">
    <w:name w:val="FC17216B51EB4495A529BBC35DCBB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6483D7B409F643BC90CCA6FBDF51DC" ma:contentTypeVersion="8" ma:contentTypeDescription="Create a new document." ma:contentTypeScope="" ma:versionID="ff9fc6670aa91ec386ef0df4788c7ad2">
  <xsd:schema xmlns:xsd="http://www.w3.org/2001/XMLSchema" xmlns:xs="http://www.w3.org/2001/XMLSchema" xmlns:p="http://schemas.microsoft.com/office/2006/metadata/properties" xmlns:ns3="f88159f7-43eb-4966-8cec-98edb273f4a4" targetNamespace="http://schemas.microsoft.com/office/2006/metadata/properties" ma:root="true" ma:fieldsID="a0a6afe19f1d5be6b9ab621432a64a33" ns3:_="">
    <xsd:import namespace="f88159f7-43eb-4966-8cec-98edb273f4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159f7-43eb-4966-8cec-98edb273f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3E0F1-CF0C-4DBD-82F5-BAAFEC8E1E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4DE0E1-DD8F-40D5-9C1F-7C9DEF4BDCAE}">
  <ds:schemaRefs>
    <ds:schemaRef ds:uri="http://schemas.microsoft.com/sharepoint/v3/contenttype/forms"/>
  </ds:schemaRefs>
</ds:datastoreItem>
</file>

<file path=customXml/itemProps4.xml><?xml version="1.0" encoding="utf-8"?>
<ds:datastoreItem xmlns:ds="http://schemas.openxmlformats.org/officeDocument/2006/customXml" ds:itemID="{6EDD4E1D-8F94-4EA4-825C-EF833E8B8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159f7-43eb-4966-8cec-98edb273f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3CBCF2-6C8B-0844-9B4B-40365237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C:\Users\manic\Downloads\mla-template.dotx</Template>
  <TotalTime>165</TotalTime>
  <Pages>8</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Baires</dc:creator>
  <cp:keywords/>
  <dc:description/>
  <cp:lastModifiedBy>Baires, Alexander</cp:lastModifiedBy>
  <cp:revision>192</cp:revision>
  <dcterms:created xsi:type="dcterms:W3CDTF">2023-10-26T21:06:00Z</dcterms:created>
  <dcterms:modified xsi:type="dcterms:W3CDTF">2023-10-27T00:27:00Z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ContentTypeId">
    <vt:lpwstr>0x0101003A6483D7B409F643BC90CCA6FBDF51DC</vt:lpwstr>
  </property>
  <property fmtid="{D5CDD505-2E9C-101B-9397-08002B2CF9AE}" pid="5" name="GrammarlyDocumentId">
    <vt:lpwstr>79024f1aa21357ea9fb2d8e4fdee001ff3f2705a5c68f9cd2fe46389aa40755d</vt:lpwstr>
  </property>
</Properties>
</file>