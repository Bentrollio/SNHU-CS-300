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FB0" w14:textId="77777777" w:rsidR="00130FCF" w:rsidRDefault="00130FCF">
      <w:pPr>
        <w:pStyle w:val="NoSpacing"/>
      </w:pPr>
    </w:p>
    <w:p w14:paraId="7DCF269D" w14:textId="77777777" w:rsidR="00130FCF" w:rsidRDefault="00130FCF">
      <w:pPr>
        <w:pStyle w:val="NoSpacing"/>
      </w:pPr>
    </w:p>
    <w:p w14:paraId="73B61B4D" w14:textId="77777777" w:rsidR="00130FCF" w:rsidRDefault="00130FCF">
      <w:pPr>
        <w:pStyle w:val="NoSpacing"/>
      </w:pPr>
    </w:p>
    <w:p w14:paraId="075E50CB" w14:textId="77777777" w:rsidR="00237982" w:rsidRDefault="00237982">
      <w:pPr>
        <w:pStyle w:val="NoSpacing"/>
      </w:pPr>
    </w:p>
    <w:p w14:paraId="3B415AE5" w14:textId="77777777" w:rsidR="00B533B4" w:rsidRDefault="00B533B4" w:rsidP="008066F3">
      <w:pPr>
        <w:pStyle w:val="NoSpacing"/>
        <w:jc w:val="center"/>
        <w:rPr>
          <w:b/>
        </w:rPr>
      </w:pPr>
    </w:p>
    <w:p w14:paraId="677CA2C5" w14:textId="77777777" w:rsidR="00B533B4" w:rsidRDefault="00B533B4" w:rsidP="008066F3">
      <w:pPr>
        <w:pStyle w:val="NoSpacing"/>
        <w:jc w:val="center"/>
        <w:rPr>
          <w:b/>
        </w:rPr>
      </w:pPr>
    </w:p>
    <w:p w14:paraId="677D2C07" w14:textId="77777777" w:rsidR="00B533B4" w:rsidRDefault="00B533B4" w:rsidP="008066F3">
      <w:pPr>
        <w:pStyle w:val="NoSpacing"/>
        <w:jc w:val="center"/>
        <w:rPr>
          <w:b/>
        </w:rPr>
      </w:pPr>
    </w:p>
    <w:p w14:paraId="525D92C7" w14:textId="77777777" w:rsidR="002256CA" w:rsidRDefault="002256CA" w:rsidP="008066F3">
      <w:pPr>
        <w:pStyle w:val="NoSpacing"/>
        <w:jc w:val="center"/>
        <w:rPr>
          <w:b/>
        </w:rPr>
      </w:pPr>
    </w:p>
    <w:p w14:paraId="44D94700" w14:textId="14EA93E9" w:rsidR="004B2CE4" w:rsidRDefault="00B4055B" w:rsidP="009824F2">
      <w:pPr>
        <w:pStyle w:val="NoSpacing"/>
        <w:jc w:val="center"/>
        <w:rPr>
          <w:b/>
        </w:rPr>
      </w:pPr>
      <w:r>
        <w:rPr>
          <w:b/>
        </w:rPr>
        <w:t>Project One: Pseudocode and Runtime Analysis</w:t>
      </w:r>
    </w:p>
    <w:p w14:paraId="4A5C0365" w14:textId="46FB1661" w:rsidR="00130FCF" w:rsidRDefault="00130FCF" w:rsidP="00130FCF">
      <w:pPr>
        <w:pStyle w:val="NoSpacing"/>
        <w:jc w:val="center"/>
        <w:rPr>
          <w:b/>
          <w:bCs/>
        </w:rPr>
      </w:pPr>
    </w:p>
    <w:p w14:paraId="2996552A" w14:textId="3C02BF1C" w:rsidR="00130FCF" w:rsidRDefault="00130FCF" w:rsidP="00130FCF">
      <w:pPr>
        <w:pStyle w:val="NoSpacing"/>
        <w:jc w:val="center"/>
      </w:pPr>
      <w:r>
        <w:t>Alex Baires</w:t>
      </w:r>
    </w:p>
    <w:p w14:paraId="7B68335A" w14:textId="2994D361" w:rsidR="00130FCF" w:rsidRDefault="00130FCF" w:rsidP="00130FCF">
      <w:pPr>
        <w:pStyle w:val="NoSpacing"/>
        <w:jc w:val="center"/>
      </w:pPr>
      <w:r>
        <w:t>Southern New Hampshire University</w:t>
      </w:r>
    </w:p>
    <w:p w14:paraId="3476610D" w14:textId="267CBDFB" w:rsidR="00130FCF" w:rsidRDefault="0015605A" w:rsidP="00130FCF">
      <w:pPr>
        <w:pStyle w:val="NoSpacing"/>
        <w:jc w:val="center"/>
      </w:pPr>
      <w:r>
        <w:t>CS-</w:t>
      </w:r>
      <w:r w:rsidR="00F95F92">
        <w:t>300-H2999 DSA: Analysis and Design</w:t>
      </w:r>
    </w:p>
    <w:p w14:paraId="28B7C0EB" w14:textId="7840F8FE" w:rsidR="00130FCF" w:rsidRDefault="00130FCF" w:rsidP="00130FCF">
      <w:pPr>
        <w:pStyle w:val="NoSpacing"/>
        <w:jc w:val="center"/>
      </w:pPr>
      <w:r>
        <w:t xml:space="preserve">Professor </w:t>
      </w:r>
      <w:r w:rsidR="00F95F92">
        <w:t>Nathan Lebel</w:t>
      </w:r>
    </w:p>
    <w:p w14:paraId="7EE3189D" w14:textId="24B0542A" w:rsidR="00130FCF" w:rsidRDefault="0047631C" w:rsidP="0047631C">
      <w:pPr>
        <w:pStyle w:val="NoSpacing"/>
        <w:jc w:val="center"/>
      </w:pPr>
      <w:r>
        <w:t>December</w:t>
      </w:r>
      <w:r w:rsidR="001C21C0">
        <w:t xml:space="preserve"> </w:t>
      </w:r>
      <w:r>
        <w:t>3</w:t>
      </w:r>
      <w:r w:rsidRPr="0047631C">
        <w:rPr>
          <w:vertAlign w:val="superscript"/>
        </w:rPr>
        <w:t>rd</w:t>
      </w:r>
      <w:r w:rsidR="00130FCF">
        <w:t>, 202</w:t>
      </w:r>
      <w:r w:rsidR="009824F2">
        <w:t>3</w:t>
      </w:r>
    </w:p>
    <w:p w14:paraId="32880F17" w14:textId="77777777" w:rsidR="00130FCF" w:rsidRDefault="00130FCF" w:rsidP="00130FCF">
      <w:pPr>
        <w:pStyle w:val="NoSpacing"/>
        <w:jc w:val="center"/>
      </w:pPr>
    </w:p>
    <w:p w14:paraId="4D7DF3D3" w14:textId="77777777" w:rsidR="00130FCF" w:rsidRPr="00130FCF" w:rsidRDefault="00130FCF" w:rsidP="00130FCF">
      <w:pPr>
        <w:pStyle w:val="NoSpacing"/>
        <w:jc w:val="center"/>
      </w:pPr>
    </w:p>
    <w:p w14:paraId="791A9F06" w14:textId="77777777" w:rsidR="00130FCF" w:rsidRDefault="00130FCF">
      <w:pPr>
        <w:pStyle w:val="NoSpacing"/>
      </w:pPr>
    </w:p>
    <w:p w14:paraId="5D81C72D" w14:textId="77777777" w:rsidR="00130FCF" w:rsidRDefault="00130FCF">
      <w:pPr>
        <w:pStyle w:val="NoSpacing"/>
      </w:pPr>
    </w:p>
    <w:p w14:paraId="11D3E919" w14:textId="77777777" w:rsidR="00130FCF" w:rsidRDefault="00130FCF">
      <w:pPr>
        <w:pStyle w:val="NoSpacing"/>
      </w:pPr>
    </w:p>
    <w:p w14:paraId="54A8ED65" w14:textId="27945F6B" w:rsidR="00A528E4" w:rsidRDefault="00A528E4" w:rsidP="00B533B4">
      <w:pPr>
        <w:ind w:firstLine="0"/>
      </w:pPr>
    </w:p>
    <w:p w14:paraId="1602ADAF" w14:textId="7D392938" w:rsidR="008E4E10" w:rsidRDefault="008E4E10" w:rsidP="00A528E4">
      <w:pPr>
        <w:ind w:firstLine="0"/>
      </w:pPr>
    </w:p>
    <w:p w14:paraId="5D1AEDA0" w14:textId="77777777" w:rsidR="00CB3DD7" w:rsidRDefault="00CB3DD7" w:rsidP="00A35092">
      <w:pPr>
        <w:ind w:firstLine="0"/>
      </w:pPr>
    </w:p>
    <w:p w14:paraId="026A7824" w14:textId="02EA834D" w:rsidR="00F41752" w:rsidRPr="008623E7" w:rsidRDefault="00F41752" w:rsidP="00A35092">
      <w:pPr>
        <w:ind w:firstLine="0"/>
        <w:rPr>
          <w:b/>
          <w:bCs/>
          <w:u w:val="single"/>
        </w:rPr>
      </w:pPr>
      <w:r w:rsidRPr="008623E7">
        <w:rPr>
          <w:b/>
          <w:bCs/>
          <w:u w:val="single"/>
        </w:rPr>
        <w:lastRenderedPageBreak/>
        <w:t>Pseudocode</w:t>
      </w:r>
    </w:p>
    <w:p w14:paraId="3C777E99" w14:textId="62AF8411" w:rsidR="00A35092" w:rsidRDefault="006C4EDF" w:rsidP="00A35092">
      <w:pPr>
        <w:ind w:firstLine="0"/>
        <w:rPr>
          <w:b/>
          <w:bCs/>
        </w:rPr>
      </w:pPr>
      <w:r>
        <w:rPr>
          <w:b/>
          <w:bCs/>
        </w:rPr>
        <w:t xml:space="preserve">For all Data Structures – </w:t>
      </w:r>
      <w:r w:rsidR="00354447">
        <w:rPr>
          <w:b/>
          <w:bCs/>
        </w:rPr>
        <w:t>Pseudocode to</w:t>
      </w:r>
      <w:r w:rsidR="00F567AA">
        <w:rPr>
          <w:b/>
          <w:bCs/>
        </w:rPr>
        <w:t xml:space="preserve"> Open and Parse through File:</w:t>
      </w:r>
    </w:p>
    <w:p w14:paraId="50B74C58" w14:textId="1BB4BDFF" w:rsidR="009800E6" w:rsidRDefault="009800E6" w:rsidP="00A35092">
      <w:pPr>
        <w:ind w:firstLine="0"/>
      </w:pPr>
      <w:r>
        <w:rPr>
          <w:b/>
          <w:bCs/>
        </w:rPr>
        <w:t xml:space="preserve">// </w:t>
      </w:r>
      <w:r>
        <w:t xml:space="preserve">The below </w:t>
      </w:r>
      <w:r w:rsidR="00A62933">
        <w:t>process will be utilized</w:t>
      </w:r>
      <w:r w:rsidR="00F27057">
        <w:t xml:space="preserve"> for</w:t>
      </w:r>
      <w:r w:rsidR="000E4850">
        <w:t xml:space="preserve"> both file operations and error-checking in all three of the prospective data structures under consideration.</w:t>
      </w:r>
    </w:p>
    <w:p w14:paraId="243881A3" w14:textId="2F7BFF81" w:rsidR="00FD6806" w:rsidRDefault="00FD6806" w:rsidP="00FD6806">
      <w:pPr>
        <w:ind w:firstLine="0"/>
      </w:pPr>
      <w:r>
        <w:t>START the program</w:t>
      </w:r>
      <w:r w:rsidR="004864C9">
        <w:t>.</w:t>
      </w:r>
    </w:p>
    <w:p w14:paraId="5B5893B1" w14:textId="2E8CCA43" w:rsidR="003675AF" w:rsidRDefault="003675AF" w:rsidP="00FD6806">
      <w:pPr>
        <w:ind w:firstLine="0"/>
      </w:pPr>
      <w:r>
        <w:t xml:space="preserve">INVOKE </w:t>
      </w:r>
      <w:proofErr w:type="spellStart"/>
      <w:proofErr w:type="gramStart"/>
      <w:r>
        <w:rPr>
          <w:i/>
          <w:iCs/>
        </w:rPr>
        <w:t>checkDataIntegrity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function with the file path as an argument.</w:t>
      </w:r>
    </w:p>
    <w:p w14:paraId="6E149CE8" w14:textId="77777777" w:rsidR="000D5880" w:rsidRDefault="007B3091" w:rsidP="007B3091">
      <w:pPr>
        <w:ind w:firstLine="0"/>
        <w:rPr>
          <w:i/>
          <w:iCs/>
        </w:rPr>
      </w:pPr>
      <w:r>
        <w:t xml:space="preserve">INITIALIZE a vector called </w:t>
      </w:r>
      <w:proofErr w:type="spellStart"/>
      <w:proofErr w:type="gramStart"/>
      <w:r>
        <w:rPr>
          <w:i/>
          <w:iCs/>
        </w:rPr>
        <w:t>courseParameters</w:t>
      </w:r>
      <w:proofErr w:type="spellEnd"/>
      <w:proofErr w:type="gramEnd"/>
    </w:p>
    <w:p w14:paraId="2C1EF06E" w14:textId="1DF267F2" w:rsidR="007B3091" w:rsidRDefault="000D5880" w:rsidP="007B3091">
      <w:pPr>
        <w:ind w:firstLine="0"/>
      </w:pPr>
      <w:r>
        <w:t>INVOKE</w:t>
      </w:r>
      <w:r w:rsidR="007B3091">
        <w:t xml:space="preserve"> </w:t>
      </w:r>
      <w:proofErr w:type="spellStart"/>
      <w:proofErr w:type="gramStart"/>
      <w:r w:rsidR="007B3091">
        <w:rPr>
          <w:i/>
          <w:iCs/>
        </w:rPr>
        <w:t>loadDefaultCourseList</w:t>
      </w:r>
      <w:proofErr w:type="spellEnd"/>
      <w:r w:rsidR="007B3091">
        <w:t>(</w:t>
      </w:r>
      <w:proofErr w:type="gramEnd"/>
      <w:r w:rsidR="007B3091">
        <w:t>) with the file path as an argument.</w:t>
      </w:r>
    </w:p>
    <w:p w14:paraId="4E7F7DD9" w14:textId="159351E4" w:rsidR="00C1298F" w:rsidRDefault="00C1298F" w:rsidP="007B3091">
      <w:pPr>
        <w:ind w:firstLine="0"/>
        <w:rPr>
          <w:i/>
          <w:iCs/>
        </w:rPr>
      </w:pPr>
      <w:r>
        <w:tab/>
        <w:t xml:space="preserve">INITIALIZE a vector of strings called </w:t>
      </w:r>
      <w:proofErr w:type="spellStart"/>
      <w:r>
        <w:rPr>
          <w:i/>
          <w:iCs/>
        </w:rPr>
        <w:t>defaultCourses</w:t>
      </w:r>
      <w:proofErr w:type="spellEnd"/>
      <w:r>
        <w:rPr>
          <w:i/>
          <w:iCs/>
        </w:rPr>
        <w:t>.</w:t>
      </w:r>
    </w:p>
    <w:p w14:paraId="14370DBE" w14:textId="31581BBF" w:rsidR="00C1298F" w:rsidRDefault="00C1298F" w:rsidP="007B3091">
      <w:pPr>
        <w:ind w:firstLine="0"/>
      </w:pPr>
      <w:r>
        <w:rPr>
          <w:i/>
          <w:iCs/>
        </w:rPr>
        <w:tab/>
      </w:r>
      <w:r>
        <w:t xml:space="preserve">INITIALIZE a vector of strings called </w:t>
      </w:r>
      <w:r>
        <w:rPr>
          <w:i/>
          <w:iCs/>
        </w:rPr>
        <w:t>temp</w:t>
      </w:r>
      <w:r>
        <w:t>.</w:t>
      </w:r>
    </w:p>
    <w:p w14:paraId="42DF0214" w14:textId="77777777" w:rsidR="004E4C84" w:rsidRDefault="004E4C84" w:rsidP="004E4C84">
      <w:pPr>
        <w:ind w:firstLine="0"/>
      </w:pPr>
      <w:r>
        <w:tab/>
        <w:t xml:space="preserve">CREATE </w:t>
      </w:r>
      <w:proofErr w:type="spellStart"/>
      <w:r>
        <w:t>ifstream</w:t>
      </w:r>
      <w:proofErr w:type="spellEnd"/>
      <w:r>
        <w:t xml:space="preserve"> object called </w:t>
      </w:r>
      <w:proofErr w:type="spellStart"/>
      <w:r>
        <w:rPr>
          <w:i/>
          <w:iCs/>
        </w:rPr>
        <w:t>CourseData</w:t>
      </w:r>
      <w:proofErr w:type="spellEnd"/>
      <w:r>
        <w:t>.</w:t>
      </w:r>
    </w:p>
    <w:p w14:paraId="120A4CB2" w14:textId="779BC3F0" w:rsidR="008C53F0" w:rsidRPr="008C53F0" w:rsidRDefault="008C53F0" w:rsidP="004E4C84">
      <w:pPr>
        <w:ind w:firstLine="0"/>
      </w:pPr>
      <w:r>
        <w:tab/>
        <w:t xml:space="preserve">OPEN the </w:t>
      </w:r>
      <w:proofErr w:type="spellStart"/>
      <w:r>
        <w:rPr>
          <w:i/>
          <w:iCs/>
        </w:rPr>
        <w:t>ABCU_Advising_Program_Input</w:t>
      </w:r>
      <w:proofErr w:type="spellEnd"/>
      <w:r>
        <w:t xml:space="preserve"> text file.</w:t>
      </w:r>
    </w:p>
    <w:p w14:paraId="71F0F58E" w14:textId="78ABD4CB" w:rsidR="004E4C84" w:rsidRDefault="004E4C84" w:rsidP="004E4C84">
      <w:r>
        <w:t>IF the file does not open:</w:t>
      </w:r>
    </w:p>
    <w:p w14:paraId="44093DC6" w14:textId="77777777" w:rsidR="004E4C84" w:rsidRDefault="004E4C84" w:rsidP="004E4C84">
      <w:r>
        <w:t xml:space="preserve">DISPLAY an error message: “File not found; please check the </w:t>
      </w:r>
      <w:proofErr w:type="gramStart"/>
      <w:r>
        <w:t>directory”</w:t>
      </w:r>
      <w:proofErr w:type="gramEnd"/>
    </w:p>
    <w:p w14:paraId="3193B211" w14:textId="56556FFA" w:rsidR="004E4C84" w:rsidRDefault="004E4C84" w:rsidP="004E4C84">
      <w:pPr>
        <w:ind w:firstLine="0"/>
      </w:pPr>
      <w:r>
        <w:tab/>
      </w:r>
      <w:r>
        <w:tab/>
        <w:t>RETURN an empty vector.</w:t>
      </w:r>
    </w:p>
    <w:p w14:paraId="1881E379" w14:textId="77777777" w:rsidR="00B57049" w:rsidRDefault="00B57049" w:rsidP="00B57049">
      <w:r>
        <w:t>WHILE we have not reached the end of the file:</w:t>
      </w:r>
    </w:p>
    <w:p w14:paraId="2A1F667E" w14:textId="6CFFE5D5" w:rsidR="00397BB3" w:rsidRPr="00397BB3" w:rsidRDefault="00397BB3" w:rsidP="00B57049">
      <w:r>
        <w:tab/>
        <w:t xml:space="preserve">CLEAR the </w:t>
      </w:r>
      <w:r>
        <w:rPr>
          <w:i/>
          <w:iCs/>
        </w:rPr>
        <w:t>temp</w:t>
      </w:r>
      <w:r>
        <w:t xml:space="preserve"> vector.</w:t>
      </w:r>
    </w:p>
    <w:p w14:paraId="4A005C9E" w14:textId="4298A855" w:rsidR="00B57049" w:rsidRDefault="00B57049" w:rsidP="00B57049">
      <w:pPr>
        <w:ind w:left="720"/>
        <w:rPr>
          <w:i/>
          <w:iCs/>
        </w:rPr>
      </w:pPr>
      <w:r>
        <w:t xml:space="preserve">RETRIEVE each line from the file and store into a string variable: </w:t>
      </w:r>
      <w:r w:rsidR="00EF4B2D">
        <w:rPr>
          <w:i/>
          <w:iCs/>
        </w:rPr>
        <w:t>word.</w:t>
      </w:r>
    </w:p>
    <w:p w14:paraId="273B86AC" w14:textId="55AF0333" w:rsidR="00EF4B2D" w:rsidRPr="003252BE" w:rsidRDefault="00EF4B2D" w:rsidP="00B57049">
      <w:pPr>
        <w:ind w:left="720"/>
      </w:pPr>
      <w:r>
        <w:t>APPEND</w:t>
      </w:r>
      <w:r w:rsidR="003252BE">
        <w:t xml:space="preserve"> each word to the </w:t>
      </w:r>
      <w:r w:rsidR="003252BE">
        <w:rPr>
          <w:i/>
          <w:iCs/>
        </w:rPr>
        <w:t>temp</w:t>
      </w:r>
      <w:r w:rsidR="003252BE">
        <w:t xml:space="preserve"> vector.</w:t>
      </w:r>
    </w:p>
    <w:p w14:paraId="68121378" w14:textId="760BED49" w:rsidR="00B57049" w:rsidRDefault="003252BE" w:rsidP="004E4C84">
      <w:pPr>
        <w:ind w:firstLine="0"/>
      </w:pPr>
      <w:r>
        <w:tab/>
      </w:r>
      <w:r>
        <w:tab/>
        <w:t xml:space="preserve">APPEND the first word of the </w:t>
      </w:r>
      <w:r>
        <w:rPr>
          <w:i/>
          <w:iCs/>
        </w:rPr>
        <w:t xml:space="preserve">temp </w:t>
      </w:r>
      <w:r>
        <w:t xml:space="preserve">vector to the </w:t>
      </w:r>
      <w:proofErr w:type="spellStart"/>
      <w:r>
        <w:rPr>
          <w:i/>
          <w:iCs/>
        </w:rPr>
        <w:t>courseParameters</w:t>
      </w:r>
      <w:proofErr w:type="spellEnd"/>
      <w:r>
        <w:t xml:space="preserve"> vector.</w:t>
      </w:r>
    </w:p>
    <w:p w14:paraId="4EC5A77E" w14:textId="4546F1B9" w:rsidR="003252BE" w:rsidRDefault="003252BE" w:rsidP="004E4C84">
      <w:pPr>
        <w:ind w:firstLine="0"/>
      </w:pPr>
      <w:r>
        <w:tab/>
      </w:r>
      <w:r>
        <w:tab/>
        <w:t>// This will maintain a list of courses in the catalog as a base case.</w:t>
      </w:r>
    </w:p>
    <w:p w14:paraId="0FF3D86B" w14:textId="2BA26D77" w:rsidR="003252BE" w:rsidRDefault="003252BE" w:rsidP="004E4C84">
      <w:pPr>
        <w:ind w:firstLine="0"/>
      </w:pPr>
      <w:r>
        <w:tab/>
      </w:r>
      <w:r>
        <w:tab/>
        <w:t>CONTINUE for all lines in the file.</w:t>
      </w:r>
    </w:p>
    <w:p w14:paraId="3F4F707C" w14:textId="673D198B" w:rsidR="00166A4E" w:rsidRDefault="00166A4E" w:rsidP="00166A4E">
      <w:r>
        <w:t>CLOSE the file.</w:t>
      </w:r>
    </w:p>
    <w:p w14:paraId="4A212EB0" w14:textId="54A30CCA" w:rsidR="00166A4E" w:rsidRPr="00574566" w:rsidRDefault="00166A4E" w:rsidP="00166A4E">
      <w:r>
        <w:lastRenderedPageBreak/>
        <w:t>RETURN</w:t>
      </w:r>
      <w:r w:rsidR="00574566">
        <w:t xml:space="preserve"> the </w:t>
      </w:r>
      <w:proofErr w:type="spellStart"/>
      <w:r w:rsidR="00574566">
        <w:rPr>
          <w:i/>
          <w:iCs/>
        </w:rPr>
        <w:t>defaultCourses</w:t>
      </w:r>
      <w:proofErr w:type="spellEnd"/>
      <w:r w:rsidR="00574566">
        <w:t xml:space="preserve"> vector for use in the </w:t>
      </w:r>
      <w:proofErr w:type="spellStart"/>
      <w:r w:rsidR="00574566">
        <w:rPr>
          <w:i/>
          <w:iCs/>
        </w:rPr>
        <w:t>checkDataIntegrity</w:t>
      </w:r>
      <w:proofErr w:type="spellEnd"/>
      <w:r w:rsidR="00574566">
        <w:t xml:space="preserve"> function.</w:t>
      </w:r>
    </w:p>
    <w:p w14:paraId="09162340" w14:textId="77777777" w:rsidR="003803FC" w:rsidRDefault="003803FC" w:rsidP="003803FC">
      <w:pPr>
        <w:ind w:firstLine="0"/>
      </w:pPr>
      <w:r>
        <w:t xml:space="preserve">CREATE </w:t>
      </w:r>
      <w:proofErr w:type="spellStart"/>
      <w:r>
        <w:t>ifstream</w:t>
      </w:r>
      <w:proofErr w:type="spellEnd"/>
      <w:r>
        <w:t xml:space="preserve"> object called </w:t>
      </w:r>
      <w:proofErr w:type="spellStart"/>
      <w:r>
        <w:rPr>
          <w:i/>
          <w:iCs/>
        </w:rPr>
        <w:t>CourseData</w:t>
      </w:r>
      <w:proofErr w:type="spellEnd"/>
      <w:r>
        <w:t>.</w:t>
      </w:r>
    </w:p>
    <w:p w14:paraId="3152FD75" w14:textId="50D3881A" w:rsidR="003803FC" w:rsidRPr="008C53F0" w:rsidRDefault="00E93251" w:rsidP="003803FC">
      <w:pPr>
        <w:ind w:firstLine="0"/>
      </w:pPr>
      <w:r>
        <w:t>RE</w:t>
      </w:r>
      <w:r w:rsidR="003803FC">
        <w:t xml:space="preserve">OPEN the </w:t>
      </w:r>
      <w:proofErr w:type="spellStart"/>
      <w:r w:rsidR="003803FC">
        <w:rPr>
          <w:i/>
          <w:iCs/>
        </w:rPr>
        <w:t>ABCU_Advising_Program_Input</w:t>
      </w:r>
      <w:proofErr w:type="spellEnd"/>
      <w:r w:rsidR="003803FC">
        <w:t xml:space="preserve"> text file.</w:t>
      </w:r>
    </w:p>
    <w:p w14:paraId="57D2359D" w14:textId="6F77A7E5" w:rsidR="003803FC" w:rsidRDefault="003803FC" w:rsidP="003803FC">
      <w:pPr>
        <w:ind w:firstLine="0"/>
      </w:pPr>
      <w:r>
        <w:t>IF the file does not open:</w:t>
      </w:r>
    </w:p>
    <w:p w14:paraId="365FA625" w14:textId="77777777" w:rsidR="003803FC" w:rsidRDefault="003803FC" w:rsidP="003803FC">
      <w:r>
        <w:t xml:space="preserve">DISPLAY an error message: “File not found; please check the </w:t>
      </w:r>
      <w:proofErr w:type="gramStart"/>
      <w:r>
        <w:t>directory”</w:t>
      </w:r>
      <w:proofErr w:type="gramEnd"/>
    </w:p>
    <w:p w14:paraId="20B0240F" w14:textId="1DEDCC6D" w:rsidR="000111BE" w:rsidRPr="003803FC" w:rsidRDefault="003803FC" w:rsidP="00FD6806">
      <w:pPr>
        <w:ind w:firstLine="0"/>
      </w:pPr>
      <w:r>
        <w:tab/>
        <w:t>RETURN an empty vector.</w:t>
      </w:r>
    </w:p>
    <w:p w14:paraId="6D699E87" w14:textId="77777777" w:rsidR="00FD6806" w:rsidRDefault="00FD6806" w:rsidP="00FD6806">
      <w:pPr>
        <w:ind w:firstLine="0"/>
      </w:pPr>
      <w:r>
        <w:t>WHILE we have not reached the end of the file:</w:t>
      </w:r>
    </w:p>
    <w:p w14:paraId="738CAC3C" w14:textId="1AD51F6A" w:rsidR="004A6C77" w:rsidRPr="004A6C77" w:rsidRDefault="004A6C77" w:rsidP="00FD6806">
      <w:pPr>
        <w:ind w:firstLine="0"/>
      </w:pPr>
      <w:r>
        <w:tab/>
        <w:t xml:space="preserve">CLEAR the </w:t>
      </w:r>
      <w:r>
        <w:rPr>
          <w:i/>
          <w:iCs/>
        </w:rPr>
        <w:t>tokens</w:t>
      </w:r>
      <w:r>
        <w:t xml:space="preserve"> vector.</w:t>
      </w:r>
    </w:p>
    <w:p w14:paraId="07F39BEE" w14:textId="77777777" w:rsidR="00FD6806" w:rsidRDefault="00FD6806" w:rsidP="00FD6806">
      <w:r>
        <w:t xml:space="preserve">RETRIEVE each line from the file and store into a string variable: </w:t>
      </w:r>
      <w:r w:rsidRPr="002F7FAC">
        <w:rPr>
          <w:i/>
          <w:iCs/>
        </w:rPr>
        <w:t>line</w:t>
      </w:r>
      <w:r>
        <w:t>.</w:t>
      </w:r>
    </w:p>
    <w:p w14:paraId="44AB5B6F" w14:textId="77777777" w:rsidR="00FD6806" w:rsidRDefault="00FD6806" w:rsidP="00FD6806">
      <w:pPr>
        <w:ind w:left="720" w:firstLine="0"/>
      </w:pPr>
      <w:r>
        <w:t xml:space="preserve">TOKENIZE each line of the file by pushing each word separated by a comma into </w:t>
      </w:r>
      <w:proofErr w:type="gramStart"/>
      <w:r>
        <w:t xml:space="preserve">the  </w:t>
      </w:r>
      <w:r>
        <w:rPr>
          <w:i/>
          <w:iCs/>
        </w:rPr>
        <w:t>tokens</w:t>
      </w:r>
      <w:proofErr w:type="gramEnd"/>
      <w:r>
        <w:t xml:space="preserve"> vector.</w:t>
      </w:r>
    </w:p>
    <w:p w14:paraId="7CDF90EE" w14:textId="77777777" w:rsidR="00FD6806" w:rsidRDefault="00FD6806" w:rsidP="00FD6806">
      <w:pPr>
        <w:ind w:left="720" w:firstLine="0"/>
      </w:pPr>
      <w:r>
        <w:t>IF the vector size is less than 2:</w:t>
      </w:r>
    </w:p>
    <w:p w14:paraId="27C7F1F9" w14:textId="77777777" w:rsidR="00FD6806" w:rsidRDefault="00FD6806" w:rsidP="00FD6806">
      <w:pPr>
        <w:ind w:left="720" w:firstLine="0"/>
      </w:pPr>
      <w:r>
        <w:tab/>
        <w:t xml:space="preserve">DISPLAY “Error: line does not have at least 2 </w:t>
      </w:r>
      <w:proofErr w:type="gramStart"/>
      <w:r>
        <w:t>parameters</w:t>
      </w:r>
      <w:proofErr w:type="gramEnd"/>
      <w:r>
        <w:t>”</w:t>
      </w:r>
    </w:p>
    <w:p w14:paraId="26D06BA3" w14:textId="1F13C3F8" w:rsidR="001B63E0" w:rsidRDefault="001B63E0" w:rsidP="00FD6806">
      <w:pPr>
        <w:ind w:left="720" w:firstLine="0"/>
      </w:pPr>
      <w:r>
        <w:tab/>
        <w:t>BREAK.</w:t>
      </w:r>
    </w:p>
    <w:p w14:paraId="14D8C2E8" w14:textId="5807A256" w:rsidR="00FD6806" w:rsidRDefault="00FD6806" w:rsidP="00FD6806">
      <w:pPr>
        <w:ind w:left="720" w:firstLine="0"/>
      </w:pPr>
      <w:r>
        <w:t xml:space="preserve">IF the size of the temporary </w:t>
      </w:r>
      <w:r>
        <w:rPr>
          <w:i/>
          <w:iCs/>
        </w:rPr>
        <w:t>tokens</w:t>
      </w:r>
      <w:r>
        <w:t xml:space="preserve"> vector is greater than </w:t>
      </w:r>
      <w:r w:rsidR="00A779F0">
        <w:t>2</w:t>
      </w:r>
      <w:r>
        <w:t>:</w:t>
      </w:r>
    </w:p>
    <w:p w14:paraId="5ABA034A" w14:textId="59EA9CCA" w:rsidR="00FD6806" w:rsidRDefault="00FD6806" w:rsidP="00E966DE">
      <w:pPr>
        <w:ind w:left="1440" w:firstLine="0"/>
      </w:pPr>
      <w:r>
        <w:t xml:space="preserve">ITERATE from the third element to the end of the vector and check if they are </w:t>
      </w:r>
      <w:r w:rsidR="00B87990">
        <w:t>courses</w:t>
      </w:r>
      <w:r>
        <w:t xml:space="preserve"> in the </w:t>
      </w:r>
      <w:proofErr w:type="spellStart"/>
      <w:r>
        <w:rPr>
          <w:i/>
          <w:iCs/>
        </w:rPr>
        <w:t>courseParameters</w:t>
      </w:r>
      <w:proofErr w:type="spellEnd"/>
      <w:r>
        <w:t xml:space="preserve"> vector.</w:t>
      </w:r>
    </w:p>
    <w:p w14:paraId="2D1D12E3" w14:textId="77777777" w:rsidR="00FD6806" w:rsidRDefault="00FD6806" w:rsidP="00FD6806">
      <w:pPr>
        <w:ind w:left="2160" w:firstLine="0"/>
      </w:pPr>
      <w:r>
        <w:t xml:space="preserve">IF true: </w:t>
      </w:r>
    </w:p>
    <w:p w14:paraId="4F6A629C" w14:textId="7E6EDE9F" w:rsidR="00FD6806" w:rsidRPr="00A60456" w:rsidRDefault="00FD6806" w:rsidP="00FD6806">
      <w:pPr>
        <w:ind w:left="2160" w:firstLine="0"/>
      </w:pPr>
      <w:r>
        <w:tab/>
      </w:r>
      <w:r w:rsidR="00A60456">
        <w:t xml:space="preserve">USE </w:t>
      </w:r>
      <w:r w:rsidR="00A60456">
        <w:rPr>
          <w:i/>
          <w:iCs/>
        </w:rPr>
        <w:t>tokens</w:t>
      </w:r>
      <w:r w:rsidR="00A60456">
        <w:t xml:space="preserve"> to create </w:t>
      </w:r>
      <w:r w:rsidR="00A60456">
        <w:rPr>
          <w:i/>
          <w:iCs/>
        </w:rPr>
        <w:t>Course</w:t>
      </w:r>
      <w:r w:rsidR="00A60456">
        <w:t xml:space="preserve"> object.</w:t>
      </w:r>
    </w:p>
    <w:p w14:paraId="3F55D3D6" w14:textId="77777777" w:rsidR="00FD6806" w:rsidRDefault="00FD6806" w:rsidP="00FD6806">
      <w:pPr>
        <w:ind w:left="2160" w:firstLine="0"/>
      </w:pPr>
      <w:r>
        <w:t>ELSE:</w:t>
      </w:r>
    </w:p>
    <w:p w14:paraId="15469E06" w14:textId="5B75ABB0" w:rsidR="00B87990" w:rsidRDefault="00FD6806" w:rsidP="00C57C88">
      <w:pPr>
        <w:ind w:left="2160"/>
      </w:pPr>
      <w:r>
        <w:t>DISPLAY “Prerequisite course does not exist in catalog.”</w:t>
      </w:r>
    </w:p>
    <w:p w14:paraId="3007A834" w14:textId="6C03BF75" w:rsidR="00A60456" w:rsidRDefault="002E6311" w:rsidP="00C57C88">
      <w:pPr>
        <w:ind w:left="2160"/>
      </w:pPr>
      <w:r>
        <w:t>BREAK</w:t>
      </w:r>
    </w:p>
    <w:p w14:paraId="3C1FF054" w14:textId="77777777" w:rsidR="00FD6806" w:rsidRDefault="00FD6806" w:rsidP="00FD6806">
      <w:r>
        <w:t>CONTINUE until all CSV lines are parsed.</w:t>
      </w:r>
    </w:p>
    <w:p w14:paraId="30538C20" w14:textId="77777777" w:rsidR="00FD6806" w:rsidRDefault="00FD6806" w:rsidP="00FD6806">
      <w:pPr>
        <w:pBdr>
          <w:bottom w:val="single" w:sz="6" w:space="1" w:color="auto"/>
        </w:pBdr>
        <w:ind w:firstLine="0"/>
      </w:pPr>
      <w:r>
        <w:lastRenderedPageBreak/>
        <w:t>CLOSE the file.</w:t>
      </w:r>
    </w:p>
    <w:p w14:paraId="53041812" w14:textId="77777777" w:rsidR="00EF36B7" w:rsidRDefault="00EF36B7" w:rsidP="00FD6806">
      <w:pPr>
        <w:pBdr>
          <w:bottom w:val="single" w:sz="6" w:space="1" w:color="auto"/>
        </w:pBdr>
        <w:ind w:firstLine="0"/>
      </w:pPr>
    </w:p>
    <w:p w14:paraId="5D5DAD8B" w14:textId="77777777" w:rsidR="00EF36B7" w:rsidRDefault="00EF36B7" w:rsidP="00FD6806">
      <w:pPr>
        <w:ind w:firstLine="0"/>
        <w:rPr>
          <w:b/>
          <w:bCs/>
        </w:rPr>
      </w:pPr>
    </w:p>
    <w:p w14:paraId="708F987D" w14:textId="5F1C57B5" w:rsidR="00EF36B7" w:rsidRDefault="00013681" w:rsidP="00FD6806">
      <w:pPr>
        <w:ind w:firstLine="0"/>
        <w:rPr>
          <w:b/>
          <w:bCs/>
        </w:rPr>
      </w:pPr>
      <w:r>
        <w:rPr>
          <w:b/>
          <w:bCs/>
        </w:rPr>
        <w:t>VECTOR Pseudocode</w:t>
      </w:r>
      <w:r w:rsidR="00FF27C8">
        <w:rPr>
          <w:b/>
          <w:bCs/>
        </w:rPr>
        <w:t xml:space="preserve"> – Create course objects and store in the vector.</w:t>
      </w:r>
    </w:p>
    <w:p w14:paraId="5F057B87" w14:textId="77777777" w:rsidR="00D1542C" w:rsidRDefault="00D1542C" w:rsidP="00D1542C">
      <w:pPr>
        <w:ind w:firstLine="0"/>
      </w:pPr>
      <w:r>
        <w:t xml:space="preserve">CREATE a </w:t>
      </w:r>
      <w:r>
        <w:rPr>
          <w:i/>
          <w:iCs/>
        </w:rPr>
        <w:t>Course</w:t>
      </w:r>
      <w:r>
        <w:t xml:space="preserve"> STRUCT object. // I prefer a struct for a plain old data object.</w:t>
      </w:r>
    </w:p>
    <w:p w14:paraId="7060E3A6" w14:textId="77777777" w:rsidR="00D1542C" w:rsidRDefault="00D1542C" w:rsidP="00D1542C">
      <w:pPr>
        <w:ind w:firstLine="0"/>
        <w:rPr>
          <w:i/>
          <w:iCs/>
        </w:rPr>
      </w:pPr>
      <w:r>
        <w:tab/>
        <w:t xml:space="preserve">INITIALIZE a string called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>.</w:t>
      </w:r>
    </w:p>
    <w:p w14:paraId="500A4FF0" w14:textId="77777777" w:rsidR="00D1542C" w:rsidRDefault="00D1542C" w:rsidP="00D1542C">
      <w:pPr>
        <w:rPr>
          <w:i/>
          <w:iCs/>
        </w:rPr>
      </w:pPr>
      <w:r>
        <w:t xml:space="preserve">INITIALIZE a string called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>.</w:t>
      </w:r>
    </w:p>
    <w:p w14:paraId="36A994F6" w14:textId="77777777" w:rsidR="00D1542C" w:rsidRDefault="00D1542C" w:rsidP="00D1542C">
      <w:pPr>
        <w:rPr>
          <w:i/>
          <w:iCs/>
        </w:rPr>
      </w:pPr>
      <w:r>
        <w:t xml:space="preserve">INITIALIZE a vector of strings called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22C474FD" w14:textId="77777777" w:rsidR="00D1542C" w:rsidRDefault="00D1542C" w:rsidP="00D1542C">
      <w:pPr>
        <w:ind w:firstLine="0"/>
        <w:rPr>
          <w:i/>
          <w:iCs/>
        </w:rPr>
      </w:pPr>
      <w:r>
        <w:t xml:space="preserve">INITIALIZE a vector of </w:t>
      </w:r>
      <w:r>
        <w:rPr>
          <w:i/>
          <w:iCs/>
        </w:rPr>
        <w:t>course</w:t>
      </w:r>
      <w:r>
        <w:t xml:space="preserve"> objects called </w:t>
      </w:r>
      <w:r>
        <w:rPr>
          <w:i/>
          <w:iCs/>
        </w:rPr>
        <w:t>Courses.</w:t>
      </w:r>
    </w:p>
    <w:p w14:paraId="65C8DCA8" w14:textId="4D2F62EB" w:rsidR="00D1542C" w:rsidRDefault="00D1542C" w:rsidP="00D1542C">
      <w:pPr>
        <w:ind w:firstLine="0"/>
      </w:pPr>
      <w:r>
        <w:t>REOPEN</w:t>
      </w:r>
      <w:r w:rsidRPr="00EB1DCC">
        <w:t xml:space="preserve"> </w:t>
      </w:r>
      <w:r>
        <w:t xml:space="preserve">the </w:t>
      </w:r>
      <w:proofErr w:type="spellStart"/>
      <w:r w:rsidR="002E6311">
        <w:rPr>
          <w:i/>
          <w:iCs/>
        </w:rPr>
        <w:t>ABCU_Advising_Program_Input</w:t>
      </w:r>
      <w:proofErr w:type="spellEnd"/>
      <w:r w:rsidR="002E6311">
        <w:t xml:space="preserve"> text file.</w:t>
      </w:r>
    </w:p>
    <w:p w14:paraId="65C6158F" w14:textId="77777777" w:rsidR="00D1542C" w:rsidRDefault="00D1542C" w:rsidP="00D1542C">
      <w:pPr>
        <w:ind w:firstLine="0"/>
      </w:pPr>
      <w:r>
        <w:t>IF the file is open:</w:t>
      </w:r>
    </w:p>
    <w:p w14:paraId="7B360ACD" w14:textId="77777777" w:rsidR="00D1542C" w:rsidRDefault="00D1542C" w:rsidP="00D1542C">
      <w:pPr>
        <w:ind w:firstLine="0"/>
      </w:pPr>
      <w:r>
        <w:tab/>
        <w:t>DISPLAY “Course list file successfully opened.”</w:t>
      </w:r>
    </w:p>
    <w:p w14:paraId="63496457" w14:textId="77777777" w:rsidR="00D1542C" w:rsidRDefault="00D1542C" w:rsidP="00D1542C">
      <w:pPr>
        <w:ind w:firstLine="0"/>
      </w:pPr>
      <w:r>
        <w:tab/>
        <w:t>WHILE the file is good and has not reached the end:</w:t>
      </w:r>
    </w:p>
    <w:p w14:paraId="119B3FD7" w14:textId="77777777" w:rsidR="00D1542C" w:rsidRDefault="00D1542C" w:rsidP="00D1542C">
      <w:pPr>
        <w:ind w:firstLine="0"/>
      </w:pPr>
      <w:r>
        <w:tab/>
        <w:t xml:space="preserve">Create an </w:t>
      </w:r>
      <w:proofErr w:type="spellStart"/>
      <w:r>
        <w:t>istringstream</w:t>
      </w:r>
      <w:proofErr w:type="spellEnd"/>
      <w:r>
        <w:t xml:space="preserve"> object to store the split words from the line.</w:t>
      </w:r>
    </w:p>
    <w:p w14:paraId="0BECD39B" w14:textId="77777777" w:rsidR="00D1542C" w:rsidRDefault="00D1542C" w:rsidP="00D1542C">
      <w:pPr>
        <w:ind w:firstLine="0"/>
      </w:pPr>
      <w:r>
        <w:tab/>
        <w:t>INITIALIZE a string called word to store each word in the line.</w:t>
      </w:r>
    </w:p>
    <w:p w14:paraId="177E9324" w14:textId="77777777" w:rsidR="00D1542C" w:rsidRDefault="00D1542C" w:rsidP="00D1542C">
      <w:pPr>
        <w:ind w:firstLine="0"/>
      </w:pPr>
      <w:r>
        <w:tab/>
        <w:t xml:space="preserve">INITIALIZE a blank </w:t>
      </w:r>
      <w:r>
        <w:rPr>
          <w:i/>
          <w:iCs/>
        </w:rPr>
        <w:t xml:space="preserve">Course </w:t>
      </w:r>
      <w:r>
        <w:t>object.</w:t>
      </w:r>
    </w:p>
    <w:p w14:paraId="6DDF7789" w14:textId="77777777" w:rsidR="00D1542C" w:rsidRDefault="00D1542C" w:rsidP="00D1542C">
      <w:pPr>
        <w:ind w:firstLine="0"/>
      </w:pPr>
      <w:r>
        <w:tab/>
      </w:r>
      <w:proofErr w:type="gramStart"/>
      <w:r>
        <w:t>./</w:t>
      </w:r>
      <w:proofErr w:type="gramEnd"/>
      <w:r>
        <w:t>/ Since each line should be of the same formatting, the below pseudocode applies:</w:t>
      </w:r>
    </w:p>
    <w:p w14:paraId="30F9AA19" w14:textId="77777777" w:rsidR="00D1542C" w:rsidRDefault="00D1542C" w:rsidP="00D1542C">
      <w:pPr>
        <w:ind w:firstLine="0"/>
      </w:pPr>
      <w:r>
        <w:tab/>
        <w:t>IF there is a first word from the comma-separated line,</w:t>
      </w:r>
    </w:p>
    <w:p w14:paraId="74FF4723" w14:textId="77777777" w:rsidR="00D1542C" w:rsidRDefault="00D1542C" w:rsidP="00D1542C">
      <w:pPr>
        <w:ind w:firstLine="0"/>
      </w:pPr>
      <w:r>
        <w:tab/>
      </w:r>
      <w:r>
        <w:tab/>
        <w:t xml:space="preserve">ASSIGN to the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 </w:t>
      </w:r>
      <w:r>
        <w:t xml:space="preserve">member of the </w:t>
      </w:r>
      <w:r>
        <w:rPr>
          <w:i/>
          <w:iCs/>
        </w:rPr>
        <w:t xml:space="preserve">Course </w:t>
      </w:r>
      <w:r>
        <w:t>object.</w:t>
      </w:r>
    </w:p>
    <w:p w14:paraId="0059038D" w14:textId="77777777" w:rsidR="00D1542C" w:rsidRDefault="00D1542C" w:rsidP="00D1542C">
      <w:pPr>
        <w:ind w:firstLine="0"/>
      </w:pPr>
      <w:r>
        <w:tab/>
        <w:t>IF there is a second word from the comma-separated line,</w:t>
      </w:r>
    </w:p>
    <w:p w14:paraId="71E9F908" w14:textId="77777777" w:rsidR="00D1542C" w:rsidRDefault="00D1542C" w:rsidP="00D1542C">
      <w:pPr>
        <w:ind w:firstLine="0"/>
      </w:pPr>
      <w:r>
        <w:tab/>
      </w:r>
      <w:r>
        <w:tab/>
        <w:t xml:space="preserve">ASSIGN to the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 xml:space="preserve"> </w:t>
      </w:r>
      <w:r>
        <w:t xml:space="preserve">member of the </w:t>
      </w:r>
      <w:r>
        <w:rPr>
          <w:i/>
          <w:iCs/>
        </w:rPr>
        <w:t xml:space="preserve">Course </w:t>
      </w:r>
      <w:r>
        <w:t>object.</w:t>
      </w:r>
    </w:p>
    <w:p w14:paraId="3803ACAE" w14:textId="77777777" w:rsidR="00D1542C" w:rsidRDefault="00D1542C" w:rsidP="00D1542C">
      <w:pPr>
        <w:ind w:firstLine="0"/>
      </w:pPr>
      <w:r>
        <w:tab/>
        <w:t xml:space="preserve">FOR each additional </w:t>
      </w:r>
      <w:proofErr w:type="gramStart"/>
      <w:r>
        <w:t>word</w:t>
      </w:r>
      <w:proofErr w:type="gramEnd"/>
      <w:r>
        <w:t xml:space="preserve"> in the line:</w:t>
      </w:r>
    </w:p>
    <w:p w14:paraId="00047258" w14:textId="77777777" w:rsidR="00D1542C" w:rsidRDefault="00D1542C" w:rsidP="00D1542C">
      <w:pPr>
        <w:ind w:firstLine="0"/>
      </w:pPr>
      <w:r>
        <w:tab/>
      </w:r>
      <w:r>
        <w:tab/>
        <w:t xml:space="preserve">Append to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 xml:space="preserve"> </w:t>
      </w:r>
      <w:r>
        <w:t xml:space="preserve">member vector of the </w:t>
      </w:r>
      <w:r>
        <w:rPr>
          <w:i/>
          <w:iCs/>
        </w:rPr>
        <w:t xml:space="preserve">Course </w:t>
      </w:r>
      <w:r>
        <w:t>object.</w:t>
      </w:r>
      <w:r>
        <w:tab/>
      </w:r>
    </w:p>
    <w:p w14:paraId="45A3595C" w14:textId="77777777" w:rsidR="00D1542C" w:rsidRDefault="00D1542C" w:rsidP="00D1542C">
      <w:pPr>
        <w:ind w:firstLine="0"/>
      </w:pPr>
      <w:r>
        <w:lastRenderedPageBreak/>
        <w:tab/>
        <w:t>IF there are no additional words (pre-</w:t>
      </w:r>
      <w:proofErr w:type="spellStart"/>
      <w:r>
        <w:t>reqs</w:t>
      </w:r>
      <w:proofErr w:type="spellEnd"/>
      <w:r>
        <w:t>):</w:t>
      </w:r>
    </w:p>
    <w:p w14:paraId="26A7EB87" w14:textId="77777777" w:rsidR="00D1542C" w:rsidRDefault="00D1542C" w:rsidP="00D1542C">
      <w:pPr>
        <w:ind w:firstLine="0"/>
      </w:pPr>
      <w:r>
        <w:tab/>
      </w:r>
      <w:r>
        <w:tab/>
        <w:t xml:space="preserve">ASSIGN null to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 xml:space="preserve"> </w:t>
      </w:r>
      <w:r>
        <w:t xml:space="preserve">member of the </w:t>
      </w:r>
      <w:r>
        <w:rPr>
          <w:i/>
          <w:iCs/>
        </w:rPr>
        <w:t xml:space="preserve">Course </w:t>
      </w:r>
      <w:r>
        <w:t>object.</w:t>
      </w:r>
    </w:p>
    <w:p w14:paraId="130357DD" w14:textId="77777777" w:rsidR="00D1542C" w:rsidRDefault="00D1542C" w:rsidP="00D1542C">
      <w:pPr>
        <w:ind w:firstLine="0"/>
      </w:pPr>
      <w:r>
        <w:tab/>
        <w:t xml:space="preserve">PUSH BACK the brand-new </w:t>
      </w:r>
      <w:r>
        <w:rPr>
          <w:i/>
          <w:iCs/>
        </w:rPr>
        <w:t>Course</w:t>
      </w:r>
      <w:r>
        <w:t xml:space="preserve"> object to the </w:t>
      </w:r>
      <w:r>
        <w:rPr>
          <w:i/>
          <w:iCs/>
        </w:rPr>
        <w:t xml:space="preserve">Courses </w:t>
      </w:r>
      <w:r>
        <w:t>vector.</w:t>
      </w:r>
    </w:p>
    <w:p w14:paraId="024E6725" w14:textId="77777777" w:rsidR="00D1542C" w:rsidRDefault="00D1542C" w:rsidP="00D1542C">
      <w:pPr>
        <w:ind w:firstLine="0"/>
      </w:pPr>
      <w:r>
        <w:t>ELSE: // The file failed to open.</w:t>
      </w:r>
    </w:p>
    <w:p w14:paraId="14D7B037" w14:textId="77777777" w:rsidR="00D1542C" w:rsidRDefault="00D1542C" w:rsidP="00D1542C">
      <w:pPr>
        <w:ind w:firstLine="0"/>
      </w:pPr>
      <w:r>
        <w:tab/>
        <w:t>DISPLAY “open failed, check if the csv file is in the correct directory.”</w:t>
      </w:r>
    </w:p>
    <w:p w14:paraId="318FE32F" w14:textId="77777777" w:rsidR="00D1542C" w:rsidRDefault="00D1542C" w:rsidP="00D1542C">
      <w:pPr>
        <w:ind w:firstLine="0"/>
      </w:pPr>
      <w:r>
        <w:t>CLOSE the file.</w:t>
      </w:r>
    </w:p>
    <w:p w14:paraId="3FFEBA18" w14:textId="26D86745" w:rsidR="00D1542C" w:rsidRDefault="00D1542C" w:rsidP="00D1542C">
      <w:pPr>
        <w:ind w:firstLine="0"/>
        <w:rPr>
          <w:b/>
          <w:bCs/>
        </w:rPr>
      </w:pPr>
      <w:r>
        <w:rPr>
          <w:b/>
          <w:bCs/>
        </w:rPr>
        <w:t xml:space="preserve">VECTOR Pseudocode – Search the vector for a course and print its relevant information and </w:t>
      </w:r>
      <w:proofErr w:type="gramStart"/>
      <w:r>
        <w:rPr>
          <w:b/>
          <w:bCs/>
        </w:rPr>
        <w:t>prerequisites</w:t>
      </w:r>
      <w:proofErr w:type="gramEnd"/>
    </w:p>
    <w:p w14:paraId="20A369E1" w14:textId="77777777" w:rsidR="00EF36B7" w:rsidRDefault="00EF36B7" w:rsidP="00EF36B7">
      <w:pPr>
        <w:ind w:firstLine="0"/>
      </w:pPr>
      <w:r>
        <w:t xml:space="preserve">INITIALIZE a string called </w:t>
      </w:r>
      <w:proofErr w:type="spellStart"/>
      <w:r>
        <w:rPr>
          <w:i/>
          <w:iCs/>
        </w:rPr>
        <w:t>searchCourseID</w:t>
      </w:r>
      <w:proofErr w:type="spellEnd"/>
      <w:r>
        <w:t>.</w:t>
      </w:r>
    </w:p>
    <w:p w14:paraId="38219276" w14:textId="77777777" w:rsidR="00EF36B7" w:rsidRDefault="00EF36B7" w:rsidP="00EF36B7">
      <w:pPr>
        <w:ind w:firstLine="0"/>
      </w:pPr>
      <w:r>
        <w:t xml:space="preserve">INVOKE </w:t>
      </w:r>
      <w:proofErr w:type="spellStart"/>
      <w:r>
        <w:t>printCourseInformation</w:t>
      </w:r>
      <w:proofErr w:type="spellEnd"/>
      <w:r>
        <w:t xml:space="preserve"> using the </w:t>
      </w:r>
      <w:r>
        <w:rPr>
          <w:i/>
          <w:iCs/>
        </w:rPr>
        <w:t>courses</w:t>
      </w:r>
      <w:r>
        <w:t xml:space="preserve"> vector and the </w:t>
      </w:r>
      <w:proofErr w:type="spellStart"/>
      <w:r>
        <w:rPr>
          <w:i/>
          <w:iCs/>
        </w:rPr>
        <w:t>searchCourseID</w:t>
      </w:r>
      <w:proofErr w:type="spellEnd"/>
      <w:r>
        <w:rPr>
          <w:i/>
          <w:iCs/>
        </w:rPr>
        <w:t xml:space="preserve"> </w:t>
      </w:r>
      <w:r>
        <w:t>as arguments.</w:t>
      </w:r>
    </w:p>
    <w:p w14:paraId="7AFC9BC5" w14:textId="77777777" w:rsidR="00EF36B7" w:rsidRDefault="00EF36B7" w:rsidP="00EF36B7">
      <w:pPr>
        <w:ind w:firstLine="0"/>
      </w:pPr>
      <w:r>
        <w:tab/>
        <w:t xml:space="preserve">FOR each course in the </w:t>
      </w:r>
      <w:r>
        <w:rPr>
          <w:i/>
          <w:iCs/>
        </w:rPr>
        <w:t>courses</w:t>
      </w:r>
      <w:r>
        <w:t xml:space="preserve"> vector:</w:t>
      </w:r>
    </w:p>
    <w:p w14:paraId="47F0CBC7" w14:textId="77777777" w:rsidR="00EF36B7" w:rsidRDefault="00EF36B7" w:rsidP="00EF36B7">
      <w:pPr>
        <w:ind w:firstLine="0"/>
      </w:pPr>
      <w:r>
        <w:tab/>
        <w:t xml:space="preserve">IF the course </w:t>
      </w:r>
      <w:proofErr w:type="spellStart"/>
      <w:r>
        <w:rPr>
          <w:i/>
          <w:iCs/>
        </w:rPr>
        <w:t>courseID</w:t>
      </w:r>
      <w:proofErr w:type="spellEnd"/>
      <w:r>
        <w:t xml:space="preserve"> is equal to the </w:t>
      </w:r>
      <w:proofErr w:type="spellStart"/>
      <w:r>
        <w:rPr>
          <w:i/>
          <w:iCs/>
        </w:rPr>
        <w:t>searchCourseID</w:t>
      </w:r>
      <w:proofErr w:type="spellEnd"/>
      <w:r>
        <w:t>:</w:t>
      </w:r>
    </w:p>
    <w:p w14:paraId="7BC66AD4" w14:textId="77777777" w:rsidR="00EF36B7" w:rsidRDefault="00EF36B7" w:rsidP="00EF36B7">
      <w:pPr>
        <w:ind w:firstLine="0"/>
      </w:pPr>
      <w:r>
        <w:tab/>
      </w:r>
      <w:r>
        <w:tab/>
        <w:t xml:space="preserve">DISPLAY all course information: </w:t>
      </w:r>
      <w:proofErr w:type="spellStart"/>
      <w:r>
        <w:t>courseID</w:t>
      </w:r>
      <w:proofErr w:type="spellEnd"/>
      <w:r>
        <w:t xml:space="preserve"> and name.</w:t>
      </w:r>
    </w:p>
    <w:p w14:paraId="05FD498B" w14:textId="77777777" w:rsidR="00EF36B7" w:rsidRDefault="00EF36B7" w:rsidP="00EF36B7">
      <w:pPr>
        <w:ind w:firstLine="0"/>
      </w:pPr>
      <w:r>
        <w:tab/>
      </w:r>
      <w:r>
        <w:tab/>
        <w:t>FOR each prerequisite of the course:</w:t>
      </w:r>
    </w:p>
    <w:p w14:paraId="60FB1D01" w14:textId="77777777" w:rsidR="00EF36B7" w:rsidRDefault="00EF36B7" w:rsidP="00EF36B7">
      <w:pPr>
        <w:ind w:firstLine="0"/>
      </w:pPr>
      <w:r>
        <w:tab/>
      </w:r>
      <w:r>
        <w:tab/>
      </w:r>
      <w:r>
        <w:tab/>
        <w:t>DISPLAY all the prerequisite course information.</w:t>
      </w:r>
    </w:p>
    <w:p w14:paraId="1C94A275" w14:textId="6F40E1B2" w:rsidR="00EF36B7" w:rsidRDefault="00EF36B7" w:rsidP="00EF36B7">
      <w:pPr>
        <w:ind w:firstLine="0"/>
      </w:pPr>
      <w:r>
        <w:tab/>
        <w:t>ELSE</w:t>
      </w:r>
      <w:r w:rsidR="00DC6242">
        <w:t>:</w:t>
      </w:r>
    </w:p>
    <w:p w14:paraId="29C1694D" w14:textId="596BC3B3" w:rsidR="00DC6242" w:rsidRDefault="00EF36B7" w:rsidP="00EF36B7">
      <w:pPr>
        <w:pBdr>
          <w:bottom w:val="single" w:sz="6" w:space="1" w:color="auto"/>
        </w:pBdr>
        <w:ind w:firstLine="0"/>
      </w:pPr>
      <w:r>
        <w:tab/>
      </w:r>
      <w:r>
        <w:tab/>
        <w:t>DISPLAY “Course not found.”</w:t>
      </w:r>
    </w:p>
    <w:p w14:paraId="0F56B6EE" w14:textId="77777777" w:rsidR="00DC6242" w:rsidRDefault="00DC6242" w:rsidP="00EF36B7">
      <w:pPr>
        <w:ind w:firstLine="0"/>
      </w:pPr>
    </w:p>
    <w:p w14:paraId="2BD71198" w14:textId="12B9E2DA" w:rsidR="00DC6242" w:rsidRDefault="00DC6242" w:rsidP="00DC6242">
      <w:pPr>
        <w:ind w:firstLine="0"/>
        <w:rPr>
          <w:b/>
          <w:bCs/>
        </w:rPr>
      </w:pPr>
      <w:r>
        <w:rPr>
          <w:b/>
          <w:bCs/>
        </w:rPr>
        <w:t xml:space="preserve">HASH TABLE Pseudocode – Create course objects and store in the </w:t>
      </w:r>
      <w:r w:rsidR="00C4566C">
        <w:rPr>
          <w:b/>
          <w:bCs/>
        </w:rPr>
        <w:t>hash table</w:t>
      </w:r>
      <w:r>
        <w:rPr>
          <w:b/>
          <w:bCs/>
        </w:rPr>
        <w:t>.</w:t>
      </w:r>
    </w:p>
    <w:p w14:paraId="0957E0C9" w14:textId="77777777" w:rsidR="00BB1F94" w:rsidRPr="001A5F7D" w:rsidRDefault="00BB1F94" w:rsidP="00BB1F94">
      <w:pPr>
        <w:ind w:firstLine="0"/>
        <w:rPr>
          <w:i/>
          <w:iCs/>
        </w:rPr>
      </w:pPr>
      <w:r w:rsidRPr="001A5F7D">
        <w:rPr>
          <w:b/>
          <w:bCs/>
          <w:i/>
          <w:iCs/>
        </w:rPr>
        <w:t xml:space="preserve">// </w:t>
      </w:r>
      <w:r w:rsidRPr="001A5F7D">
        <w:rPr>
          <w:i/>
          <w:iCs/>
        </w:rPr>
        <w:t>The below pseudocode will run after the file has been parsed and its contents</w:t>
      </w:r>
      <w:r>
        <w:rPr>
          <w:i/>
          <w:iCs/>
        </w:rPr>
        <w:t xml:space="preserve"> are</w:t>
      </w:r>
      <w:r w:rsidRPr="001A5F7D">
        <w:rPr>
          <w:i/>
          <w:iCs/>
        </w:rPr>
        <w:t xml:space="preserve"> inside the</w:t>
      </w:r>
    </w:p>
    <w:p w14:paraId="0B573772" w14:textId="77777777" w:rsidR="00BB1F94" w:rsidRPr="001A5F7D" w:rsidRDefault="00BB1F94" w:rsidP="00BB1F94">
      <w:pPr>
        <w:ind w:firstLine="0"/>
        <w:rPr>
          <w:i/>
          <w:iCs/>
        </w:rPr>
      </w:pPr>
      <w:r w:rsidRPr="001A5F7D">
        <w:rPr>
          <w:i/>
          <w:iCs/>
        </w:rPr>
        <w:t xml:space="preserve">// </w:t>
      </w:r>
      <w:r>
        <w:rPr>
          <w:i/>
          <w:iCs/>
        </w:rPr>
        <w:t>“</w:t>
      </w:r>
      <w:r w:rsidRPr="001A5F7D">
        <w:rPr>
          <w:i/>
          <w:iCs/>
        </w:rPr>
        <w:t>courses</w:t>
      </w:r>
      <w:r>
        <w:rPr>
          <w:i/>
          <w:iCs/>
        </w:rPr>
        <w:t>”</w:t>
      </w:r>
      <w:r w:rsidRPr="001A5F7D">
        <w:rPr>
          <w:i/>
          <w:iCs/>
        </w:rPr>
        <w:t xml:space="preserve"> vector of vectors.</w:t>
      </w:r>
    </w:p>
    <w:p w14:paraId="2BF6BB46" w14:textId="77777777" w:rsidR="00BB1F94" w:rsidRDefault="00BB1F94" w:rsidP="00BB1F94">
      <w:pPr>
        <w:ind w:firstLine="0"/>
      </w:pPr>
      <w:r>
        <w:t xml:space="preserve">CREATE a </w:t>
      </w:r>
      <w:r>
        <w:rPr>
          <w:i/>
          <w:iCs/>
        </w:rPr>
        <w:t>Course</w:t>
      </w:r>
      <w:r>
        <w:t xml:space="preserve"> STRUCT object. // I prefer a struct for a plain old data object.</w:t>
      </w:r>
    </w:p>
    <w:p w14:paraId="337B4260" w14:textId="77777777" w:rsidR="00BB1F94" w:rsidRDefault="00BB1F94" w:rsidP="00BB1F94">
      <w:pPr>
        <w:ind w:firstLine="0"/>
        <w:rPr>
          <w:i/>
          <w:iCs/>
        </w:rPr>
      </w:pPr>
      <w:r>
        <w:lastRenderedPageBreak/>
        <w:tab/>
        <w:t xml:space="preserve">INITIALIZE a string called </w:t>
      </w:r>
      <w:proofErr w:type="spellStart"/>
      <w:r>
        <w:rPr>
          <w:i/>
          <w:iCs/>
        </w:rPr>
        <w:t>courseNumber</w:t>
      </w:r>
      <w:proofErr w:type="spellEnd"/>
      <w:r>
        <w:rPr>
          <w:i/>
          <w:iCs/>
        </w:rPr>
        <w:t>.</w:t>
      </w:r>
    </w:p>
    <w:p w14:paraId="1AAE1D77" w14:textId="77777777" w:rsidR="00BB1F94" w:rsidRDefault="00BB1F94" w:rsidP="00BB1F94">
      <w:pPr>
        <w:rPr>
          <w:i/>
          <w:iCs/>
        </w:rPr>
      </w:pPr>
      <w:r>
        <w:t xml:space="preserve">INITIALIZE a string called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>.</w:t>
      </w:r>
    </w:p>
    <w:p w14:paraId="24AD27BD" w14:textId="77777777" w:rsidR="00BB1F94" w:rsidRDefault="00BB1F94" w:rsidP="00BB1F94">
      <w:pPr>
        <w:rPr>
          <w:i/>
          <w:iCs/>
        </w:rPr>
      </w:pPr>
      <w:r>
        <w:t xml:space="preserve">INITIALIZE a vector of strings called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21DA3868" w14:textId="77777777" w:rsidR="00BB1F94" w:rsidRDefault="00BB1F94" w:rsidP="00BB1F94">
      <w:r>
        <w:t xml:space="preserve">CREATE a default </w:t>
      </w:r>
      <w:r>
        <w:rPr>
          <w:i/>
          <w:iCs/>
        </w:rPr>
        <w:t>course</w:t>
      </w:r>
      <w:r>
        <w:t xml:space="preserve"> constructor initialized to an empty set.</w:t>
      </w:r>
    </w:p>
    <w:p w14:paraId="4BB2B0D7" w14:textId="77777777" w:rsidR="00BB1F94" w:rsidRDefault="00BB1F94" w:rsidP="00BB1F94">
      <w:pPr>
        <w:ind w:firstLine="0"/>
      </w:pPr>
      <w:r>
        <w:t xml:space="preserve">DEFINE a </w:t>
      </w:r>
      <w:proofErr w:type="spellStart"/>
      <w:r w:rsidRPr="008C15CA">
        <w:rPr>
          <w:i/>
          <w:iCs/>
        </w:rPr>
        <w:t>HashTable</w:t>
      </w:r>
      <w:proofErr w:type="spellEnd"/>
      <w:r>
        <w:rPr>
          <w:i/>
          <w:iCs/>
        </w:rPr>
        <w:t xml:space="preserve"> </w:t>
      </w:r>
      <w:r>
        <w:t>class object.</w:t>
      </w:r>
    </w:p>
    <w:p w14:paraId="213717C0" w14:textId="77777777" w:rsidR="00BB1F94" w:rsidRDefault="00BB1F94" w:rsidP="00BB1F94">
      <w:pPr>
        <w:ind w:firstLine="0"/>
      </w:pPr>
      <w:r>
        <w:tab/>
        <w:t>Private methods:</w:t>
      </w:r>
    </w:p>
    <w:p w14:paraId="5996ECF3" w14:textId="77777777" w:rsidR="00BB1F94" w:rsidRDefault="00BB1F94" w:rsidP="00BB1F94">
      <w:pPr>
        <w:ind w:firstLine="0"/>
      </w:pPr>
      <w:r>
        <w:tab/>
        <w:t>DEFINE a NODE struct:</w:t>
      </w:r>
    </w:p>
    <w:p w14:paraId="0E0D1C11" w14:textId="77777777" w:rsidR="00BB1F94" w:rsidRDefault="00BB1F94" w:rsidP="00BB1F94">
      <w:pPr>
        <w:ind w:firstLine="0"/>
      </w:pPr>
      <w:r>
        <w:tab/>
      </w:r>
      <w:r>
        <w:tab/>
        <w:t>DECLARE a default COURSE object called course.</w:t>
      </w:r>
    </w:p>
    <w:p w14:paraId="27FA8055" w14:textId="77777777" w:rsidR="00BB1F94" w:rsidRDefault="00BB1F94" w:rsidP="00BB1F94">
      <w:pPr>
        <w:ind w:firstLine="0"/>
      </w:pPr>
      <w:r>
        <w:tab/>
      </w:r>
      <w:r>
        <w:tab/>
        <w:t>INITIALIZE a key.</w:t>
      </w:r>
    </w:p>
    <w:p w14:paraId="501A13A5" w14:textId="77777777" w:rsidR="00BB1F94" w:rsidRPr="00395B4B" w:rsidRDefault="00BB1F94" w:rsidP="00BB1F94">
      <w:pPr>
        <w:ind w:firstLine="0"/>
      </w:pPr>
      <w:r>
        <w:tab/>
      </w:r>
      <w:r>
        <w:tab/>
        <w:t xml:space="preserve">INITIALIZE a NODE pointer called </w:t>
      </w:r>
      <w:r>
        <w:rPr>
          <w:i/>
          <w:iCs/>
        </w:rPr>
        <w:t xml:space="preserve">next </w:t>
      </w:r>
      <w:r>
        <w:t>pointed to null.</w:t>
      </w:r>
    </w:p>
    <w:p w14:paraId="137087D2" w14:textId="77777777" w:rsidR="00BB1F94" w:rsidRDefault="00BB1F94" w:rsidP="00BB1F94">
      <w:pPr>
        <w:ind w:firstLine="0"/>
        <w:rPr>
          <w:i/>
          <w:iCs/>
        </w:rPr>
      </w:pPr>
      <w:r>
        <w:tab/>
        <w:t xml:space="preserve">INITIALIZE a vector of node objects called </w:t>
      </w:r>
      <w:r>
        <w:rPr>
          <w:i/>
          <w:iCs/>
        </w:rPr>
        <w:t>nodes.</w:t>
      </w:r>
    </w:p>
    <w:p w14:paraId="5F1745D3" w14:textId="77777777" w:rsidR="00BB1F94" w:rsidRDefault="00BB1F94" w:rsidP="00BB1F94">
      <w:pPr>
        <w:ind w:left="720" w:firstLine="0"/>
      </w:pPr>
      <w:r>
        <w:rPr>
          <w:i/>
          <w:iCs/>
        </w:rPr>
        <w:tab/>
      </w:r>
      <w:r>
        <w:t xml:space="preserve">CREATE a </w:t>
      </w:r>
      <w:r w:rsidRPr="00D45832">
        <w:rPr>
          <w:i/>
          <w:iCs/>
        </w:rPr>
        <w:t>hash</w:t>
      </w:r>
      <w:r>
        <w:t xml:space="preserve"> member function that utilizes an algorithm to generate a hash key from the table size.</w:t>
      </w:r>
    </w:p>
    <w:p w14:paraId="6B1EC217" w14:textId="77777777" w:rsidR="00194D66" w:rsidRDefault="00BB1F94" w:rsidP="00BB1F94">
      <w:pPr>
        <w:ind w:firstLine="0"/>
        <w:rPr>
          <w:i/>
          <w:iCs/>
        </w:rPr>
      </w:pPr>
      <w:r>
        <w:t xml:space="preserve">DEFINE a new </w:t>
      </w:r>
      <w:proofErr w:type="spellStart"/>
      <w:r>
        <w:t>HashTable</w:t>
      </w:r>
      <w:proofErr w:type="spellEnd"/>
      <w:r>
        <w:t xml:space="preserve"> called </w:t>
      </w:r>
      <w:proofErr w:type="spellStart"/>
      <w:r>
        <w:rPr>
          <w:i/>
          <w:iCs/>
        </w:rPr>
        <w:t>courseTable</w:t>
      </w:r>
      <w:proofErr w:type="spellEnd"/>
      <w:r>
        <w:rPr>
          <w:i/>
          <w:iCs/>
        </w:rPr>
        <w:t>.</w:t>
      </w:r>
    </w:p>
    <w:p w14:paraId="260D8310" w14:textId="50125A23" w:rsidR="008870B2" w:rsidRDefault="00C674BF" w:rsidP="00BB1F94">
      <w:pPr>
        <w:ind w:firstLine="0"/>
      </w:pPr>
      <w:r>
        <w:t xml:space="preserve">REOPEN the </w:t>
      </w:r>
      <w:proofErr w:type="spellStart"/>
      <w:r w:rsidR="002E6311">
        <w:rPr>
          <w:i/>
          <w:iCs/>
        </w:rPr>
        <w:t>ABCU_Advising_Program_Input</w:t>
      </w:r>
      <w:proofErr w:type="spellEnd"/>
      <w:r w:rsidR="002E6311">
        <w:t xml:space="preserve"> text file.</w:t>
      </w:r>
    </w:p>
    <w:p w14:paraId="1ADE94E2" w14:textId="4A980C28" w:rsidR="00BB1F94" w:rsidRPr="004B7F9C" w:rsidRDefault="008870B2" w:rsidP="00BB1F94">
      <w:pPr>
        <w:ind w:firstLine="0"/>
      </w:pPr>
      <w:r>
        <w:t>WHILE</w:t>
      </w:r>
      <w:r w:rsidR="0044298E">
        <w:t xml:space="preserve"> we have lines in the file to parse through:</w:t>
      </w:r>
      <w:r w:rsidR="00BB1F94">
        <w:rPr>
          <w:i/>
          <w:iCs/>
        </w:rPr>
        <w:tab/>
      </w:r>
    </w:p>
    <w:p w14:paraId="347EA1D2" w14:textId="3C6D3D0F" w:rsidR="002F255A" w:rsidRDefault="0044298E" w:rsidP="00BB1F94">
      <w:pPr>
        <w:ind w:firstLine="0"/>
      </w:pPr>
      <w:r>
        <w:tab/>
      </w:r>
      <w:r w:rsidR="002F255A">
        <w:t xml:space="preserve">INITIALIZE a </w:t>
      </w:r>
      <w:r w:rsidR="00F32EF7">
        <w:rPr>
          <w:i/>
          <w:iCs/>
        </w:rPr>
        <w:t>parameters</w:t>
      </w:r>
      <w:r w:rsidR="002F255A">
        <w:rPr>
          <w:i/>
          <w:iCs/>
        </w:rPr>
        <w:t xml:space="preserve"> </w:t>
      </w:r>
      <w:r w:rsidR="002F255A">
        <w:t>vector (temporary).</w:t>
      </w:r>
    </w:p>
    <w:p w14:paraId="2E019484" w14:textId="77777777" w:rsidR="00084187" w:rsidRDefault="002F255A" w:rsidP="00BB1F94">
      <w:pPr>
        <w:ind w:firstLine="0"/>
      </w:pPr>
      <w:r>
        <w:tab/>
      </w:r>
      <w:r w:rsidR="00084187">
        <w:t xml:space="preserve">Create an </w:t>
      </w:r>
      <w:proofErr w:type="spellStart"/>
      <w:r w:rsidR="00084187">
        <w:t>istringstream</w:t>
      </w:r>
      <w:proofErr w:type="spellEnd"/>
      <w:r w:rsidR="00084187">
        <w:t xml:space="preserve"> object to store tokenized words.</w:t>
      </w:r>
    </w:p>
    <w:p w14:paraId="69CDB31F" w14:textId="77777777" w:rsidR="00084187" w:rsidRDefault="00084187" w:rsidP="00BB1F94">
      <w:pPr>
        <w:ind w:firstLine="0"/>
      </w:pPr>
      <w:r>
        <w:tab/>
        <w:t xml:space="preserve">INITIALIZE a string called </w:t>
      </w:r>
      <w:r>
        <w:rPr>
          <w:i/>
          <w:iCs/>
        </w:rPr>
        <w:t>word</w:t>
      </w:r>
      <w:r>
        <w:t xml:space="preserve"> to store each course parameter from the file.</w:t>
      </w:r>
    </w:p>
    <w:p w14:paraId="205A502E" w14:textId="77777777" w:rsidR="00D54464" w:rsidRDefault="00084187" w:rsidP="00BB1F94">
      <w:pPr>
        <w:ind w:firstLine="0"/>
      </w:pPr>
      <w:r>
        <w:tab/>
      </w:r>
      <w:r w:rsidR="00E36A45">
        <w:t xml:space="preserve">INITIALIZE a blank </w:t>
      </w:r>
      <w:r w:rsidR="00E36A45">
        <w:rPr>
          <w:i/>
          <w:iCs/>
        </w:rPr>
        <w:t xml:space="preserve">Course </w:t>
      </w:r>
      <w:r w:rsidR="00E36A45">
        <w:t>object.</w:t>
      </w:r>
    </w:p>
    <w:p w14:paraId="4F4209FC" w14:textId="77777777" w:rsidR="00F34452" w:rsidRDefault="00D54464" w:rsidP="00BB1F94">
      <w:pPr>
        <w:ind w:firstLine="0"/>
      </w:pPr>
      <w:r>
        <w:tab/>
      </w:r>
      <w:r w:rsidR="009A0EC7">
        <w:t>WHILE the</w:t>
      </w:r>
      <w:r w:rsidR="0056341F">
        <w:t xml:space="preserve">re are characters to read from the stream (line by line), each </w:t>
      </w:r>
      <w:r w:rsidR="001631F8">
        <w:t xml:space="preserve">parameter will be </w:t>
      </w:r>
      <w:r w:rsidR="001631F8">
        <w:tab/>
        <w:t xml:space="preserve">stored into the </w:t>
      </w:r>
      <w:r w:rsidR="001631F8">
        <w:rPr>
          <w:i/>
          <w:iCs/>
        </w:rPr>
        <w:t>word</w:t>
      </w:r>
      <w:r w:rsidR="001631F8">
        <w:t xml:space="preserve"> variable </w:t>
      </w:r>
      <w:r w:rsidR="00F34452">
        <w:t>using the comma as a delimiter.</w:t>
      </w:r>
    </w:p>
    <w:p w14:paraId="1E56776C" w14:textId="1C4EFE6C" w:rsidR="009E1DAD" w:rsidRDefault="00F34452" w:rsidP="00BB1F94">
      <w:pPr>
        <w:ind w:firstLine="0"/>
      </w:pPr>
      <w:r>
        <w:tab/>
        <w:t>PUSH BACK each word</w:t>
      </w:r>
      <w:r w:rsidR="00DD2B0D">
        <w:t xml:space="preserve"> into the </w:t>
      </w:r>
      <w:r w:rsidR="00F32EF7">
        <w:rPr>
          <w:i/>
          <w:iCs/>
        </w:rPr>
        <w:t>parameters</w:t>
      </w:r>
      <w:r w:rsidR="00DD2B0D">
        <w:rPr>
          <w:i/>
          <w:iCs/>
        </w:rPr>
        <w:t xml:space="preserve"> </w:t>
      </w:r>
      <w:r w:rsidR="00DD2B0D">
        <w:t>vector.</w:t>
      </w:r>
    </w:p>
    <w:p w14:paraId="4B184DD6" w14:textId="58374702" w:rsidR="00DF4CEB" w:rsidRPr="00DF4CEB" w:rsidRDefault="00DF4CEB" w:rsidP="00BB1F94">
      <w:pPr>
        <w:ind w:firstLine="0"/>
      </w:pPr>
      <w:r>
        <w:lastRenderedPageBreak/>
        <w:tab/>
        <w:t xml:space="preserve">// Constructing the </w:t>
      </w:r>
      <w:r>
        <w:rPr>
          <w:i/>
          <w:iCs/>
        </w:rPr>
        <w:t>Course</w:t>
      </w:r>
      <w:r>
        <w:t xml:space="preserve"> object for each course in the file</w:t>
      </w:r>
      <w:r w:rsidR="00031389">
        <w:t>…</w:t>
      </w:r>
    </w:p>
    <w:p w14:paraId="24F89AC4" w14:textId="2857EC74" w:rsidR="007D752B" w:rsidRDefault="00FB2E9E" w:rsidP="00BB1F94">
      <w:pPr>
        <w:ind w:firstLine="0"/>
      </w:pPr>
      <w:r>
        <w:tab/>
      </w:r>
      <w:r w:rsidR="00DF4CEB">
        <w:t>ASSIGN</w:t>
      </w:r>
      <w:r w:rsidR="00D04D29">
        <w:t xml:space="preserve"> the </w:t>
      </w:r>
      <w:r w:rsidR="0082127E">
        <w:t>first</w:t>
      </w:r>
      <w:r w:rsidR="001E1C1F">
        <w:t xml:space="preserve"> element of the </w:t>
      </w:r>
      <w:r w:rsidR="00F32EF7">
        <w:rPr>
          <w:i/>
          <w:iCs/>
        </w:rPr>
        <w:t>parameters</w:t>
      </w:r>
      <w:r w:rsidR="001E1C1F">
        <w:rPr>
          <w:i/>
          <w:iCs/>
        </w:rPr>
        <w:t xml:space="preserve"> </w:t>
      </w:r>
      <w:r w:rsidR="001E1C1F">
        <w:t xml:space="preserve">vector </w:t>
      </w:r>
      <w:r w:rsidR="00DF4CEB">
        <w:t>to</w:t>
      </w:r>
      <w:r w:rsidR="001E1C1F">
        <w:t xml:space="preserve"> </w:t>
      </w:r>
      <w:r w:rsidR="001E1C1F">
        <w:rPr>
          <w:i/>
          <w:iCs/>
        </w:rPr>
        <w:t>Course</w:t>
      </w:r>
      <w:r w:rsidR="00031389">
        <w:t xml:space="preserve"> object’s</w:t>
      </w:r>
      <w:r w:rsidR="001E1C1F">
        <w:t xml:space="preserve"> </w:t>
      </w:r>
      <w:proofErr w:type="spellStart"/>
      <w:r w:rsidR="007D752B">
        <w:rPr>
          <w:i/>
          <w:iCs/>
        </w:rPr>
        <w:t>courseID</w:t>
      </w:r>
      <w:proofErr w:type="spellEnd"/>
      <w:r w:rsidR="007D752B">
        <w:t xml:space="preserve"> member.</w:t>
      </w:r>
    </w:p>
    <w:p w14:paraId="6614C915" w14:textId="4AD4CC2A" w:rsidR="00DF4CEB" w:rsidRDefault="00DF4CEB" w:rsidP="00031389">
      <w:pPr>
        <w:ind w:left="720" w:firstLine="0"/>
      </w:pPr>
      <w:r>
        <w:t xml:space="preserve">ASSIGN the second element of the </w:t>
      </w:r>
      <w:r w:rsidR="00F32EF7">
        <w:rPr>
          <w:i/>
          <w:iCs/>
        </w:rPr>
        <w:t>parameters</w:t>
      </w:r>
      <w:r>
        <w:t xml:space="preserve"> vector to the </w:t>
      </w:r>
      <w:r>
        <w:rPr>
          <w:i/>
          <w:iCs/>
        </w:rPr>
        <w:t>Course</w:t>
      </w:r>
      <w:r w:rsidR="00031389">
        <w:t xml:space="preserve"> object’s </w:t>
      </w:r>
      <w:proofErr w:type="spellStart"/>
      <w:r w:rsidR="00031389">
        <w:rPr>
          <w:i/>
          <w:iCs/>
        </w:rPr>
        <w:t>courseName</w:t>
      </w:r>
      <w:proofErr w:type="spellEnd"/>
      <w:r w:rsidR="00031389">
        <w:t xml:space="preserve"> member.</w:t>
      </w:r>
    </w:p>
    <w:p w14:paraId="5E4C4F8F" w14:textId="60A93927" w:rsidR="00C71404" w:rsidRDefault="00C71404" w:rsidP="00031389">
      <w:pPr>
        <w:ind w:left="720" w:firstLine="0"/>
      </w:pPr>
      <w:r>
        <w:t xml:space="preserve">IF the </w:t>
      </w:r>
      <w:r w:rsidR="00F32EF7">
        <w:rPr>
          <w:i/>
          <w:iCs/>
        </w:rPr>
        <w:t>parameters</w:t>
      </w:r>
      <w:r>
        <w:t xml:space="preserve"> vector has greater than 2 elements</w:t>
      </w:r>
      <w:r w:rsidR="00F32EF7">
        <w:t>:</w:t>
      </w:r>
    </w:p>
    <w:p w14:paraId="2D5352F4" w14:textId="0AFC0F07" w:rsidR="00842DA1" w:rsidRDefault="00F32EF7" w:rsidP="006D0F77">
      <w:pPr>
        <w:ind w:left="720" w:firstLine="0"/>
      </w:pPr>
      <w:r>
        <w:tab/>
      </w:r>
      <w:r w:rsidR="006D0F77">
        <w:t xml:space="preserve">Append to the </w:t>
      </w:r>
      <w:proofErr w:type="spellStart"/>
      <w:r w:rsidR="006D0F77">
        <w:rPr>
          <w:i/>
          <w:iCs/>
        </w:rPr>
        <w:t>coursePrerequisites</w:t>
      </w:r>
      <w:proofErr w:type="spellEnd"/>
      <w:r w:rsidR="006D0F77">
        <w:rPr>
          <w:i/>
          <w:iCs/>
        </w:rPr>
        <w:t xml:space="preserve"> </w:t>
      </w:r>
      <w:r w:rsidR="006D0F77">
        <w:t xml:space="preserve">member vector of the </w:t>
      </w:r>
      <w:r w:rsidR="006D0F77">
        <w:rPr>
          <w:i/>
          <w:iCs/>
        </w:rPr>
        <w:t xml:space="preserve">Course </w:t>
      </w:r>
      <w:r w:rsidR="006D0F77">
        <w:t>object.</w:t>
      </w:r>
    </w:p>
    <w:p w14:paraId="6819F9E1" w14:textId="77777777" w:rsidR="00BB1F94" w:rsidRDefault="00BB1F94" w:rsidP="00BB1F94">
      <w:r>
        <w:t xml:space="preserve">INVOKE the </w:t>
      </w:r>
      <w:proofErr w:type="spellStart"/>
      <w:r>
        <w:rPr>
          <w:i/>
          <w:iCs/>
        </w:rPr>
        <w:t>HashTable</w:t>
      </w:r>
      <w:proofErr w:type="spellEnd"/>
      <w:r>
        <w:t xml:space="preserve"> </w:t>
      </w:r>
      <w:proofErr w:type="gramStart"/>
      <w:r>
        <w:rPr>
          <w:i/>
          <w:iCs/>
        </w:rPr>
        <w:t>Insert(</w:t>
      </w:r>
      <w:proofErr w:type="gramEnd"/>
      <w:r>
        <w:rPr>
          <w:i/>
          <w:iCs/>
        </w:rPr>
        <w:t>)</w:t>
      </w:r>
      <w:r>
        <w:t xml:space="preserve"> function:</w:t>
      </w:r>
    </w:p>
    <w:p w14:paraId="479420A7" w14:textId="77777777" w:rsidR="00BB1F94" w:rsidRDefault="00BB1F94" w:rsidP="00BB1F94">
      <w:pPr>
        <w:ind w:left="1440" w:firstLine="0"/>
      </w:pPr>
      <w:r>
        <w:t xml:space="preserve">GENERATE a key by using the </w:t>
      </w:r>
      <w:r>
        <w:rPr>
          <w:i/>
          <w:iCs/>
        </w:rPr>
        <w:t xml:space="preserve">hash </w:t>
      </w:r>
      <w:r>
        <w:t xml:space="preserve">method with the </w:t>
      </w:r>
      <w:r>
        <w:rPr>
          <w:i/>
          <w:iCs/>
        </w:rPr>
        <w:t>Course’s</w:t>
      </w:r>
      <w:r>
        <w:t xml:space="preserve">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 </w:t>
      </w:r>
      <w:r>
        <w:t>string converted into an integer as an argument.</w:t>
      </w:r>
    </w:p>
    <w:p w14:paraId="18B5806F" w14:textId="77777777" w:rsidR="00BB1F94" w:rsidRDefault="00BB1F94" w:rsidP="00BB1F94">
      <w:pPr>
        <w:ind w:left="1440" w:firstLine="0"/>
      </w:pPr>
      <w:r>
        <w:t>RETRIEVE a hash table node using the key.</w:t>
      </w:r>
    </w:p>
    <w:p w14:paraId="060CED08" w14:textId="77777777" w:rsidR="00BB1F94" w:rsidRDefault="00BB1F94" w:rsidP="00BB1F94">
      <w:pPr>
        <w:ind w:left="1440" w:firstLine="0"/>
      </w:pPr>
      <w:r>
        <w:t>IF there is no entry within the hash table associated with the key:</w:t>
      </w:r>
    </w:p>
    <w:p w14:paraId="38EE030E" w14:textId="77777777" w:rsidR="00BB1F94" w:rsidRDefault="00BB1F94" w:rsidP="00BB1F94">
      <w:pPr>
        <w:ind w:left="2160" w:firstLine="0"/>
      </w:pPr>
      <w:r>
        <w:t xml:space="preserve">CREATE a new node using the course and key as arguments and insert into the </w:t>
      </w:r>
      <w:proofErr w:type="spellStart"/>
      <w:r>
        <w:rPr>
          <w:i/>
          <w:iCs/>
        </w:rPr>
        <w:t>courseTable</w:t>
      </w:r>
      <w:proofErr w:type="spellEnd"/>
      <w:r>
        <w:t xml:space="preserve"> hash table at the key index.</w:t>
      </w:r>
    </w:p>
    <w:p w14:paraId="1DF7FDF0" w14:textId="77777777" w:rsidR="00BB1F94" w:rsidRDefault="00BB1F94" w:rsidP="00BB1F94">
      <w:r>
        <w:tab/>
        <w:t>ELSE:</w:t>
      </w:r>
    </w:p>
    <w:p w14:paraId="4DD5AF76" w14:textId="77777777" w:rsidR="00BB1F94" w:rsidRDefault="00BB1F94" w:rsidP="00BB1F94">
      <w:r>
        <w:tab/>
      </w:r>
      <w:r>
        <w:tab/>
        <w:t>IF there is an entry for the node found, but it has not been used:</w:t>
      </w:r>
    </w:p>
    <w:p w14:paraId="19B92274" w14:textId="77777777" w:rsidR="00BB1F94" w:rsidRDefault="00BB1F94" w:rsidP="00BB1F94">
      <w:r>
        <w:tab/>
      </w:r>
      <w:r>
        <w:tab/>
      </w:r>
      <w:r>
        <w:tab/>
        <w:t xml:space="preserve">Initialize the course node using the </w:t>
      </w:r>
      <w:r>
        <w:rPr>
          <w:i/>
          <w:iCs/>
        </w:rPr>
        <w:t>Course</w:t>
      </w:r>
      <w:r>
        <w:t xml:space="preserve"> object information.</w:t>
      </w:r>
    </w:p>
    <w:p w14:paraId="6E6B74C9" w14:textId="77777777" w:rsidR="00BB1F94" w:rsidRDefault="00BB1F94" w:rsidP="00BB1F94">
      <w:r>
        <w:tab/>
      </w:r>
      <w:r>
        <w:tab/>
      </w:r>
      <w:r>
        <w:tab/>
        <w:t xml:space="preserve">POINT the </w:t>
      </w:r>
      <w:r>
        <w:rPr>
          <w:i/>
          <w:iCs/>
        </w:rPr>
        <w:t xml:space="preserve">next </w:t>
      </w:r>
      <w:r>
        <w:t>pointer to NULL (because there is no collision).</w:t>
      </w:r>
    </w:p>
    <w:p w14:paraId="2B6C2926" w14:textId="77777777" w:rsidR="00BB1F94" w:rsidRDefault="00BB1F94" w:rsidP="00BB1F94">
      <w:r>
        <w:tab/>
      </w:r>
      <w:r>
        <w:tab/>
        <w:t>ELSE:</w:t>
      </w:r>
    </w:p>
    <w:p w14:paraId="6F736075" w14:textId="77777777" w:rsidR="00BB1F94" w:rsidRPr="00B97667" w:rsidRDefault="00BB1F94" w:rsidP="00BB1F94">
      <w:pPr>
        <w:rPr>
          <w:i/>
          <w:iCs/>
        </w:rPr>
      </w:pPr>
      <w:r>
        <w:tab/>
      </w:r>
      <w:r>
        <w:tab/>
      </w:r>
      <w:r w:rsidRPr="00B97667">
        <w:rPr>
          <w:i/>
          <w:iCs/>
        </w:rPr>
        <w:t>// COLLISON!</w:t>
      </w:r>
    </w:p>
    <w:p w14:paraId="3848578C" w14:textId="77777777" w:rsidR="00BB1F94" w:rsidRDefault="00BB1F94" w:rsidP="00BB1F94">
      <w:pPr>
        <w:ind w:left="2880" w:firstLine="0"/>
      </w:pPr>
      <w:r>
        <w:t>Iterate through each node associated with the key by utilizing the next pointer.</w:t>
      </w:r>
    </w:p>
    <w:p w14:paraId="4A53770B" w14:textId="77777777" w:rsidR="00BB1F94" w:rsidRDefault="00BB1F94" w:rsidP="00BB1F94">
      <w:pPr>
        <w:ind w:left="2880" w:firstLine="0"/>
      </w:pPr>
      <w:r>
        <w:t>Once we find a null pointer, append the new node to the linked list associated with the key.</w:t>
      </w:r>
    </w:p>
    <w:p w14:paraId="7F0AAB06" w14:textId="00807169" w:rsidR="00BB1F94" w:rsidRDefault="00BB1F94" w:rsidP="00F371CD">
      <w:pPr>
        <w:ind w:left="720" w:firstLine="0"/>
      </w:pPr>
      <w:r>
        <w:lastRenderedPageBreak/>
        <w:t xml:space="preserve">CONTINUE until all </w:t>
      </w:r>
      <w:r w:rsidR="00F371CD">
        <w:t>lines of the file have been tokenized and</w:t>
      </w:r>
      <w:r>
        <w:t xml:space="preserve"> converted into </w:t>
      </w:r>
      <w:r>
        <w:rPr>
          <w:i/>
          <w:iCs/>
        </w:rPr>
        <w:t>Course</w:t>
      </w:r>
      <w:r>
        <w:t xml:space="preserve"> structs and inserted into the </w:t>
      </w:r>
      <w:proofErr w:type="spellStart"/>
      <w:proofErr w:type="gramStart"/>
      <w:r>
        <w:rPr>
          <w:i/>
          <w:iCs/>
        </w:rPr>
        <w:t>courseTable</w:t>
      </w:r>
      <w:proofErr w:type="spellEnd"/>
      <w:r>
        <w:rPr>
          <w:i/>
          <w:iCs/>
        </w:rPr>
        <w:t xml:space="preserve"> </w:t>
      </w:r>
      <w:r>
        <w:t xml:space="preserve"> hash</w:t>
      </w:r>
      <w:proofErr w:type="gramEnd"/>
      <w:r>
        <w:t xml:space="preserve"> table.</w:t>
      </w:r>
    </w:p>
    <w:p w14:paraId="780AB2FD" w14:textId="0516D2D7" w:rsidR="0065361C" w:rsidRDefault="0065361C" w:rsidP="0065361C">
      <w:pPr>
        <w:ind w:firstLine="0"/>
      </w:pPr>
      <w:r>
        <w:t>CLOSE the file when finished.</w:t>
      </w:r>
    </w:p>
    <w:p w14:paraId="4D1EE410" w14:textId="77777777" w:rsidR="00DC6242" w:rsidRPr="00583B57" w:rsidRDefault="00DC6242" w:rsidP="00EF36B7">
      <w:pPr>
        <w:ind w:firstLine="0"/>
      </w:pPr>
    </w:p>
    <w:p w14:paraId="5B544486" w14:textId="58E9A2EF" w:rsidR="007052DA" w:rsidRDefault="007052DA" w:rsidP="007052DA">
      <w:pPr>
        <w:ind w:firstLine="0"/>
        <w:rPr>
          <w:b/>
          <w:bCs/>
        </w:rPr>
      </w:pPr>
      <w:r>
        <w:rPr>
          <w:b/>
          <w:bCs/>
        </w:rPr>
        <w:t>HASH TABLE Pseudocode – Search the hash table for a course and print its relevant information and prerequisites</w:t>
      </w:r>
      <w:r w:rsidR="00D83423">
        <w:rPr>
          <w:b/>
          <w:bCs/>
        </w:rPr>
        <w:t>.</w:t>
      </w:r>
    </w:p>
    <w:p w14:paraId="1694D9B3" w14:textId="77777777" w:rsidR="009C367A" w:rsidRDefault="009C367A" w:rsidP="009C367A">
      <w:pPr>
        <w:ind w:firstLine="0"/>
      </w:pPr>
      <w:r>
        <w:t xml:space="preserve">DEFINE a function that returns void called </w:t>
      </w:r>
      <w:proofErr w:type="spellStart"/>
      <w:r>
        <w:rPr>
          <w:i/>
          <w:iCs/>
        </w:rPr>
        <w:t>printCourseInformation</w:t>
      </w:r>
      <w:proofErr w:type="spellEnd"/>
      <w:r>
        <w:t xml:space="preserve"> with a hash table and </w:t>
      </w:r>
      <w:proofErr w:type="spellStart"/>
      <w:r>
        <w:rPr>
          <w:i/>
          <w:iCs/>
        </w:rPr>
        <w:t>courseNumber</w:t>
      </w:r>
      <w:proofErr w:type="spellEnd"/>
      <w:r>
        <w:t xml:space="preserve"> string as arguments.</w:t>
      </w:r>
    </w:p>
    <w:p w14:paraId="67705E6C" w14:textId="77777777" w:rsidR="009C367A" w:rsidRDefault="009C367A" w:rsidP="009C367A">
      <w:pPr>
        <w:ind w:firstLine="0"/>
      </w:pPr>
      <w:r>
        <w:t>INPUT a course number string.</w:t>
      </w:r>
    </w:p>
    <w:p w14:paraId="5CE3507D" w14:textId="77777777" w:rsidR="009C367A" w:rsidRDefault="009C367A" w:rsidP="009C367A">
      <w:pPr>
        <w:ind w:firstLine="0"/>
      </w:pPr>
      <w:r>
        <w:t xml:space="preserve">INVOKE the </w:t>
      </w:r>
      <w:proofErr w:type="spellStart"/>
      <w:r>
        <w:rPr>
          <w:i/>
          <w:iCs/>
        </w:rPr>
        <w:t>printCourseInformation</w:t>
      </w:r>
      <w:proofErr w:type="spellEnd"/>
      <w:r>
        <w:t xml:space="preserve"> function with the </w:t>
      </w:r>
      <w:proofErr w:type="spellStart"/>
      <w:r>
        <w:rPr>
          <w:i/>
          <w:iCs/>
        </w:rPr>
        <w:t>courseTable</w:t>
      </w:r>
      <w:proofErr w:type="spellEnd"/>
      <w:r>
        <w:t xml:space="preserve"> and </w:t>
      </w:r>
      <w:proofErr w:type="spellStart"/>
      <w:r>
        <w:rPr>
          <w:i/>
          <w:iCs/>
        </w:rPr>
        <w:t>courseNumber</w:t>
      </w:r>
      <w:proofErr w:type="spellEnd"/>
      <w:r>
        <w:t xml:space="preserve"> string as arguments.</w:t>
      </w:r>
    </w:p>
    <w:p w14:paraId="1793C3E6" w14:textId="77777777" w:rsidR="009C367A" w:rsidRDefault="009C367A" w:rsidP="009C367A">
      <w:pPr>
        <w:ind w:firstLine="0"/>
      </w:pPr>
      <w:r>
        <w:tab/>
        <w:t>INVOKE the search function.</w:t>
      </w:r>
    </w:p>
    <w:p w14:paraId="1ACF0508" w14:textId="77777777" w:rsidR="009C367A" w:rsidRDefault="009C367A" w:rsidP="009C367A">
      <w:pPr>
        <w:ind w:firstLine="0"/>
      </w:pPr>
      <w:r>
        <w:tab/>
      </w:r>
      <w:r>
        <w:tab/>
        <w:t>CREATE an empty course.</w:t>
      </w:r>
    </w:p>
    <w:p w14:paraId="1300B968" w14:textId="77777777" w:rsidR="009C367A" w:rsidRDefault="009C367A" w:rsidP="009C367A">
      <w:pPr>
        <w:ind w:firstLine="0"/>
      </w:pPr>
      <w:r>
        <w:tab/>
      </w:r>
      <w:r>
        <w:tab/>
        <w:t xml:space="preserve">CONVERT the </w:t>
      </w:r>
      <w:proofErr w:type="spellStart"/>
      <w:r>
        <w:rPr>
          <w:i/>
          <w:iCs/>
        </w:rPr>
        <w:t>courseNumber</w:t>
      </w:r>
      <w:proofErr w:type="spellEnd"/>
      <w:r>
        <w:rPr>
          <w:i/>
          <w:iCs/>
        </w:rPr>
        <w:t xml:space="preserve"> </w:t>
      </w:r>
      <w:r>
        <w:t>string into an integer.</w:t>
      </w:r>
    </w:p>
    <w:p w14:paraId="1DD598C9" w14:textId="77777777" w:rsidR="009C367A" w:rsidRDefault="009C367A" w:rsidP="009C367A">
      <w:pPr>
        <w:ind w:left="1440" w:firstLine="0"/>
      </w:pPr>
      <w:r>
        <w:t>RETRIEVE the memory address of the node associated with the key and POINT to it.</w:t>
      </w:r>
    </w:p>
    <w:p w14:paraId="26530DDE" w14:textId="77777777" w:rsidR="009C367A" w:rsidRDefault="009C367A" w:rsidP="009C367A">
      <w:pPr>
        <w:ind w:firstLine="0"/>
      </w:pPr>
      <w:r>
        <w:tab/>
      </w:r>
      <w:r>
        <w:tab/>
        <w:t>IF no node entry is found for the key:</w:t>
      </w:r>
    </w:p>
    <w:p w14:paraId="5B47D5FD" w14:textId="77777777" w:rsidR="009C367A" w:rsidRDefault="009C367A" w:rsidP="009C367A">
      <w:pPr>
        <w:ind w:firstLine="0"/>
      </w:pPr>
      <w:r>
        <w:tab/>
      </w:r>
      <w:r>
        <w:tab/>
      </w:r>
      <w:r>
        <w:tab/>
        <w:t>RETURN an empty course.</w:t>
      </w:r>
    </w:p>
    <w:p w14:paraId="6DE92AAB" w14:textId="77777777" w:rsidR="009C367A" w:rsidRDefault="009C367A" w:rsidP="009C367A">
      <w:pPr>
        <w:ind w:left="1440" w:firstLine="0"/>
      </w:pPr>
      <w:r>
        <w:t xml:space="preserve">IF a matching node entry to the </w:t>
      </w:r>
      <w:proofErr w:type="spellStart"/>
      <w:r>
        <w:rPr>
          <w:i/>
          <w:iCs/>
        </w:rPr>
        <w:t>courseNumber</w:t>
      </w:r>
      <w:proofErr w:type="spellEnd"/>
      <w:r>
        <w:t xml:space="preserve"> is found as the first element associated with the key:</w:t>
      </w:r>
    </w:p>
    <w:p w14:paraId="2516C135" w14:textId="77777777" w:rsidR="009C367A" w:rsidRDefault="009C367A" w:rsidP="009C367A">
      <w:pPr>
        <w:ind w:firstLine="0"/>
      </w:pPr>
      <w:r>
        <w:tab/>
      </w:r>
      <w:r>
        <w:tab/>
      </w:r>
      <w:r>
        <w:tab/>
        <w:t>RETURN the course object associated with the key.</w:t>
      </w:r>
    </w:p>
    <w:p w14:paraId="74FED50F" w14:textId="77777777" w:rsidR="009C367A" w:rsidRPr="00263ECE" w:rsidRDefault="009C367A" w:rsidP="009C367A">
      <w:pPr>
        <w:ind w:firstLine="0"/>
        <w:rPr>
          <w:i/>
          <w:iCs/>
        </w:rPr>
      </w:pPr>
      <w:r>
        <w:tab/>
      </w:r>
      <w:r>
        <w:tab/>
        <w:t>//</w:t>
      </w:r>
      <w:r>
        <w:rPr>
          <w:i/>
          <w:iCs/>
        </w:rPr>
        <w:t xml:space="preserve"> otherwise…</w:t>
      </w:r>
    </w:p>
    <w:p w14:paraId="6F40933D" w14:textId="77777777" w:rsidR="009C367A" w:rsidRDefault="009C367A" w:rsidP="009C367A">
      <w:pPr>
        <w:ind w:firstLine="0"/>
      </w:pPr>
      <w:r>
        <w:tab/>
      </w:r>
      <w:r>
        <w:tab/>
        <w:t>WHILE the node is not null:</w:t>
      </w:r>
    </w:p>
    <w:p w14:paraId="1B5D6F7E" w14:textId="77777777" w:rsidR="009C367A" w:rsidRDefault="009C367A" w:rsidP="009C367A">
      <w:pPr>
        <w:ind w:firstLine="0"/>
      </w:pPr>
      <w:r>
        <w:lastRenderedPageBreak/>
        <w:tab/>
      </w:r>
      <w:r>
        <w:tab/>
      </w:r>
      <w:r>
        <w:tab/>
        <w:t>IF a matching key is found:</w:t>
      </w:r>
    </w:p>
    <w:p w14:paraId="6A8AF0A4" w14:textId="77777777" w:rsidR="009C367A" w:rsidRDefault="009C367A" w:rsidP="009C367A">
      <w:pPr>
        <w:ind w:firstLine="0"/>
      </w:pPr>
      <w:r>
        <w:tab/>
      </w:r>
      <w:r>
        <w:tab/>
      </w:r>
      <w:r>
        <w:tab/>
      </w:r>
      <w:r>
        <w:tab/>
        <w:t>RETURN the course object associated with the key.</w:t>
      </w:r>
    </w:p>
    <w:p w14:paraId="6F3EA26F" w14:textId="77777777" w:rsidR="009C367A" w:rsidRDefault="009C367A" w:rsidP="009C367A">
      <w:pPr>
        <w:ind w:left="1440" w:firstLine="0"/>
      </w:pPr>
      <w:r>
        <w:t xml:space="preserve">CONTINUE to iterate through the linked list of nodes associated with the key until it matches the </w:t>
      </w:r>
      <w:proofErr w:type="spellStart"/>
      <w:r>
        <w:rPr>
          <w:i/>
          <w:iCs/>
        </w:rPr>
        <w:t>courseNumber</w:t>
      </w:r>
      <w:proofErr w:type="spellEnd"/>
      <w:r>
        <w:rPr>
          <w:i/>
          <w:iCs/>
        </w:rPr>
        <w:t>.</w:t>
      </w:r>
    </w:p>
    <w:p w14:paraId="50EA7AE1" w14:textId="77777777" w:rsidR="009C367A" w:rsidRDefault="009C367A" w:rsidP="009C367A">
      <w:pPr>
        <w:ind w:left="720"/>
      </w:pPr>
      <w:r>
        <w:t xml:space="preserve">RETURN a </w:t>
      </w:r>
      <w:r>
        <w:rPr>
          <w:i/>
          <w:iCs/>
        </w:rPr>
        <w:t>course</w:t>
      </w:r>
      <w:r>
        <w:t>.</w:t>
      </w:r>
    </w:p>
    <w:p w14:paraId="4E78DBA2" w14:textId="77777777" w:rsidR="009C367A" w:rsidRPr="000B1E48" w:rsidRDefault="009C367A" w:rsidP="009C367A">
      <w:pPr>
        <w:rPr>
          <w:i/>
          <w:iCs/>
        </w:rPr>
      </w:pPr>
      <w:r w:rsidRPr="000B1E48">
        <w:rPr>
          <w:i/>
          <w:iCs/>
        </w:rPr>
        <w:t xml:space="preserve">//With the matching course </w:t>
      </w:r>
      <w:proofErr w:type="gramStart"/>
      <w:r w:rsidRPr="000B1E48">
        <w:rPr>
          <w:i/>
          <w:iCs/>
        </w:rPr>
        <w:t>found..</w:t>
      </w:r>
      <w:proofErr w:type="gramEnd"/>
    </w:p>
    <w:p w14:paraId="0D8EC426" w14:textId="77777777" w:rsidR="009C367A" w:rsidRDefault="009C367A" w:rsidP="009C367A">
      <w:r>
        <w:tab/>
        <w:t>DISPLAY the course’s course number, and course name.</w:t>
      </w:r>
    </w:p>
    <w:p w14:paraId="3907A7AB" w14:textId="77777777" w:rsidR="009C367A" w:rsidRDefault="009C367A" w:rsidP="009C367A">
      <w:r>
        <w:tab/>
      </w:r>
      <w:r>
        <w:tab/>
        <w:t xml:space="preserve">FOR each prerequisite within the </w:t>
      </w:r>
      <w:proofErr w:type="spellStart"/>
      <w:r>
        <w:rPr>
          <w:i/>
          <w:iCs/>
        </w:rPr>
        <w:t>coursePrerequisite</w:t>
      </w:r>
      <w:proofErr w:type="spellEnd"/>
      <w:r>
        <w:rPr>
          <w:i/>
          <w:iCs/>
        </w:rPr>
        <w:t xml:space="preserve"> </w:t>
      </w:r>
      <w:r>
        <w:t>vector:</w:t>
      </w:r>
    </w:p>
    <w:p w14:paraId="0688729C" w14:textId="6F1594B4" w:rsidR="00646063" w:rsidRDefault="009C367A" w:rsidP="009C367A">
      <w:pPr>
        <w:pBdr>
          <w:bottom w:val="single" w:sz="6" w:space="1" w:color="auto"/>
        </w:pBdr>
      </w:pPr>
      <w:r>
        <w:tab/>
      </w:r>
      <w:r>
        <w:tab/>
      </w:r>
      <w:r>
        <w:tab/>
        <w:t>DISPLAY the prerequisite course information.</w:t>
      </w:r>
    </w:p>
    <w:p w14:paraId="5EE874B6" w14:textId="77777777" w:rsidR="009C367A" w:rsidRDefault="009C367A" w:rsidP="009C367A"/>
    <w:p w14:paraId="5034D8FD" w14:textId="1DCE7301" w:rsidR="00EA35A2" w:rsidRDefault="00EA35A2" w:rsidP="00EA35A2">
      <w:pPr>
        <w:ind w:firstLine="0"/>
        <w:rPr>
          <w:b/>
          <w:bCs/>
        </w:rPr>
      </w:pPr>
      <w:r>
        <w:rPr>
          <w:b/>
          <w:bCs/>
        </w:rPr>
        <w:t>TREE Pseudocode – Create course objects and store in the tree.</w:t>
      </w:r>
    </w:p>
    <w:p w14:paraId="4A44263A" w14:textId="77777777" w:rsidR="006935EA" w:rsidRDefault="006935EA" w:rsidP="006935EA">
      <w:pPr>
        <w:ind w:firstLine="0"/>
      </w:pPr>
      <w:r>
        <w:t xml:space="preserve">CREATE a </w:t>
      </w:r>
      <w:r>
        <w:rPr>
          <w:i/>
          <w:iCs/>
        </w:rPr>
        <w:t>Course</w:t>
      </w:r>
      <w:r>
        <w:t xml:space="preserve"> STRUCT object. // I prefer a struct for a plain old data object.</w:t>
      </w:r>
    </w:p>
    <w:p w14:paraId="337B601B" w14:textId="77777777" w:rsidR="006935EA" w:rsidRDefault="006935EA" w:rsidP="006935EA">
      <w:pPr>
        <w:ind w:firstLine="0"/>
        <w:rPr>
          <w:i/>
          <w:iCs/>
        </w:rPr>
      </w:pPr>
      <w:r>
        <w:tab/>
        <w:t xml:space="preserve">INITIALIZE a string called </w:t>
      </w:r>
      <w:proofErr w:type="spellStart"/>
      <w:r>
        <w:rPr>
          <w:i/>
          <w:iCs/>
        </w:rPr>
        <w:t>courseNumber</w:t>
      </w:r>
      <w:proofErr w:type="spellEnd"/>
      <w:r>
        <w:rPr>
          <w:i/>
          <w:iCs/>
        </w:rPr>
        <w:t>.</w:t>
      </w:r>
    </w:p>
    <w:p w14:paraId="1F22A7E7" w14:textId="77777777" w:rsidR="006935EA" w:rsidRDefault="006935EA" w:rsidP="006935EA">
      <w:pPr>
        <w:rPr>
          <w:i/>
          <w:iCs/>
        </w:rPr>
      </w:pPr>
      <w:r>
        <w:t xml:space="preserve">INITIALIZE a string called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>.</w:t>
      </w:r>
    </w:p>
    <w:p w14:paraId="0F901652" w14:textId="77777777" w:rsidR="006935EA" w:rsidRDefault="006935EA" w:rsidP="006935EA">
      <w:pPr>
        <w:rPr>
          <w:i/>
          <w:iCs/>
        </w:rPr>
      </w:pPr>
      <w:r>
        <w:t xml:space="preserve">INITIALIZE a vector of strings called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25B5139E" w14:textId="77777777" w:rsidR="006935EA" w:rsidRDefault="006935EA" w:rsidP="006935EA">
      <w:r>
        <w:t xml:space="preserve">CREATE a default </w:t>
      </w:r>
      <w:r>
        <w:rPr>
          <w:i/>
          <w:iCs/>
        </w:rPr>
        <w:t>course</w:t>
      </w:r>
      <w:r>
        <w:t xml:space="preserve"> constructor initialized to an empty set.</w:t>
      </w:r>
    </w:p>
    <w:p w14:paraId="2EBE6758" w14:textId="77777777" w:rsidR="006935EA" w:rsidRDefault="006935EA" w:rsidP="006935EA">
      <w:pPr>
        <w:ind w:firstLine="0"/>
      </w:pPr>
      <w:r>
        <w:t xml:space="preserve">CREATE a </w:t>
      </w:r>
      <w:r>
        <w:rPr>
          <w:i/>
          <w:iCs/>
        </w:rPr>
        <w:t>Node</w:t>
      </w:r>
      <w:r>
        <w:t xml:space="preserve"> STRUCT object.</w:t>
      </w:r>
    </w:p>
    <w:p w14:paraId="598F77BB" w14:textId="77777777" w:rsidR="006935EA" w:rsidRDefault="006935EA" w:rsidP="006935EA">
      <w:pPr>
        <w:ind w:firstLine="0"/>
      </w:pPr>
      <w:r>
        <w:tab/>
        <w:t>Consisting of:</w:t>
      </w:r>
    </w:p>
    <w:p w14:paraId="6FF115D3" w14:textId="77777777" w:rsidR="006935EA" w:rsidRDefault="006935EA" w:rsidP="006935EA">
      <w:r>
        <w:t xml:space="preserve">A </w:t>
      </w:r>
      <w:r>
        <w:rPr>
          <w:i/>
          <w:iCs/>
        </w:rPr>
        <w:t>Course</w:t>
      </w:r>
      <w:r>
        <w:t xml:space="preserve"> </w:t>
      </w:r>
      <w:proofErr w:type="gramStart"/>
      <w:r>
        <w:t>object</w:t>
      </w:r>
      <w:proofErr w:type="gramEnd"/>
      <w:r>
        <w:t>.</w:t>
      </w:r>
    </w:p>
    <w:p w14:paraId="0EDF3824" w14:textId="77777777" w:rsidR="006935EA" w:rsidRDefault="006935EA" w:rsidP="006935EA">
      <w:pPr>
        <w:ind w:firstLine="0"/>
      </w:pPr>
      <w:r>
        <w:tab/>
        <w:t xml:space="preserve">A </w:t>
      </w:r>
      <w:r>
        <w:rPr>
          <w:i/>
          <w:iCs/>
        </w:rPr>
        <w:t xml:space="preserve">Node </w:t>
      </w:r>
      <w:r>
        <w:t>pointer to the left child.</w:t>
      </w:r>
    </w:p>
    <w:p w14:paraId="2479738E" w14:textId="77777777" w:rsidR="006935EA" w:rsidRDefault="006935EA" w:rsidP="006935EA">
      <w:pPr>
        <w:ind w:firstLine="0"/>
      </w:pPr>
      <w:r>
        <w:tab/>
        <w:t xml:space="preserve">A </w:t>
      </w:r>
      <w:r>
        <w:rPr>
          <w:i/>
          <w:iCs/>
        </w:rPr>
        <w:t xml:space="preserve">Node </w:t>
      </w:r>
      <w:r>
        <w:t>pointer to the right child.</w:t>
      </w:r>
    </w:p>
    <w:p w14:paraId="6252C415" w14:textId="77777777" w:rsidR="006935EA" w:rsidRDefault="006935EA" w:rsidP="006935EA">
      <w:pPr>
        <w:ind w:firstLine="0"/>
      </w:pPr>
      <w:r>
        <w:tab/>
        <w:t>INITIALIZE both pointers to null.</w:t>
      </w:r>
    </w:p>
    <w:p w14:paraId="1C394DFF" w14:textId="77777777" w:rsidR="006935EA" w:rsidRPr="00610DCA" w:rsidRDefault="006935EA" w:rsidP="006935EA">
      <w:pPr>
        <w:ind w:firstLine="0"/>
      </w:pPr>
      <w:r>
        <w:tab/>
        <w:t>INITIALIZE the node with a given bid.</w:t>
      </w:r>
    </w:p>
    <w:p w14:paraId="5D71E67C" w14:textId="77777777" w:rsidR="006935EA" w:rsidRDefault="006935EA" w:rsidP="006935EA">
      <w:pPr>
        <w:ind w:firstLine="0"/>
      </w:pPr>
      <w:r>
        <w:lastRenderedPageBreak/>
        <w:t xml:space="preserve">DEFINE a </w:t>
      </w:r>
      <w:proofErr w:type="spellStart"/>
      <w:r>
        <w:rPr>
          <w:i/>
          <w:iCs/>
        </w:rPr>
        <w:t>BinarySearchTree</w:t>
      </w:r>
      <w:proofErr w:type="spellEnd"/>
      <w:r>
        <w:rPr>
          <w:i/>
          <w:iCs/>
        </w:rPr>
        <w:t xml:space="preserve"> </w:t>
      </w:r>
      <w:r>
        <w:t>class object.</w:t>
      </w:r>
    </w:p>
    <w:p w14:paraId="75A3FB62" w14:textId="77777777" w:rsidR="006935EA" w:rsidRDefault="006935EA" w:rsidP="006935EA">
      <w:pPr>
        <w:ind w:firstLine="0"/>
      </w:pPr>
      <w:r>
        <w:tab/>
        <w:t xml:space="preserve">CREATE a </w:t>
      </w:r>
      <w:r>
        <w:rPr>
          <w:i/>
          <w:iCs/>
        </w:rPr>
        <w:t>Node</w:t>
      </w:r>
      <w:r>
        <w:t xml:space="preserve"> pointer to the root of the tree.</w:t>
      </w:r>
    </w:p>
    <w:p w14:paraId="2EEFE4B9" w14:textId="77777777" w:rsidR="006935EA" w:rsidRDefault="006935EA" w:rsidP="006935EA">
      <w:pPr>
        <w:ind w:firstLine="0"/>
      </w:pPr>
      <w:r>
        <w:t>// Because the courses have been checked for proper formatting, they are ready to load.</w:t>
      </w:r>
    </w:p>
    <w:p w14:paraId="44266C4B" w14:textId="300B87AD" w:rsidR="006935EA" w:rsidRDefault="006935EA" w:rsidP="006935EA">
      <w:pPr>
        <w:ind w:firstLine="0"/>
      </w:pPr>
      <w:r>
        <w:t xml:space="preserve">REOPEN the </w:t>
      </w:r>
      <w:proofErr w:type="spellStart"/>
      <w:r w:rsidR="002E6311">
        <w:rPr>
          <w:i/>
          <w:iCs/>
        </w:rPr>
        <w:t>ABCU_Advising_Program_Input</w:t>
      </w:r>
      <w:proofErr w:type="spellEnd"/>
      <w:r w:rsidR="002E6311">
        <w:t xml:space="preserve"> text file.</w:t>
      </w:r>
    </w:p>
    <w:p w14:paraId="11153FFB" w14:textId="77777777" w:rsidR="006935EA" w:rsidRPr="004B7F9C" w:rsidRDefault="006935EA" w:rsidP="006935EA">
      <w:pPr>
        <w:ind w:firstLine="0"/>
      </w:pPr>
      <w:r>
        <w:t>WHILE we have lines in the file to parse through:</w:t>
      </w:r>
      <w:r>
        <w:rPr>
          <w:i/>
          <w:iCs/>
        </w:rPr>
        <w:tab/>
      </w:r>
    </w:p>
    <w:p w14:paraId="774445A4" w14:textId="77777777" w:rsidR="006935EA" w:rsidRDefault="006935EA" w:rsidP="006935EA">
      <w:pPr>
        <w:ind w:firstLine="0"/>
      </w:pPr>
      <w:r>
        <w:tab/>
        <w:t xml:space="preserve">INITIALIZE a </w:t>
      </w:r>
      <w:r>
        <w:rPr>
          <w:i/>
          <w:iCs/>
        </w:rPr>
        <w:t xml:space="preserve">parameters </w:t>
      </w:r>
      <w:r>
        <w:t>vector (temporary).</w:t>
      </w:r>
    </w:p>
    <w:p w14:paraId="11308D08" w14:textId="77777777" w:rsidR="006935EA" w:rsidRDefault="006935EA" w:rsidP="006935EA">
      <w:pPr>
        <w:ind w:firstLine="0"/>
      </w:pPr>
      <w:r>
        <w:tab/>
        <w:t xml:space="preserve">Create an </w:t>
      </w:r>
      <w:proofErr w:type="spellStart"/>
      <w:r>
        <w:t>istringstream</w:t>
      </w:r>
      <w:proofErr w:type="spellEnd"/>
      <w:r>
        <w:t xml:space="preserve"> object to store tokenized words.</w:t>
      </w:r>
    </w:p>
    <w:p w14:paraId="0E9F2754" w14:textId="77777777" w:rsidR="006935EA" w:rsidRDefault="006935EA" w:rsidP="006935EA">
      <w:pPr>
        <w:ind w:firstLine="0"/>
      </w:pPr>
      <w:r>
        <w:tab/>
        <w:t xml:space="preserve">INITIALIZE a string called </w:t>
      </w:r>
      <w:r>
        <w:rPr>
          <w:i/>
          <w:iCs/>
        </w:rPr>
        <w:t>word</w:t>
      </w:r>
      <w:r>
        <w:t xml:space="preserve"> to store each course parameter from the file.</w:t>
      </w:r>
    </w:p>
    <w:p w14:paraId="0AB47692" w14:textId="77777777" w:rsidR="006935EA" w:rsidRDefault="006935EA" w:rsidP="006935EA">
      <w:pPr>
        <w:ind w:firstLine="0"/>
      </w:pPr>
      <w:r>
        <w:tab/>
        <w:t xml:space="preserve">INITIALIZE a blank </w:t>
      </w:r>
      <w:r>
        <w:rPr>
          <w:i/>
          <w:iCs/>
        </w:rPr>
        <w:t xml:space="preserve">Course </w:t>
      </w:r>
      <w:r>
        <w:t>object.</w:t>
      </w:r>
    </w:p>
    <w:p w14:paraId="4835633B" w14:textId="77777777" w:rsidR="006935EA" w:rsidRDefault="006935EA" w:rsidP="006935EA">
      <w:pPr>
        <w:ind w:firstLine="0"/>
      </w:pPr>
      <w:r>
        <w:tab/>
        <w:t xml:space="preserve">WHILE there are characters to read from the stream (line by line), each parameter will be </w:t>
      </w:r>
      <w:r>
        <w:tab/>
        <w:t xml:space="preserve">stored into the </w:t>
      </w:r>
      <w:r>
        <w:rPr>
          <w:i/>
          <w:iCs/>
        </w:rPr>
        <w:t>word</w:t>
      </w:r>
      <w:r>
        <w:t xml:space="preserve"> variable using the comma as a delimiter.</w:t>
      </w:r>
    </w:p>
    <w:p w14:paraId="432C9E02" w14:textId="77777777" w:rsidR="006935EA" w:rsidRDefault="006935EA" w:rsidP="006935EA">
      <w:pPr>
        <w:ind w:firstLine="0"/>
      </w:pPr>
      <w:r>
        <w:tab/>
        <w:t xml:space="preserve">PUSH BACK each word into the </w:t>
      </w:r>
      <w:r>
        <w:rPr>
          <w:i/>
          <w:iCs/>
        </w:rPr>
        <w:t xml:space="preserve">parameters </w:t>
      </w:r>
      <w:r>
        <w:t>vector.</w:t>
      </w:r>
    </w:p>
    <w:p w14:paraId="21B688D2" w14:textId="77777777" w:rsidR="006935EA" w:rsidRPr="00DF4CEB" w:rsidRDefault="006935EA" w:rsidP="006935EA">
      <w:pPr>
        <w:ind w:firstLine="0"/>
      </w:pPr>
      <w:r>
        <w:tab/>
        <w:t xml:space="preserve">// Constructing the </w:t>
      </w:r>
      <w:r>
        <w:rPr>
          <w:i/>
          <w:iCs/>
        </w:rPr>
        <w:t>Course</w:t>
      </w:r>
      <w:r>
        <w:t xml:space="preserve"> object for each course in the file…</w:t>
      </w:r>
    </w:p>
    <w:p w14:paraId="72ABAED0" w14:textId="77777777" w:rsidR="006935EA" w:rsidRDefault="006935EA" w:rsidP="006935EA">
      <w:pPr>
        <w:ind w:firstLine="0"/>
      </w:pPr>
      <w:r>
        <w:tab/>
        <w:t xml:space="preserve">ASSIGN the first element of the </w:t>
      </w:r>
      <w:r>
        <w:rPr>
          <w:i/>
          <w:iCs/>
        </w:rPr>
        <w:t xml:space="preserve">parameters </w:t>
      </w:r>
      <w:r>
        <w:t xml:space="preserve">vector to </w:t>
      </w:r>
      <w:r>
        <w:rPr>
          <w:i/>
          <w:iCs/>
        </w:rPr>
        <w:t>Course</w:t>
      </w:r>
      <w:r>
        <w:t xml:space="preserve"> object’s </w:t>
      </w:r>
      <w:proofErr w:type="spellStart"/>
      <w:r>
        <w:rPr>
          <w:i/>
          <w:iCs/>
        </w:rPr>
        <w:t>courseID</w:t>
      </w:r>
      <w:proofErr w:type="spellEnd"/>
      <w:r>
        <w:t xml:space="preserve"> member.</w:t>
      </w:r>
    </w:p>
    <w:p w14:paraId="3F5E4930" w14:textId="77777777" w:rsidR="006935EA" w:rsidRDefault="006935EA" w:rsidP="006935EA">
      <w:pPr>
        <w:ind w:left="720" w:firstLine="0"/>
      </w:pPr>
      <w:r>
        <w:t xml:space="preserve">ASSIGN the second element of the </w:t>
      </w:r>
      <w:r>
        <w:rPr>
          <w:i/>
          <w:iCs/>
        </w:rPr>
        <w:t>parameters</w:t>
      </w:r>
      <w:r>
        <w:t xml:space="preserve"> vector to the </w:t>
      </w:r>
      <w:r>
        <w:rPr>
          <w:i/>
          <w:iCs/>
        </w:rPr>
        <w:t>Course</w:t>
      </w:r>
      <w:r>
        <w:t xml:space="preserve"> object’s </w:t>
      </w:r>
      <w:proofErr w:type="spellStart"/>
      <w:r>
        <w:rPr>
          <w:i/>
          <w:iCs/>
        </w:rPr>
        <w:t>courseName</w:t>
      </w:r>
      <w:proofErr w:type="spellEnd"/>
      <w:r>
        <w:t xml:space="preserve"> member.</w:t>
      </w:r>
    </w:p>
    <w:p w14:paraId="1F2A985F" w14:textId="77777777" w:rsidR="006935EA" w:rsidRDefault="006935EA" w:rsidP="006935EA">
      <w:pPr>
        <w:ind w:left="720" w:firstLine="0"/>
      </w:pPr>
      <w:r>
        <w:t xml:space="preserve">IF the </w:t>
      </w:r>
      <w:r>
        <w:rPr>
          <w:i/>
          <w:iCs/>
        </w:rPr>
        <w:t>parameters</w:t>
      </w:r>
      <w:r>
        <w:t xml:space="preserve"> vector has greater than 2 elements:</w:t>
      </w:r>
    </w:p>
    <w:p w14:paraId="4024377F" w14:textId="77777777" w:rsidR="006935EA" w:rsidRDefault="006935EA" w:rsidP="006935EA">
      <w:pPr>
        <w:ind w:left="720" w:firstLine="0"/>
      </w:pPr>
      <w:r>
        <w:tab/>
        <w:t xml:space="preserve">Append to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 xml:space="preserve"> </w:t>
      </w:r>
      <w:r>
        <w:t xml:space="preserve">member vector of the </w:t>
      </w:r>
      <w:r>
        <w:rPr>
          <w:i/>
          <w:iCs/>
        </w:rPr>
        <w:t xml:space="preserve">Course </w:t>
      </w:r>
      <w:r>
        <w:t>object.</w:t>
      </w:r>
    </w:p>
    <w:p w14:paraId="4871EBD0" w14:textId="77777777" w:rsidR="006935EA" w:rsidRDefault="006935EA" w:rsidP="006935EA">
      <w:pPr>
        <w:ind w:left="720" w:firstLine="0"/>
      </w:pPr>
      <w:r>
        <w:t xml:space="preserve">INVOKE the </w:t>
      </w:r>
      <w:r>
        <w:rPr>
          <w:i/>
          <w:iCs/>
        </w:rPr>
        <w:t xml:space="preserve">insert </w:t>
      </w:r>
      <w:r>
        <w:t>member function of the binary search tree using a course object as the argument.</w:t>
      </w:r>
    </w:p>
    <w:p w14:paraId="55705AE2" w14:textId="77777777" w:rsidR="006935EA" w:rsidRDefault="006935EA" w:rsidP="006935EA">
      <w:r>
        <w:tab/>
        <w:t>IF the tree is empty, this course will be the root node.</w:t>
      </w:r>
    </w:p>
    <w:p w14:paraId="525B8583" w14:textId="77777777" w:rsidR="006935EA" w:rsidRDefault="006935EA" w:rsidP="006935EA">
      <w:pPr>
        <w:ind w:left="1440" w:firstLine="0"/>
      </w:pPr>
      <w:r>
        <w:tab/>
        <w:t>ELSE the tree already has nodes.</w:t>
      </w:r>
    </w:p>
    <w:p w14:paraId="1C1DE4A2" w14:textId="77777777" w:rsidR="006935EA" w:rsidRDefault="006935EA" w:rsidP="006935EA">
      <w:pPr>
        <w:ind w:left="2880" w:firstLine="0"/>
      </w:pPr>
      <w:r>
        <w:lastRenderedPageBreak/>
        <w:t xml:space="preserve">INVOKE the </w:t>
      </w:r>
      <w:proofErr w:type="spellStart"/>
      <w:proofErr w:type="gramStart"/>
      <w:r>
        <w:rPr>
          <w:i/>
          <w:iCs/>
        </w:rPr>
        <w:t>addNode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function with the tree root node and new course object as arguments.</w:t>
      </w:r>
    </w:p>
    <w:p w14:paraId="41D8DFDC" w14:textId="77777777" w:rsidR="006935EA" w:rsidRDefault="006935EA" w:rsidP="006935EA">
      <w:pPr>
        <w:ind w:left="3600" w:firstLine="0"/>
      </w:pPr>
      <w:r>
        <w:t>IF the course number is less than the root node:</w:t>
      </w:r>
    </w:p>
    <w:p w14:paraId="3810DFED" w14:textId="77777777" w:rsidR="006935EA" w:rsidRDefault="006935EA" w:rsidP="006935EA">
      <w:pPr>
        <w:ind w:left="3600" w:firstLine="0"/>
      </w:pPr>
      <w:r>
        <w:t xml:space="preserve"> // Traverse the left side</w:t>
      </w:r>
    </w:p>
    <w:p w14:paraId="7A6B5B3D" w14:textId="77777777" w:rsidR="006935EA" w:rsidRDefault="006935EA" w:rsidP="006935EA">
      <w:pPr>
        <w:ind w:left="4320" w:firstLine="0"/>
      </w:pPr>
      <w:r>
        <w:t>IF there is no left child node, insert the new course object as the left child of the parent node.</w:t>
      </w:r>
    </w:p>
    <w:p w14:paraId="039832B1" w14:textId="77777777" w:rsidR="006935EA" w:rsidRDefault="006935EA" w:rsidP="006935EA">
      <w:pPr>
        <w:ind w:left="4320" w:firstLine="0"/>
      </w:pPr>
      <w:r>
        <w:t xml:space="preserve">ELSE recursively call </w:t>
      </w:r>
      <w:proofErr w:type="spellStart"/>
      <w:proofErr w:type="gramStart"/>
      <w:r>
        <w:rPr>
          <w:i/>
          <w:iCs/>
        </w:rPr>
        <w:t>addNode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using the left child node and new course object as arguments.</w:t>
      </w:r>
    </w:p>
    <w:p w14:paraId="00DD69A0" w14:textId="77777777" w:rsidR="006935EA" w:rsidRDefault="006935EA" w:rsidP="006935EA">
      <w:pPr>
        <w:ind w:left="4320" w:firstLine="0"/>
      </w:pPr>
      <w:r>
        <w:t xml:space="preserve">We continue to call </w:t>
      </w:r>
      <w:proofErr w:type="spellStart"/>
      <w:r>
        <w:t>addNode</w:t>
      </w:r>
      <w:proofErr w:type="spellEnd"/>
      <w:r>
        <w:t xml:space="preserve"> until we find a node that has no left child node. In this case, we satisfy the IF statement and insert the new course object as a left child of the parent node.</w:t>
      </w:r>
    </w:p>
    <w:p w14:paraId="4929D0E1" w14:textId="77777777" w:rsidR="006935EA" w:rsidRDefault="006935EA" w:rsidP="006935EA">
      <w:pPr>
        <w:ind w:left="2880" w:firstLine="0"/>
      </w:pPr>
      <w:r>
        <w:t xml:space="preserve">IF the course number is greater than the root node: </w:t>
      </w:r>
    </w:p>
    <w:p w14:paraId="643F1297" w14:textId="77777777" w:rsidR="006935EA" w:rsidRDefault="006935EA" w:rsidP="006935EA">
      <w:pPr>
        <w:ind w:left="2880" w:firstLine="0"/>
      </w:pPr>
      <w:r>
        <w:t>// Traverse the right side</w:t>
      </w:r>
    </w:p>
    <w:p w14:paraId="62B921C4" w14:textId="77777777" w:rsidR="006935EA" w:rsidRDefault="006935EA" w:rsidP="006935EA">
      <w:pPr>
        <w:ind w:left="4320" w:firstLine="0"/>
      </w:pPr>
      <w:r>
        <w:t>IF there is no right child node, insert the new course object as the right child of the parent node.</w:t>
      </w:r>
    </w:p>
    <w:p w14:paraId="73514028" w14:textId="77777777" w:rsidR="006935EA" w:rsidRDefault="006935EA" w:rsidP="006935EA">
      <w:pPr>
        <w:ind w:left="4320" w:firstLine="0"/>
      </w:pPr>
      <w:r>
        <w:t xml:space="preserve">ELSE recursively call </w:t>
      </w:r>
      <w:proofErr w:type="spellStart"/>
      <w:proofErr w:type="gramStart"/>
      <w:r>
        <w:rPr>
          <w:i/>
          <w:iCs/>
        </w:rPr>
        <w:t>addNode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using the right child node and new course object as arguments.</w:t>
      </w:r>
    </w:p>
    <w:p w14:paraId="0F172436" w14:textId="77777777" w:rsidR="006935EA" w:rsidRDefault="006935EA" w:rsidP="006935EA">
      <w:pPr>
        <w:ind w:left="4320" w:firstLine="0"/>
      </w:pPr>
      <w:r>
        <w:t xml:space="preserve">We continue to call </w:t>
      </w:r>
      <w:proofErr w:type="spellStart"/>
      <w:r w:rsidRPr="00E70703">
        <w:rPr>
          <w:i/>
          <w:iCs/>
        </w:rPr>
        <w:t>addNode</w:t>
      </w:r>
      <w:proofErr w:type="spellEnd"/>
      <w:r>
        <w:t xml:space="preserve"> until we find a node without a right child node. In this case, we satisfy the IF statement and insert the new course object as a right child of the parent node.</w:t>
      </w:r>
    </w:p>
    <w:p w14:paraId="05D4F1D4" w14:textId="77777777" w:rsidR="006935EA" w:rsidRPr="00CA2A83" w:rsidRDefault="006935EA" w:rsidP="006935EA">
      <w:pPr>
        <w:ind w:left="720" w:firstLine="0"/>
      </w:pPr>
      <w:r>
        <w:lastRenderedPageBreak/>
        <w:t xml:space="preserve">CONTINUE until all lines of the file have been tokenized and converted into </w:t>
      </w:r>
      <w:r>
        <w:rPr>
          <w:i/>
          <w:iCs/>
        </w:rPr>
        <w:t>Course</w:t>
      </w:r>
      <w:r>
        <w:t xml:space="preserve"> structs and inserted into the </w:t>
      </w:r>
      <w:proofErr w:type="spellStart"/>
      <w:r>
        <w:rPr>
          <w:i/>
          <w:iCs/>
        </w:rPr>
        <w:t>BinarySearchTree</w:t>
      </w:r>
      <w:proofErr w:type="spellEnd"/>
      <w:r>
        <w:rPr>
          <w:i/>
          <w:iCs/>
        </w:rPr>
        <w:t xml:space="preserve"> </w:t>
      </w:r>
      <w:r>
        <w:t>tree class.</w:t>
      </w:r>
    </w:p>
    <w:p w14:paraId="2E57D763" w14:textId="7D77DA15" w:rsidR="006935EA" w:rsidRDefault="006935EA" w:rsidP="006935EA">
      <w:pPr>
        <w:ind w:firstLine="0"/>
      </w:pPr>
      <w:r>
        <w:t>CLOSE the file when finished.</w:t>
      </w:r>
    </w:p>
    <w:p w14:paraId="3B442DA7" w14:textId="77777777" w:rsidR="001434CC" w:rsidRDefault="001434CC" w:rsidP="006935EA">
      <w:pPr>
        <w:ind w:firstLine="0"/>
      </w:pPr>
    </w:p>
    <w:p w14:paraId="461EBBE8" w14:textId="6158BD67" w:rsidR="00405026" w:rsidRDefault="00405026" w:rsidP="00405026">
      <w:pPr>
        <w:ind w:firstLine="0"/>
        <w:rPr>
          <w:b/>
          <w:bCs/>
        </w:rPr>
      </w:pPr>
      <w:r>
        <w:rPr>
          <w:b/>
          <w:bCs/>
        </w:rPr>
        <w:t>TREE Pseudocode – Search the tree for a course and print its relevant information and prerequisites.</w:t>
      </w:r>
    </w:p>
    <w:p w14:paraId="721CE219" w14:textId="77777777" w:rsidR="00535732" w:rsidRDefault="00535732" w:rsidP="00535732">
      <w:pPr>
        <w:ind w:firstLine="0"/>
      </w:pPr>
      <w:r>
        <w:t xml:space="preserve">DEFINE a function that returns void called </w:t>
      </w:r>
      <w:proofErr w:type="spellStart"/>
      <w:r>
        <w:rPr>
          <w:i/>
          <w:iCs/>
        </w:rPr>
        <w:t>printCourseInformation</w:t>
      </w:r>
      <w:proofErr w:type="spellEnd"/>
      <w:r>
        <w:t xml:space="preserve"> with the binary search tree and </w:t>
      </w:r>
      <w:proofErr w:type="spellStart"/>
      <w:r>
        <w:rPr>
          <w:i/>
          <w:iCs/>
        </w:rPr>
        <w:t>courseID</w:t>
      </w:r>
      <w:proofErr w:type="spellEnd"/>
      <w:r>
        <w:t xml:space="preserve"> string as arguments.</w:t>
      </w:r>
    </w:p>
    <w:p w14:paraId="591AC92C" w14:textId="77777777" w:rsidR="00535732" w:rsidRDefault="00535732" w:rsidP="00535732">
      <w:pPr>
        <w:ind w:firstLine="0"/>
      </w:pPr>
      <w:r>
        <w:t>INPUT a course ID string.</w:t>
      </w:r>
    </w:p>
    <w:p w14:paraId="73A492FE" w14:textId="77777777" w:rsidR="00535732" w:rsidRDefault="00535732" w:rsidP="00535732">
      <w:pPr>
        <w:ind w:firstLine="0"/>
      </w:pPr>
      <w:r>
        <w:t xml:space="preserve">INVOKE the </w:t>
      </w:r>
      <w:proofErr w:type="spellStart"/>
      <w:r>
        <w:rPr>
          <w:i/>
          <w:iCs/>
        </w:rPr>
        <w:t>printCourseInformation</w:t>
      </w:r>
      <w:proofErr w:type="spellEnd"/>
      <w:r>
        <w:t xml:space="preserve"> function with the </w:t>
      </w:r>
      <w:proofErr w:type="spellStart"/>
      <w:r>
        <w:rPr>
          <w:i/>
          <w:iCs/>
        </w:rPr>
        <w:t>courseTable</w:t>
      </w:r>
      <w:proofErr w:type="spellEnd"/>
      <w:r>
        <w:t xml:space="preserve"> and </w:t>
      </w:r>
      <w:proofErr w:type="spellStart"/>
      <w:r>
        <w:rPr>
          <w:i/>
          <w:iCs/>
        </w:rPr>
        <w:t>courseID</w:t>
      </w:r>
      <w:proofErr w:type="spellEnd"/>
      <w:r>
        <w:t xml:space="preserve"> string as arguments.</w:t>
      </w:r>
    </w:p>
    <w:p w14:paraId="0BA81DB4" w14:textId="77777777" w:rsidR="00535732" w:rsidRDefault="00535732" w:rsidP="00535732">
      <w:pPr>
        <w:ind w:firstLine="0"/>
      </w:pPr>
      <w:r>
        <w:tab/>
        <w:t>INVOKE the search function.</w:t>
      </w:r>
    </w:p>
    <w:p w14:paraId="4B88266E" w14:textId="77777777" w:rsidR="00535732" w:rsidRDefault="00535732" w:rsidP="00535732">
      <w:pPr>
        <w:ind w:firstLine="0"/>
      </w:pPr>
      <w:r>
        <w:tab/>
      </w:r>
      <w:r>
        <w:tab/>
        <w:t>CREATE a current node pointer to the root of the BST.</w:t>
      </w:r>
    </w:p>
    <w:p w14:paraId="413731F6" w14:textId="77777777" w:rsidR="00535732" w:rsidRDefault="00535732" w:rsidP="00535732">
      <w:pPr>
        <w:ind w:firstLine="0"/>
      </w:pPr>
      <w:r>
        <w:tab/>
      </w:r>
      <w:r>
        <w:tab/>
        <w:t>WHILE the current pointer is not null:</w:t>
      </w:r>
    </w:p>
    <w:p w14:paraId="7D8488B3" w14:textId="77777777" w:rsidR="00535732" w:rsidRDefault="00535732" w:rsidP="00535732">
      <w:pPr>
        <w:ind w:left="2160" w:firstLine="0"/>
      </w:pPr>
      <w:r>
        <w:t>IF we find a matching course ID inside of the tree:</w:t>
      </w:r>
    </w:p>
    <w:p w14:paraId="607D2F2A" w14:textId="77777777" w:rsidR="00535732" w:rsidRDefault="00535732" w:rsidP="00535732">
      <w:pPr>
        <w:ind w:left="2160" w:firstLine="0"/>
      </w:pPr>
      <w:r>
        <w:t>RETURN the course object information.</w:t>
      </w:r>
    </w:p>
    <w:p w14:paraId="3D874CED" w14:textId="77777777" w:rsidR="00535732" w:rsidRDefault="00535732" w:rsidP="00535732">
      <w:pPr>
        <w:ind w:left="2160" w:firstLine="0"/>
      </w:pPr>
      <w:r>
        <w:t>IF the course ID is smaller than the current root node, traverse down the left side of the tree.</w:t>
      </w:r>
    </w:p>
    <w:p w14:paraId="0A9F04CE" w14:textId="77777777" w:rsidR="00535732" w:rsidRDefault="00535732" w:rsidP="00535732">
      <w:pPr>
        <w:ind w:left="2160" w:firstLine="0"/>
      </w:pPr>
      <w:r>
        <w:t>ELSE if the course ID is larger than the current root node, traverse down the right side of the tree.</w:t>
      </w:r>
    </w:p>
    <w:p w14:paraId="11880B1C" w14:textId="77777777" w:rsidR="00535732" w:rsidRDefault="00535732" w:rsidP="00535732">
      <w:pPr>
        <w:ind w:left="2160" w:firstLine="0"/>
      </w:pPr>
      <w:r>
        <w:t>CONTINUE until we find a matching course ID.</w:t>
      </w:r>
    </w:p>
    <w:p w14:paraId="2B1EF476" w14:textId="77777777" w:rsidR="00535732" w:rsidRDefault="00535732" w:rsidP="00535732">
      <w:pPr>
        <w:ind w:left="2160" w:firstLine="0"/>
      </w:pPr>
      <w:r>
        <w:t>IF we do not find a matching course ID:</w:t>
      </w:r>
    </w:p>
    <w:p w14:paraId="5D950AB0" w14:textId="77777777" w:rsidR="00535732" w:rsidRDefault="00535732" w:rsidP="00535732">
      <w:pPr>
        <w:ind w:left="2160" w:firstLine="0"/>
      </w:pPr>
      <w:r>
        <w:tab/>
        <w:t>DISPLAY “Course ID does not exist.”</w:t>
      </w:r>
    </w:p>
    <w:p w14:paraId="39C7E824" w14:textId="77777777" w:rsidR="00535732" w:rsidRDefault="00535732" w:rsidP="00535732">
      <w:pPr>
        <w:ind w:left="2160" w:firstLine="0"/>
      </w:pPr>
      <w:r>
        <w:lastRenderedPageBreak/>
        <w:tab/>
        <w:t>RETURN an empty course object.</w:t>
      </w:r>
    </w:p>
    <w:p w14:paraId="45217DA0" w14:textId="77777777" w:rsidR="00535732" w:rsidRDefault="00535732" w:rsidP="00535732">
      <w:r>
        <w:t>// If we return a matching course object</w:t>
      </w:r>
    </w:p>
    <w:p w14:paraId="30DD4715" w14:textId="77777777" w:rsidR="00535732" w:rsidRDefault="00535732" w:rsidP="00535732">
      <w:r>
        <w:t>DISPLAY the course’s course number, and course name.</w:t>
      </w:r>
    </w:p>
    <w:p w14:paraId="33FCAFF2" w14:textId="77777777" w:rsidR="00535732" w:rsidRDefault="00535732" w:rsidP="00535732">
      <w:r>
        <w:tab/>
        <w:t xml:space="preserve">FOR each prerequisite within the </w:t>
      </w:r>
      <w:proofErr w:type="spellStart"/>
      <w:r>
        <w:rPr>
          <w:i/>
          <w:iCs/>
        </w:rPr>
        <w:t>coursePrerequisite</w:t>
      </w:r>
      <w:proofErr w:type="spellEnd"/>
      <w:r>
        <w:rPr>
          <w:i/>
          <w:iCs/>
        </w:rPr>
        <w:t xml:space="preserve"> </w:t>
      </w:r>
      <w:r>
        <w:t>vector:</w:t>
      </w:r>
    </w:p>
    <w:p w14:paraId="7FF69D0B" w14:textId="77777777" w:rsidR="00535732" w:rsidRPr="00DA394E" w:rsidRDefault="00535732" w:rsidP="00535732">
      <w:pPr>
        <w:pBdr>
          <w:bottom w:val="single" w:sz="6" w:space="1" w:color="auto"/>
        </w:pBdr>
      </w:pPr>
      <w:r>
        <w:tab/>
      </w:r>
      <w:r>
        <w:tab/>
        <w:t>DISPLAY the prerequisite course information.</w:t>
      </w:r>
    </w:p>
    <w:p w14:paraId="3065B96F" w14:textId="77777777" w:rsidR="002C5410" w:rsidRDefault="002C5410" w:rsidP="00405026">
      <w:pPr>
        <w:ind w:firstLine="0"/>
      </w:pPr>
    </w:p>
    <w:p w14:paraId="6890668B" w14:textId="268BABE1" w:rsidR="002C5410" w:rsidRDefault="002C5410" w:rsidP="00405026">
      <w:pPr>
        <w:ind w:firstLine="0"/>
        <w:rPr>
          <w:b/>
          <w:bCs/>
        </w:rPr>
      </w:pPr>
      <w:r>
        <w:rPr>
          <w:b/>
          <w:bCs/>
        </w:rPr>
        <w:t>ALL DATA Structures – Pseudocode to Display the Menu</w:t>
      </w:r>
      <w:r w:rsidR="00DD343C">
        <w:rPr>
          <w:b/>
          <w:bCs/>
        </w:rPr>
        <w:t xml:space="preserve"> and User Choices</w:t>
      </w:r>
    </w:p>
    <w:p w14:paraId="3B6F8299" w14:textId="1A0DEA01" w:rsidR="002C5410" w:rsidRPr="00D34751" w:rsidRDefault="004931B0" w:rsidP="00405026">
      <w:pPr>
        <w:ind w:firstLine="0"/>
      </w:pPr>
      <w:r>
        <w:t xml:space="preserve">INITIALIZE an integer variable named </w:t>
      </w:r>
      <w:proofErr w:type="spellStart"/>
      <w:r>
        <w:rPr>
          <w:i/>
          <w:iCs/>
        </w:rPr>
        <w:t>userChoic</w:t>
      </w:r>
      <w:r w:rsidR="00D34751">
        <w:rPr>
          <w:i/>
          <w:iCs/>
        </w:rPr>
        <w:t>e</w:t>
      </w:r>
      <w:proofErr w:type="spellEnd"/>
      <w:r w:rsidR="00D34751">
        <w:t xml:space="preserve"> to 0.</w:t>
      </w:r>
    </w:p>
    <w:p w14:paraId="5F585F0D" w14:textId="093865DE" w:rsidR="004931B0" w:rsidRDefault="00D34751" w:rsidP="00405026">
      <w:pPr>
        <w:ind w:firstLine="0"/>
      </w:pPr>
      <w:r>
        <w:t xml:space="preserve">WHILE the </w:t>
      </w:r>
      <w:proofErr w:type="spellStart"/>
      <w:r w:rsidR="008918FC">
        <w:rPr>
          <w:i/>
          <w:iCs/>
        </w:rPr>
        <w:t>userChoice</w:t>
      </w:r>
      <w:proofErr w:type="spellEnd"/>
      <w:r w:rsidR="008918FC">
        <w:rPr>
          <w:i/>
          <w:iCs/>
        </w:rPr>
        <w:t xml:space="preserve"> </w:t>
      </w:r>
      <w:r w:rsidR="008918FC">
        <w:t>is not equa</w:t>
      </w:r>
      <w:r w:rsidR="006515DC">
        <w:t>l to 4:</w:t>
      </w:r>
    </w:p>
    <w:p w14:paraId="064DBABE" w14:textId="70EA569F" w:rsidR="006515DC" w:rsidRDefault="006515DC" w:rsidP="00405026">
      <w:pPr>
        <w:ind w:firstLine="0"/>
      </w:pPr>
      <w:r>
        <w:tab/>
        <w:t xml:space="preserve">DISPLAY a </w:t>
      </w:r>
      <w:r w:rsidR="000B6C52">
        <w:t>decorative string of characters “***********************.”</w:t>
      </w:r>
    </w:p>
    <w:p w14:paraId="3F5DA523" w14:textId="04083B26" w:rsidR="000B6C52" w:rsidRDefault="000B6C52" w:rsidP="00405026">
      <w:pPr>
        <w:ind w:firstLine="0"/>
      </w:pPr>
      <w:r>
        <w:tab/>
        <w:t>DISPLAY “ABCU</w:t>
      </w:r>
      <w:r w:rsidR="00DA4174">
        <w:t xml:space="preserve"> Course Catalog</w:t>
      </w:r>
      <w:r w:rsidR="00D231F5">
        <w:t>” on the next line.</w:t>
      </w:r>
    </w:p>
    <w:p w14:paraId="702E0FCA" w14:textId="198F8DF9" w:rsidR="00D231F5" w:rsidRDefault="00D231F5" w:rsidP="00405026">
      <w:pPr>
        <w:ind w:firstLine="0"/>
      </w:pPr>
      <w:r>
        <w:tab/>
        <w:t xml:space="preserve">DISPLAY another </w:t>
      </w:r>
      <w:r w:rsidR="00FB727A">
        <w:t>decorative s</w:t>
      </w:r>
      <w:r>
        <w:t>tring of characters “***********************.”</w:t>
      </w:r>
    </w:p>
    <w:p w14:paraId="0C859E96" w14:textId="36938B59" w:rsidR="00CE4F39" w:rsidRDefault="00473928" w:rsidP="00405026">
      <w:pPr>
        <w:ind w:firstLine="0"/>
      </w:pPr>
      <w:r>
        <w:tab/>
        <w:t>NEWLINE.</w:t>
      </w:r>
    </w:p>
    <w:p w14:paraId="50201FD5" w14:textId="7DB6030A" w:rsidR="00473928" w:rsidRDefault="00473928" w:rsidP="00405026">
      <w:pPr>
        <w:ind w:firstLine="0"/>
      </w:pPr>
      <w:r>
        <w:tab/>
        <w:t>DISPLAY</w:t>
      </w:r>
      <w:r w:rsidR="00BB666D">
        <w:t xml:space="preserve"> “Main Menu</w:t>
      </w:r>
      <w:r w:rsidR="00BB4F5C">
        <w:t>.”</w:t>
      </w:r>
    </w:p>
    <w:p w14:paraId="658672E7" w14:textId="7CB432E7" w:rsidR="00361943" w:rsidRDefault="00BB4F5C" w:rsidP="00405026">
      <w:pPr>
        <w:ind w:firstLine="0"/>
      </w:pPr>
      <w:r>
        <w:tab/>
      </w:r>
      <w:r w:rsidR="006E76FD">
        <w:t>D</w:t>
      </w:r>
      <w:r w:rsidR="000C43FD">
        <w:t>ISPLAY “</w:t>
      </w:r>
      <w:r w:rsidR="00361943">
        <w:t xml:space="preserve">1 – Load Courses into </w:t>
      </w:r>
      <w:r w:rsidR="00953A6F">
        <w:t>System Data Structure</w:t>
      </w:r>
      <w:r w:rsidR="00D97B4D">
        <w:t>.</w:t>
      </w:r>
      <w:r w:rsidR="00953A6F">
        <w:t>”</w:t>
      </w:r>
    </w:p>
    <w:p w14:paraId="4CBC5EE5" w14:textId="1E0FB059" w:rsidR="00953A6F" w:rsidRDefault="00953A6F" w:rsidP="00405026">
      <w:pPr>
        <w:ind w:firstLine="0"/>
      </w:pPr>
      <w:r>
        <w:tab/>
        <w:t>DISPLAY “2 – Print Course List</w:t>
      </w:r>
      <w:r w:rsidR="004B0A45">
        <w:t xml:space="preserve"> in Alphanumerical Order</w:t>
      </w:r>
      <w:r w:rsidR="00EE15B6">
        <w:t>”</w:t>
      </w:r>
    </w:p>
    <w:p w14:paraId="399B601A" w14:textId="2F6A133D" w:rsidR="00EE15B6" w:rsidRDefault="00EE15B6" w:rsidP="00405026">
      <w:pPr>
        <w:ind w:firstLine="0"/>
      </w:pPr>
      <w:r>
        <w:tab/>
        <w:t>DISPLAY “3 – Print a Specific Course</w:t>
      </w:r>
      <w:r w:rsidR="00D97B4D">
        <w:t>.”</w:t>
      </w:r>
    </w:p>
    <w:p w14:paraId="32C12A44" w14:textId="6BC9B501" w:rsidR="00EE15B6" w:rsidRDefault="00EE15B6" w:rsidP="00405026">
      <w:pPr>
        <w:ind w:firstLine="0"/>
      </w:pPr>
      <w:r>
        <w:tab/>
        <w:t>DISPLAY “4 –</w:t>
      </w:r>
      <w:r w:rsidR="00D97B4D">
        <w:t xml:space="preserve"> Exit the Program.”</w:t>
      </w:r>
    </w:p>
    <w:p w14:paraId="499F4864" w14:textId="0C174E1C" w:rsidR="00D97B4D" w:rsidRDefault="00BC29CA" w:rsidP="00405026">
      <w:pPr>
        <w:ind w:firstLine="0"/>
      </w:pPr>
      <w:r>
        <w:tab/>
      </w:r>
      <w:r w:rsidR="00321C95">
        <w:t>DISPLAY “Select an Option 1 through 4</w:t>
      </w:r>
      <w:r w:rsidR="00797F0E">
        <w:t>.”</w:t>
      </w:r>
    </w:p>
    <w:p w14:paraId="57AD5B07" w14:textId="545975AA" w:rsidR="00797F0E" w:rsidRDefault="00797F0E" w:rsidP="00405026">
      <w:pPr>
        <w:ind w:firstLine="0"/>
      </w:pPr>
      <w:r>
        <w:tab/>
        <w:t>INPUT a choice.</w:t>
      </w:r>
    </w:p>
    <w:p w14:paraId="39673E99" w14:textId="415D0D9F" w:rsidR="00797F0E" w:rsidRDefault="00797F0E" w:rsidP="00405026">
      <w:pPr>
        <w:ind w:firstLine="0"/>
      </w:pPr>
      <w:r>
        <w:tab/>
        <w:t>IF the user selects choice 1:</w:t>
      </w:r>
    </w:p>
    <w:p w14:paraId="1F9C4154" w14:textId="79666920" w:rsidR="00797F0E" w:rsidRDefault="00797F0E" w:rsidP="002B1AFD">
      <w:pPr>
        <w:ind w:left="1440" w:firstLine="0"/>
      </w:pPr>
      <w:r>
        <w:lastRenderedPageBreak/>
        <w:t>INVOKE</w:t>
      </w:r>
      <w:r w:rsidR="000B0DA9">
        <w:t xml:space="preserve"> the </w:t>
      </w:r>
      <w:proofErr w:type="spellStart"/>
      <w:proofErr w:type="gramStart"/>
      <w:r w:rsidR="000B0DA9">
        <w:rPr>
          <w:i/>
          <w:iCs/>
        </w:rPr>
        <w:t>loadCourseInformation</w:t>
      </w:r>
      <w:proofErr w:type="spellEnd"/>
      <w:r w:rsidR="000A07BA">
        <w:rPr>
          <w:i/>
          <w:iCs/>
        </w:rPr>
        <w:t>(</w:t>
      </w:r>
      <w:proofErr w:type="gramEnd"/>
      <w:r w:rsidR="000A07BA">
        <w:rPr>
          <w:i/>
          <w:iCs/>
        </w:rPr>
        <w:t>)</w:t>
      </w:r>
      <w:r w:rsidR="000A07BA">
        <w:t xml:space="preserve"> function with the path to the </w:t>
      </w:r>
      <w:proofErr w:type="spellStart"/>
      <w:r w:rsidR="002B1AFD">
        <w:rPr>
          <w:i/>
          <w:iCs/>
        </w:rPr>
        <w:t>CourseList</w:t>
      </w:r>
      <w:proofErr w:type="spellEnd"/>
      <w:r w:rsidR="002B1AFD">
        <w:rPr>
          <w:i/>
          <w:iCs/>
        </w:rPr>
        <w:t xml:space="preserve"> </w:t>
      </w:r>
      <w:r w:rsidR="002B1AFD">
        <w:t xml:space="preserve">CSV or text file and the </w:t>
      </w:r>
      <w:r w:rsidR="00646BC9">
        <w:t>specific data structure object (vector, hash table or tree) as arguments.</w:t>
      </w:r>
    </w:p>
    <w:p w14:paraId="59AA18E1" w14:textId="1A32E23B" w:rsidR="00DD343C" w:rsidRDefault="00DD343C" w:rsidP="00DD343C">
      <w:r>
        <w:t>IF the user selects choice 2:</w:t>
      </w:r>
    </w:p>
    <w:p w14:paraId="25B89974" w14:textId="26A56948" w:rsidR="002454CE" w:rsidRDefault="002454CE" w:rsidP="00DD343C">
      <w:r>
        <w:tab/>
        <w:t xml:space="preserve">VERIFY that the data structure has </w:t>
      </w:r>
      <w:r>
        <w:rPr>
          <w:i/>
          <w:iCs/>
        </w:rPr>
        <w:t>Course</w:t>
      </w:r>
      <w:r>
        <w:t xml:space="preserve"> objects.</w:t>
      </w:r>
    </w:p>
    <w:p w14:paraId="422632E5" w14:textId="52EF1736" w:rsidR="002454CE" w:rsidRPr="002454CE" w:rsidRDefault="002454CE" w:rsidP="00DD343C">
      <w:r>
        <w:tab/>
        <w:t>IF true:</w:t>
      </w:r>
    </w:p>
    <w:p w14:paraId="696B40DA" w14:textId="17F4E019" w:rsidR="00DD343C" w:rsidRDefault="005F2326" w:rsidP="002454CE">
      <w:pPr>
        <w:ind w:left="2160" w:firstLine="0"/>
      </w:pPr>
      <w:r>
        <w:t>INVOKE the</w:t>
      </w:r>
      <w:r w:rsidR="004B0A45">
        <w:t xml:space="preserve"> </w:t>
      </w:r>
      <w:proofErr w:type="spellStart"/>
      <w:proofErr w:type="gramStart"/>
      <w:r w:rsidR="00714F16">
        <w:rPr>
          <w:i/>
          <w:iCs/>
        </w:rPr>
        <w:t>print</w:t>
      </w:r>
      <w:r w:rsidR="00374334">
        <w:rPr>
          <w:i/>
          <w:iCs/>
        </w:rPr>
        <w:t>SampleSchedule</w:t>
      </w:r>
      <w:proofErr w:type="spellEnd"/>
      <w:r w:rsidR="00374334">
        <w:rPr>
          <w:i/>
          <w:iCs/>
        </w:rPr>
        <w:t>(</w:t>
      </w:r>
      <w:proofErr w:type="gramEnd"/>
      <w:r w:rsidR="00374334">
        <w:rPr>
          <w:i/>
          <w:iCs/>
        </w:rPr>
        <w:t>)</w:t>
      </w:r>
      <w:r w:rsidR="00374334">
        <w:t xml:space="preserve"> function with the data structure object as an argument.</w:t>
      </w:r>
    </w:p>
    <w:p w14:paraId="56C9C678" w14:textId="3C45B3F4" w:rsidR="002454CE" w:rsidRDefault="002454CE" w:rsidP="002454CE">
      <w:r>
        <w:tab/>
        <w:t>ELSE</w:t>
      </w:r>
      <w:r w:rsidR="00A95094">
        <w:t xml:space="preserve">: </w:t>
      </w:r>
    </w:p>
    <w:p w14:paraId="26BDACB6" w14:textId="52283ADF" w:rsidR="00A95094" w:rsidRDefault="00A95094" w:rsidP="002454CE">
      <w:r>
        <w:tab/>
      </w:r>
      <w:r>
        <w:tab/>
        <w:t>DISPLAY “No courses found, please load a Course List into the system.”</w:t>
      </w:r>
    </w:p>
    <w:p w14:paraId="52B563CA" w14:textId="701B2721" w:rsidR="00A95094" w:rsidRPr="00A95094" w:rsidRDefault="00A95094" w:rsidP="002454CE">
      <w:r>
        <w:tab/>
      </w:r>
      <w:r>
        <w:tab/>
        <w:t>BREAK.</w:t>
      </w:r>
    </w:p>
    <w:p w14:paraId="1897960A" w14:textId="0D858AE6" w:rsidR="00374334" w:rsidRDefault="00374334" w:rsidP="00374334">
      <w:r>
        <w:t>IF the user selects choice 3:</w:t>
      </w:r>
    </w:p>
    <w:p w14:paraId="42C767D0" w14:textId="5FDAE5B3" w:rsidR="00A95094" w:rsidRDefault="00A95094" w:rsidP="00374334">
      <w:r>
        <w:tab/>
        <w:t xml:space="preserve">VERIFY that the data structure has </w:t>
      </w:r>
      <w:r>
        <w:rPr>
          <w:i/>
          <w:iCs/>
        </w:rPr>
        <w:t xml:space="preserve">Course </w:t>
      </w:r>
      <w:r>
        <w:t>objects.</w:t>
      </w:r>
    </w:p>
    <w:p w14:paraId="1A442351" w14:textId="7CA53821" w:rsidR="00A95094" w:rsidRPr="00A95094" w:rsidRDefault="00A95094" w:rsidP="00374334">
      <w:r>
        <w:tab/>
        <w:t>IF true:</w:t>
      </w:r>
    </w:p>
    <w:p w14:paraId="248AB1E2" w14:textId="1063C386" w:rsidR="00374334" w:rsidRDefault="00374334" w:rsidP="00A95094">
      <w:pPr>
        <w:ind w:left="2160" w:firstLine="0"/>
      </w:pPr>
      <w:r>
        <w:t>INVOKE the</w:t>
      </w:r>
      <w:r w:rsidR="00217183">
        <w:t xml:space="preserve"> </w:t>
      </w:r>
      <w:proofErr w:type="spellStart"/>
      <w:proofErr w:type="gramStart"/>
      <w:r w:rsidR="00217183">
        <w:rPr>
          <w:i/>
          <w:iCs/>
        </w:rPr>
        <w:t>printCourseInformation</w:t>
      </w:r>
      <w:proofErr w:type="spellEnd"/>
      <w:r w:rsidR="00217183">
        <w:rPr>
          <w:i/>
          <w:iCs/>
        </w:rPr>
        <w:t>(</w:t>
      </w:r>
      <w:proofErr w:type="gramEnd"/>
      <w:r w:rsidR="00217183">
        <w:rPr>
          <w:i/>
          <w:iCs/>
        </w:rPr>
        <w:t xml:space="preserve">) </w:t>
      </w:r>
      <w:r w:rsidR="00217183">
        <w:t xml:space="preserve">function with the data structure object and </w:t>
      </w:r>
      <w:proofErr w:type="spellStart"/>
      <w:r w:rsidR="00217183">
        <w:rPr>
          <w:i/>
          <w:iCs/>
        </w:rPr>
        <w:t>courseNumber</w:t>
      </w:r>
      <w:proofErr w:type="spellEnd"/>
      <w:r w:rsidR="00217183">
        <w:t xml:space="preserve"> as arguments.</w:t>
      </w:r>
    </w:p>
    <w:p w14:paraId="76541FE8" w14:textId="13219FB0" w:rsidR="00A95094" w:rsidRDefault="00A95094" w:rsidP="00A95094">
      <w:r>
        <w:tab/>
        <w:t>ELSE:</w:t>
      </w:r>
    </w:p>
    <w:p w14:paraId="292C3213" w14:textId="77777777" w:rsidR="00A95094" w:rsidRDefault="00A95094" w:rsidP="00A95094">
      <w:r>
        <w:tab/>
      </w:r>
      <w:r>
        <w:tab/>
        <w:t>DISPLAY “No courses found, please load a Course List into the system.”</w:t>
      </w:r>
    </w:p>
    <w:p w14:paraId="1F89D028" w14:textId="77777777" w:rsidR="00A95094" w:rsidRPr="00A95094" w:rsidRDefault="00A95094" w:rsidP="00A95094">
      <w:r>
        <w:tab/>
      </w:r>
      <w:r>
        <w:tab/>
        <w:t>BREAK.</w:t>
      </w:r>
    </w:p>
    <w:p w14:paraId="62D921A4" w14:textId="05034C6D" w:rsidR="00A95094" w:rsidRDefault="00A95094" w:rsidP="00A95094"/>
    <w:p w14:paraId="57AB7F8B" w14:textId="5582405C" w:rsidR="00217183" w:rsidRDefault="00217183" w:rsidP="00217183">
      <w:r>
        <w:t>IF the user selects choice 4:</w:t>
      </w:r>
    </w:p>
    <w:p w14:paraId="76FE360A" w14:textId="32E4D4DC" w:rsidR="00217183" w:rsidRDefault="00217183" w:rsidP="00217183">
      <w:r>
        <w:tab/>
        <w:t>DISPLAY</w:t>
      </w:r>
      <w:r w:rsidR="00FE305E">
        <w:t xml:space="preserve"> “Exiting the Program.”</w:t>
      </w:r>
    </w:p>
    <w:p w14:paraId="59CFADD7" w14:textId="4875EB3B" w:rsidR="00FE305E" w:rsidRDefault="00FE305E" w:rsidP="00217183">
      <w:r>
        <w:tab/>
        <w:t xml:space="preserve">BREAK out of the </w:t>
      </w:r>
      <w:proofErr w:type="gramStart"/>
      <w:r>
        <w:t>loop</w:t>
      </w:r>
      <w:proofErr w:type="gramEnd"/>
    </w:p>
    <w:p w14:paraId="73BD4ECE" w14:textId="2B8AACBF" w:rsidR="00FE305E" w:rsidRDefault="00FE305E" w:rsidP="00217183">
      <w:r>
        <w:lastRenderedPageBreak/>
        <w:tab/>
        <w:t>EXIT program.</w:t>
      </w:r>
    </w:p>
    <w:p w14:paraId="064FBFDE" w14:textId="48989CD6" w:rsidR="00FE305E" w:rsidRDefault="00FE305E" w:rsidP="00217183">
      <w:r>
        <w:t>IF the user selects any other number:</w:t>
      </w:r>
    </w:p>
    <w:p w14:paraId="32A2F455" w14:textId="2CAD3156" w:rsidR="00FE305E" w:rsidRDefault="00FE305E" w:rsidP="00217183">
      <w:r>
        <w:tab/>
        <w:t>DISPLAY “Invalid Input.”</w:t>
      </w:r>
    </w:p>
    <w:p w14:paraId="42D45981" w14:textId="2821E4C2" w:rsidR="00FE305E" w:rsidRPr="00217183" w:rsidRDefault="00FE305E" w:rsidP="00217183">
      <w:r>
        <w:tab/>
        <w:t>CONTINUE the loop to ask for new user input.</w:t>
      </w:r>
    </w:p>
    <w:p w14:paraId="7DEFA146" w14:textId="3B860F98" w:rsidR="00D231F5" w:rsidRPr="008918FC" w:rsidRDefault="00D231F5" w:rsidP="00405026">
      <w:pPr>
        <w:pBdr>
          <w:bottom w:val="single" w:sz="6" w:space="1" w:color="auto"/>
        </w:pBdr>
        <w:ind w:firstLine="0"/>
      </w:pPr>
      <w:r>
        <w:tab/>
      </w:r>
    </w:p>
    <w:p w14:paraId="40B077D5" w14:textId="77777777" w:rsidR="006C7B3A" w:rsidRDefault="006C7B3A" w:rsidP="00405026">
      <w:pPr>
        <w:ind w:firstLine="0"/>
      </w:pPr>
    </w:p>
    <w:p w14:paraId="14F9F3C5" w14:textId="4BB2F836" w:rsidR="006C7B3A" w:rsidRDefault="006C7B3A" w:rsidP="00405026">
      <w:pPr>
        <w:ind w:firstLine="0"/>
        <w:rPr>
          <w:b/>
          <w:bCs/>
        </w:rPr>
      </w:pPr>
      <w:r>
        <w:rPr>
          <w:b/>
          <w:bCs/>
        </w:rPr>
        <w:t>Pseudocode – Print All Courses in Alphanumeric Order</w:t>
      </w:r>
    </w:p>
    <w:p w14:paraId="7EA40198" w14:textId="78D0AB50" w:rsidR="001C40E3" w:rsidRDefault="001C40E3" w:rsidP="00405026">
      <w:pPr>
        <w:ind w:firstLine="0"/>
        <w:rPr>
          <w:b/>
          <w:bCs/>
        </w:rPr>
      </w:pPr>
      <w:r>
        <w:rPr>
          <w:b/>
          <w:bCs/>
        </w:rPr>
        <w:t>VECTOR:</w:t>
      </w:r>
      <w:r w:rsidR="00B53454">
        <w:rPr>
          <w:b/>
          <w:bCs/>
        </w:rPr>
        <w:t xml:space="preserve"> // I utilized some of my pseudocode from the 2-3 Assignment.</w:t>
      </w:r>
    </w:p>
    <w:p w14:paraId="5E323DE5" w14:textId="75F47BD1" w:rsidR="001C40E3" w:rsidRDefault="00945BE8" w:rsidP="00405026">
      <w:pPr>
        <w:ind w:firstLine="0"/>
      </w:pPr>
      <w:r>
        <w:t>// Before printing, w</w:t>
      </w:r>
      <w:r w:rsidR="00F547A5">
        <w:t>e will sort the vector using the Quicksort algorithm. Our first step is to create the partition algorithm that it will recursively call.</w:t>
      </w:r>
    </w:p>
    <w:p w14:paraId="6F298003" w14:textId="18BFAA9D" w:rsidR="00F547A5" w:rsidRDefault="00A178B5" w:rsidP="00405026">
      <w:pPr>
        <w:ind w:firstLine="0"/>
      </w:pPr>
      <w:r>
        <w:t>DEFINE</w:t>
      </w:r>
      <w:r w:rsidR="00253AB8">
        <w:t xml:space="preserve"> a </w:t>
      </w:r>
      <w:r>
        <w:rPr>
          <w:i/>
          <w:iCs/>
        </w:rPr>
        <w:t>partition</w:t>
      </w:r>
      <w:r>
        <w:t xml:space="preserve"> function with the </w:t>
      </w:r>
      <w:r>
        <w:rPr>
          <w:i/>
          <w:iCs/>
        </w:rPr>
        <w:t>courses</w:t>
      </w:r>
      <w:r>
        <w:t xml:space="preserve"> vector</w:t>
      </w:r>
      <w:r w:rsidR="007A0DBE">
        <w:t xml:space="preserve"> </w:t>
      </w:r>
      <w:r w:rsidR="00381B85">
        <w:t xml:space="preserve">and two integer variables, </w:t>
      </w:r>
      <w:r w:rsidR="00381B85">
        <w:rPr>
          <w:i/>
          <w:iCs/>
        </w:rPr>
        <w:t xml:space="preserve">begin </w:t>
      </w:r>
      <w:r w:rsidR="00381B85">
        <w:t xml:space="preserve">and </w:t>
      </w:r>
      <w:r w:rsidR="00381B85">
        <w:rPr>
          <w:i/>
          <w:iCs/>
        </w:rPr>
        <w:t>end (</w:t>
      </w:r>
      <w:r w:rsidR="00381B85">
        <w:t xml:space="preserve">aka. the indices of the beginning and end of the sub vector to be sorted) as arguments </w:t>
      </w:r>
      <w:r w:rsidR="007A0DBE" w:rsidRPr="00381B85">
        <w:t>that</w:t>
      </w:r>
      <w:r w:rsidR="007A0DBE">
        <w:t xml:space="preserve"> return</w:t>
      </w:r>
      <w:r w:rsidR="00381B85">
        <w:t xml:space="preserve"> t</w:t>
      </w:r>
      <w:r w:rsidR="007A0DBE">
        <w:t>he highest index of the low partition.</w:t>
      </w:r>
    </w:p>
    <w:p w14:paraId="3E7040EB" w14:textId="6F38DC3D" w:rsidR="00EC4CF6" w:rsidRDefault="00A05499" w:rsidP="00405026">
      <w:pPr>
        <w:ind w:firstLine="0"/>
      </w:pPr>
      <w:r>
        <w:t xml:space="preserve">CALCULATE the middle index as the pivot by </w:t>
      </w:r>
      <w:r w:rsidR="001C2C73">
        <w:t xml:space="preserve">adding the </w:t>
      </w:r>
      <w:r w:rsidR="001C2C73">
        <w:rPr>
          <w:i/>
          <w:iCs/>
        </w:rPr>
        <w:t>begin</w:t>
      </w:r>
      <w:r w:rsidR="001C2C73">
        <w:t xml:space="preserve"> index to the result of subtracting the </w:t>
      </w:r>
      <w:r w:rsidR="001C2C73">
        <w:rPr>
          <w:i/>
          <w:iCs/>
        </w:rPr>
        <w:t>begin</w:t>
      </w:r>
      <w:r w:rsidR="001C2C73">
        <w:t xml:space="preserve"> </w:t>
      </w:r>
      <w:r w:rsidR="00E5476B">
        <w:t xml:space="preserve">from the </w:t>
      </w:r>
      <w:r w:rsidR="00E5476B">
        <w:rPr>
          <w:i/>
          <w:iCs/>
        </w:rPr>
        <w:t xml:space="preserve">end </w:t>
      </w:r>
      <w:r w:rsidR="00E5476B">
        <w:t>index and then dividing the answer by 2.</w:t>
      </w:r>
    </w:p>
    <w:p w14:paraId="28C8E86C" w14:textId="61F800EE" w:rsidR="00E5476B" w:rsidRDefault="00E276D8" w:rsidP="00405026">
      <w:pPr>
        <w:ind w:firstLine="0"/>
        <w:rPr>
          <w:i/>
          <w:iCs/>
        </w:rPr>
      </w:pPr>
      <w:r>
        <w:t xml:space="preserve">// Since we are sorting by </w:t>
      </w:r>
      <w:r w:rsidR="00A66FAC">
        <w:t xml:space="preserve">the </w:t>
      </w:r>
      <w:proofErr w:type="spellStart"/>
      <w:r w:rsidR="00A66FAC">
        <w:rPr>
          <w:i/>
          <w:iCs/>
        </w:rPr>
        <w:t>courseNumber</w:t>
      </w:r>
      <w:proofErr w:type="spellEnd"/>
    </w:p>
    <w:p w14:paraId="386371F5" w14:textId="23A54F4F" w:rsidR="00A66FAC" w:rsidRDefault="0039137F" w:rsidP="00405026">
      <w:pPr>
        <w:ind w:firstLine="0"/>
      </w:pPr>
      <w:r>
        <w:t>SET</w:t>
      </w:r>
      <w:r w:rsidR="00A66FAC">
        <w:t xml:space="preserve"> the pivot to the</w:t>
      </w:r>
      <w:r w:rsidR="00A36D96">
        <w:t xml:space="preserve"> </w:t>
      </w:r>
      <w:r>
        <w:t xml:space="preserve">string </w:t>
      </w:r>
      <w:proofErr w:type="spellStart"/>
      <w:r w:rsidR="00A36D96">
        <w:rPr>
          <w:i/>
          <w:iCs/>
        </w:rPr>
        <w:t>courseNumber</w:t>
      </w:r>
      <w:proofErr w:type="spellEnd"/>
      <w:r w:rsidR="00A36D96">
        <w:t xml:space="preserve"> of the </w:t>
      </w:r>
      <w:r w:rsidR="00A36D96">
        <w:rPr>
          <w:i/>
          <w:iCs/>
        </w:rPr>
        <w:t>Course</w:t>
      </w:r>
      <w:r w:rsidR="00A36D96">
        <w:t xml:space="preserve"> object at the midpoint of the </w:t>
      </w:r>
      <w:r w:rsidR="00A36D96">
        <w:rPr>
          <w:i/>
          <w:iCs/>
        </w:rPr>
        <w:t>courses</w:t>
      </w:r>
      <w:r w:rsidR="00A36D96">
        <w:t xml:space="preserve"> vector.</w:t>
      </w:r>
    </w:p>
    <w:p w14:paraId="1315DC50" w14:textId="040B29F4" w:rsidR="0039137F" w:rsidRDefault="0039137F" w:rsidP="00405026">
      <w:pPr>
        <w:ind w:firstLine="0"/>
      </w:pPr>
      <w:r>
        <w:t>WHILE true. // Intentional infinite loop that exits with a break statement triggered by a conditional</w:t>
      </w:r>
    </w:p>
    <w:p w14:paraId="4AC43057" w14:textId="18149735" w:rsidR="0039137F" w:rsidRDefault="0039137F" w:rsidP="00405026">
      <w:pPr>
        <w:ind w:firstLine="0"/>
      </w:pPr>
      <w:r>
        <w:tab/>
      </w:r>
      <w:r w:rsidR="00047CDD">
        <w:t xml:space="preserve">WHILE the </w:t>
      </w:r>
      <w:r w:rsidR="00AC438E">
        <w:rPr>
          <w:i/>
          <w:iCs/>
        </w:rPr>
        <w:t>Course</w:t>
      </w:r>
      <w:r w:rsidR="00047CDD">
        <w:t xml:space="preserve"> element at the left index is less than the pivot:</w:t>
      </w:r>
    </w:p>
    <w:p w14:paraId="0FA276C0" w14:textId="7E4A6E65" w:rsidR="00047CDD" w:rsidRDefault="00047CDD" w:rsidP="00405026">
      <w:pPr>
        <w:ind w:firstLine="0"/>
      </w:pPr>
      <w:r>
        <w:tab/>
      </w:r>
      <w:r>
        <w:tab/>
        <w:t>INCREMENT the left index.</w:t>
      </w:r>
    </w:p>
    <w:p w14:paraId="4D98AC44" w14:textId="4A0453CF" w:rsidR="00047CDD" w:rsidRDefault="00047CDD" w:rsidP="00405026">
      <w:pPr>
        <w:ind w:firstLine="0"/>
      </w:pPr>
      <w:r>
        <w:tab/>
        <w:t xml:space="preserve">WHILE the </w:t>
      </w:r>
      <w:r w:rsidR="00AC438E">
        <w:rPr>
          <w:i/>
          <w:iCs/>
        </w:rPr>
        <w:t>Course</w:t>
      </w:r>
      <w:r>
        <w:t xml:space="preserve"> element at the right index is less than the pivot</w:t>
      </w:r>
      <w:r w:rsidR="00E74450">
        <w:t>:</w:t>
      </w:r>
    </w:p>
    <w:p w14:paraId="702B9FE3" w14:textId="16040786" w:rsidR="00E74450" w:rsidRDefault="00E74450" w:rsidP="00405026">
      <w:pPr>
        <w:ind w:firstLine="0"/>
      </w:pPr>
      <w:r>
        <w:lastRenderedPageBreak/>
        <w:tab/>
      </w:r>
      <w:r>
        <w:tab/>
        <w:t>DECREMENT the right index.</w:t>
      </w:r>
    </w:p>
    <w:p w14:paraId="4E537EF6" w14:textId="1CE2F468" w:rsidR="00E74450" w:rsidRDefault="00E74450" w:rsidP="00405026">
      <w:pPr>
        <w:ind w:firstLine="0"/>
      </w:pPr>
      <w:r>
        <w:tab/>
        <w:t>IF</w:t>
      </w:r>
      <w:r w:rsidR="00AC438E">
        <w:t xml:space="preserve"> the left index reaches or passes the right index:</w:t>
      </w:r>
    </w:p>
    <w:p w14:paraId="7099E25C" w14:textId="693AAE42" w:rsidR="00AC438E" w:rsidRDefault="00AC438E" w:rsidP="00405026">
      <w:pPr>
        <w:ind w:firstLine="0"/>
      </w:pPr>
      <w:r>
        <w:tab/>
      </w:r>
      <w:r>
        <w:tab/>
        <w:t>BREAK out of the loop.</w:t>
      </w:r>
    </w:p>
    <w:p w14:paraId="19D3DEC2" w14:textId="10A6F9C3" w:rsidR="00AC438E" w:rsidRDefault="00AC438E" w:rsidP="00405026">
      <w:pPr>
        <w:ind w:firstLine="0"/>
      </w:pPr>
      <w:r>
        <w:tab/>
        <w:t>ELSE:</w:t>
      </w:r>
    </w:p>
    <w:p w14:paraId="559FEBB0" w14:textId="182FA2C6" w:rsidR="00AC438E" w:rsidRDefault="00AC438E" w:rsidP="00AC438E">
      <w:pPr>
        <w:ind w:left="720" w:firstLine="0"/>
      </w:pPr>
      <w:r>
        <w:t>Both while loops for the left and right indices stop because the conditional is no longer met.</w:t>
      </w:r>
    </w:p>
    <w:p w14:paraId="4D557184" w14:textId="0D679A0C" w:rsidR="00AC438E" w:rsidRDefault="00AC438E" w:rsidP="00AC438E">
      <w:pPr>
        <w:ind w:left="720" w:firstLine="0"/>
      </w:pPr>
      <w:r>
        <w:t xml:space="preserve">SWAP the </w:t>
      </w:r>
      <w:r w:rsidR="00B53454">
        <w:rPr>
          <w:i/>
          <w:iCs/>
        </w:rPr>
        <w:t>C</w:t>
      </w:r>
      <w:r>
        <w:rPr>
          <w:i/>
          <w:iCs/>
        </w:rPr>
        <w:t>ourse</w:t>
      </w:r>
      <w:r>
        <w:t xml:space="preserve"> object at the left index</w:t>
      </w:r>
      <w:r w:rsidR="00B53454">
        <w:t xml:space="preserve"> and the </w:t>
      </w:r>
      <w:r w:rsidR="00B53454">
        <w:rPr>
          <w:i/>
          <w:iCs/>
        </w:rPr>
        <w:t xml:space="preserve">Course </w:t>
      </w:r>
      <w:r w:rsidR="00B53454">
        <w:t>object at the right index.</w:t>
      </w:r>
    </w:p>
    <w:p w14:paraId="4CDCE313" w14:textId="57A63CFC" w:rsidR="00C209DC" w:rsidRDefault="00C209DC" w:rsidP="00AC438E">
      <w:pPr>
        <w:ind w:left="720" w:firstLine="0"/>
      </w:pPr>
      <w:r>
        <w:t>MOVE both low and high indices closer together by incrementing and decrementing them respectively.</w:t>
      </w:r>
    </w:p>
    <w:p w14:paraId="01F59228" w14:textId="3AA510A1" w:rsidR="00B53454" w:rsidRDefault="00B53454" w:rsidP="00AC438E">
      <w:pPr>
        <w:ind w:left="720" w:firstLine="0"/>
      </w:pPr>
      <w:r>
        <w:t>CONTINUE WHILE TRUE until we meet the BREAK statement.</w:t>
      </w:r>
    </w:p>
    <w:p w14:paraId="48A336B9" w14:textId="66E19D86" w:rsidR="00636FF5" w:rsidRDefault="00636FF5" w:rsidP="00636FF5">
      <w:pPr>
        <w:ind w:firstLine="0"/>
      </w:pPr>
      <w:r>
        <w:t>RETURN the highest index of the left partition.</w:t>
      </w:r>
    </w:p>
    <w:p w14:paraId="59097528" w14:textId="1B0B4EEC" w:rsidR="00997F72" w:rsidRDefault="00997F72" w:rsidP="00636FF5">
      <w:pPr>
        <w:ind w:firstLine="0"/>
      </w:pPr>
      <w:r>
        <w:t>// Quicksort</w:t>
      </w:r>
    </w:p>
    <w:p w14:paraId="667B7DC9" w14:textId="7F687D3D" w:rsidR="00997F72" w:rsidRPr="001B49C2" w:rsidRDefault="00997F72" w:rsidP="00636FF5">
      <w:pPr>
        <w:ind w:firstLine="0"/>
      </w:pPr>
      <w:r>
        <w:t>DEFINE the</w:t>
      </w:r>
      <w:r w:rsidR="007839A2">
        <w:t xml:space="preserve"> </w:t>
      </w:r>
      <w:r w:rsidR="007839A2">
        <w:rPr>
          <w:i/>
          <w:iCs/>
        </w:rPr>
        <w:t>quicksort</w:t>
      </w:r>
      <w:r w:rsidR="007839A2">
        <w:t xml:space="preserve"> function</w:t>
      </w:r>
      <w:r w:rsidR="001B49C2">
        <w:t xml:space="preserve"> with the </w:t>
      </w:r>
      <w:r w:rsidR="001B49C2">
        <w:rPr>
          <w:i/>
          <w:iCs/>
        </w:rPr>
        <w:t>courses</w:t>
      </w:r>
      <w:r w:rsidR="001B49C2">
        <w:t xml:space="preserve"> vector and two integer variables called </w:t>
      </w:r>
      <w:r w:rsidR="001B49C2">
        <w:rPr>
          <w:i/>
          <w:iCs/>
        </w:rPr>
        <w:t xml:space="preserve">begin </w:t>
      </w:r>
      <w:r w:rsidR="001B49C2">
        <w:t xml:space="preserve">and </w:t>
      </w:r>
      <w:r w:rsidR="001B49C2">
        <w:rPr>
          <w:i/>
          <w:iCs/>
        </w:rPr>
        <w:t>end</w:t>
      </w:r>
      <w:r w:rsidR="001B49C2">
        <w:t xml:space="preserve"> which represent the two extremes of the vector to be sorted.</w:t>
      </w:r>
    </w:p>
    <w:p w14:paraId="10A13B64" w14:textId="2A0DBF5A" w:rsidR="007839A2" w:rsidRDefault="007839A2" w:rsidP="00636FF5">
      <w:pPr>
        <w:ind w:firstLine="0"/>
      </w:pPr>
      <w:r>
        <w:tab/>
        <w:t>IF the subarray has 0 or 1 elements:</w:t>
      </w:r>
      <w:r w:rsidR="0084741B">
        <w:t xml:space="preserve"> // Base case!</w:t>
      </w:r>
    </w:p>
    <w:p w14:paraId="5ED3A020" w14:textId="7A765AAB" w:rsidR="007839A2" w:rsidRDefault="007839A2" w:rsidP="00636FF5">
      <w:pPr>
        <w:ind w:firstLine="0"/>
      </w:pPr>
      <w:r>
        <w:tab/>
      </w:r>
      <w:r>
        <w:tab/>
      </w:r>
      <w:r w:rsidR="0084741B">
        <w:t>RETURN // Quicksort completed.</w:t>
      </w:r>
    </w:p>
    <w:p w14:paraId="3A553B40" w14:textId="35670AAC" w:rsidR="00B7228B" w:rsidRDefault="00364A27" w:rsidP="00B7228B">
      <w:pPr>
        <w:ind w:left="720" w:firstLine="0"/>
      </w:pPr>
      <w:r>
        <w:t>DECLARE the mid (the midpoint variable) and SE</w:t>
      </w:r>
      <w:r w:rsidR="00B7228B">
        <w:t xml:space="preserve">T as the </w:t>
      </w:r>
      <w:r w:rsidR="004474FD">
        <w:t xml:space="preserve">RESULT of the </w:t>
      </w:r>
      <w:proofErr w:type="gramStart"/>
      <w:r w:rsidR="004474FD">
        <w:rPr>
          <w:i/>
          <w:iCs/>
        </w:rPr>
        <w:t>partition(</w:t>
      </w:r>
      <w:proofErr w:type="gramEnd"/>
      <w:r w:rsidR="004474FD">
        <w:rPr>
          <w:i/>
          <w:iCs/>
        </w:rPr>
        <w:t xml:space="preserve">) function </w:t>
      </w:r>
      <w:r w:rsidR="004474FD">
        <w:t xml:space="preserve">(again, using the </w:t>
      </w:r>
      <w:r w:rsidR="004474FD">
        <w:rPr>
          <w:i/>
          <w:iCs/>
        </w:rPr>
        <w:t xml:space="preserve">courses </w:t>
      </w:r>
      <w:r w:rsidR="004474FD">
        <w:t>vector and its two extreme indices as arguments).</w:t>
      </w:r>
    </w:p>
    <w:p w14:paraId="29EB15AD" w14:textId="1FCB99B3" w:rsidR="004474FD" w:rsidRDefault="00204623" w:rsidP="00B7228B">
      <w:pPr>
        <w:ind w:left="720" w:firstLine="0"/>
      </w:pPr>
      <w:r>
        <w:t xml:space="preserve">INVOKE the </w:t>
      </w:r>
      <w:proofErr w:type="gramStart"/>
      <w:r>
        <w:rPr>
          <w:i/>
          <w:iCs/>
        </w:rPr>
        <w:t>quicksort(</w:t>
      </w:r>
      <w:proofErr w:type="gramEnd"/>
      <w:r>
        <w:rPr>
          <w:i/>
          <w:iCs/>
        </w:rPr>
        <w:t xml:space="preserve">) </w:t>
      </w:r>
      <w:r w:rsidR="00FE718F">
        <w:t xml:space="preserve">function with the </w:t>
      </w:r>
      <w:r w:rsidR="00FE718F">
        <w:rPr>
          <w:i/>
          <w:iCs/>
        </w:rPr>
        <w:t xml:space="preserve">courses </w:t>
      </w:r>
      <w:r w:rsidR="00FE718F">
        <w:t>vector, the first element and the midpoint as arguments</w:t>
      </w:r>
      <w:r w:rsidR="00F6417E">
        <w:t xml:space="preserve">, </w:t>
      </w:r>
      <w:r w:rsidR="00FE718F">
        <w:t>to recursively sort the low partition</w:t>
      </w:r>
      <w:r w:rsidR="00E05F57">
        <w:t xml:space="preserve"> less than the midpoint.</w:t>
      </w:r>
    </w:p>
    <w:p w14:paraId="0647A836" w14:textId="78498D6C" w:rsidR="00F6417E" w:rsidRDefault="00F6417E" w:rsidP="00F6417E">
      <w:pPr>
        <w:ind w:left="720" w:firstLine="0"/>
      </w:pPr>
      <w:r>
        <w:t xml:space="preserve">INVOKE the </w:t>
      </w:r>
      <w:proofErr w:type="gramStart"/>
      <w:r>
        <w:rPr>
          <w:i/>
          <w:iCs/>
        </w:rPr>
        <w:t>quicksort(</w:t>
      </w:r>
      <w:proofErr w:type="gramEnd"/>
      <w:r>
        <w:rPr>
          <w:i/>
          <w:iCs/>
        </w:rPr>
        <w:t xml:space="preserve">) </w:t>
      </w:r>
      <w:r>
        <w:t xml:space="preserve">function with the </w:t>
      </w:r>
      <w:r>
        <w:rPr>
          <w:i/>
          <w:iCs/>
        </w:rPr>
        <w:t xml:space="preserve">courses </w:t>
      </w:r>
      <w:r>
        <w:t>vector, the midpoint incremented by 1, and the</w:t>
      </w:r>
      <w:r w:rsidR="00896C77">
        <w:t xml:space="preserve"> last element </w:t>
      </w:r>
      <w:r>
        <w:t xml:space="preserve">as arguments, to recursively sort the </w:t>
      </w:r>
      <w:r w:rsidR="00896C77">
        <w:t>high</w:t>
      </w:r>
      <w:r>
        <w:t xml:space="preserve"> partition</w:t>
      </w:r>
      <w:r w:rsidR="001F317C">
        <w:t xml:space="preserve"> greater than the midpoint.</w:t>
      </w:r>
    </w:p>
    <w:p w14:paraId="07FFB1A9" w14:textId="4B3A8503" w:rsidR="00DC6E29" w:rsidRDefault="00524560" w:rsidP="00524560">
      <w:pPr>
        <w:ind w:firstLine="0"/>
      </w:pPr>
      <w:r>
        <w:lastRenderedPageBreak/>
        <w:t xml:space="preserve">// Once the bids are </w:t>
      </w:r>
      <w:proofErr w:type="gramStart"/>
      <w:r>
        <w:t>sorted..</w:t>
      </w:r>
      <w:proofErr w:type="gramEnd"/>
    </w:p>
    <w:p w14:paraId="6A536F67" w14:textId="6C8A3561" w:rsidR="00524560" w:rsidRDefault="00524560" w:rsidP="00524560">
      <w:pPr>
        <w:ind w:firstLine="0"/>
      </w:pPr>
      <w:r>
        <w:t xml:space="preserve">INVOKE the </w:t>
      </w:r>
      <w:proofErr w:type="spellStart"/>
      <w:proofErr w:type="gramStart"/>
      <w:r>
        <w:rPr>
          <w:i/>
          <w:iCs/>
        </w:rPr>
        <w:t>printSortedCourseList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 w:rsidR="0045082D">
        <w:rPr>
          <w:i/>
          <w:iCs/>
        </w:rPr>
        <w:t xml:space="preserve"> </w:t>
      </w:r>
      <w:r w:rsidR="0045082D">
        <w:t xml:space="preserve">function with the </w:t>
      </w:r>
      <w:r w:rsidR="0045082D">
        <w:rPr>
          <w:i/>
          <w:iCs/>
        </w:rPr>
        <w:t xml:space="preserve">courses </w:t>
      </w:r>
      <w:r w:rsidR="0045082D">
        <w:t>vector as an argument:</w:t>
      </w:r>
    </w:p>
    <w:p w14:paraId="5638ECE2" w14:textId="63F90493" w:rsidR="0045082D" w:rsidRDefault="0045082D" w:rsidP="00524560">
      <w:pPr>
        <w:ind w:firstLine="0"/>
      </w:pPr>
      <w:r>
        <w:tab/>
        <w:t>FOR</w:t>
      </w:r>
      <w:r w:rsidR="000252D2">
        <w:t xml:space="preserve"> each </w:t>
      </w:r>
      <w:r w:rsidR="000252D2">
        <w:rPr>
          <w:i/>
          <w:iCs/>
        </w:rPr>
        <w:t>course</w:t>
      </w:r>
      <w:r w:rsidR="000252D2">
        <w:t xml:space="preserve"> object in the </w:t>
      </w:r>
      <w:r w:rsidR="000252D2">
        <w:rPr>
          <w:i/>
          <w:iCs/>
        </w:rPr>
        <w:t>courses</w:t>
      </w:r>
      <w:r w:rsidR="000252D2">
        <w:t xml:space="preserve"> vector:</w:t>
      </w:r>
    </w:p>
    <w:p w14:paraId="063A341D" w14:textId="0EF33026" w:rsidR="00982A22" w:rsidRDefault="000252D2" w:rsidP="00524560">
      <w:pPr>
        <w:ind w:firstLine="0"/>
      </w:pPr>
      <w:r>
        <w:tab/>
      </w:r>
      <w:r w:rsidR="00A671E2">
        <w:tab/>
        <w:t xml:space="preserve">DISPLAY the </w:t>
      </w:r>
      <w:proofErr w:type="spellStart"/>
      <w:r w:rsidR="00A671E2">
        <w:rPr>
          <w:i/>
          <w:iCs/>
        </w:rPr>
        <w:t>courseID</w:t>
      </w:r>
      <w:proofErr w:type="spellEnd"/>
      <w:r w:rsidR="00094B1D">
        <w:t>.</w:t>
      </w:r>
    </w:p>
    <w:p w14:paraId="46247A4C" w14:textId="671E5A3F" w:rsidR="00094B1D" w:rsidRDefault="00094B1D" w:rsidP="00524560">
      <w:pPr>
        <w:ind w:firstLine="0"/>
        <w:rPr>
          <w:i/>
          <w:iCs/>
        </w:rPr>
      </w:pPr>
      <w:r>
        <w:tab/>
      </w:r>
      <w:r>
        <w:tab/>
        <w:t xml:space="preserve">DISPLAY the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>.</w:t>
      </w:r>
    </w:p>
    <w:p w14:paraId="4C4C9AA4" w14:textId="5C21705A" w:rsidR="00094B1D" w:rsidRDefault="00094B1D" w:rsidP="00524560">
      <w:pPr>
        <w:ind w:firstLine="0"/>
      </w:pPr>
      <w:r>
        <w:rPr>
          <w:i/>
          <w:iCs/>
        </w:rPr>
        <w:tab/>
      </w:r>
      <w:r>
        <w:rPr>
          <w:i/>
          <w:iCs/>
        </w:rPr>
        <w:tab/>
      </w:r>
      <w:r w:rsidR="001D47DF">
        <w:t xml:space="preserve">FOR each element in the </w:t>
      </w:r>
      <w:r w:rsidR="001D47DF">
        <w:rPr>
          <w:i/>
          <w:iCs/>
        </w:rPr>
        <w:t xml:space="preserve">Course </w:t>
      </w:r>
      <w:r w:rsidR="00303798">
        <w:t xml:space="preserve">object’s member vector, </w:t>
      </w:r>
      <w:proofErr w:type="spellStart"/>
      <w:r w:rsidR="00303798">
        <w:rPr>
          <w:i/>
          <w:iCs/>
        </w:rPr>
        <w:t>coursePrerequisites</w:t>
      </w:r>
      <w:proofErr w:type="spellEnd"/>
      <w:r w:rsidR="00303798">
        <w:t>:</w:t>
      </w:r>
    </w:p>
    <w:p w14:paraId="751C4845" w14:textId="155250DA" w:rsidR="00303798" w:rsidRDefault="00303798" w:rsidP="00524560">
      <w:pPr>
        <w:ind w:firstLine="0"/>
        <w:rPr>
          <w:i/>
          <w:iCs/>
        </w:rPr>
      </w:pPr>
      <w:r>
        <w:tab/>
      </w:r>
      <w:r>
        <w:tab/>
      </w:r>
      <w:r>
        <w:tab/>
        <w:t xml:space="preserve">DISPLAY </w:t>
      </w:r>
      <w:r w:rsidR="008A10B4">
        <w:t>each</w:t>
      </w:r>
      <w:r>
        <w:t xml:space="preserve"> </w:t>
      </w:r>
      <w:proofErr w:type="spellStart"/>
      <w:r>
        <w:rPr>
          <w:i/>
          <w:iCs/>
        </w:rPr>
        <w:t>coursePrerequ</w:t>
      </w:r>
      <w:r w:rsidR="008A10B4">
        <w:rPr>
          <w:i/>
          <w:iCs/>
        </w:rPr>
        <w:t>isite</w:t>
      </w:r>
      <w:proofErr w:type="spellEnd"/>
      <w:r w:rsidR="008A10B4">
        <w:rPr>
          <w:i/>
          <w:iCs/>
        </w:rPr>
        <w:t>.</w:t>
      </w:r>
    </w:p>
    <w:p w14:paraId="5165753C" w14:textId="3216CD68" w:rsidR="0046405F" w:rsidRDefault="00586D25" w:rsidP="00524560">
      <w:pPr>
        <w:ind w:firstLine="0"/>
        <w:rPr>
          <w:b/>
          <w:bCs/>
        </w:rPr>
      </w:pPr>
      <w:r>
        <w:rPr>
          <w:b/>
          <w:bCs/>
        </w:rPr>
        <w:t>HASH TABLE:</w:t>
      </w:r>
    </w:p>
    <w:p w14:paraId="458CB777" w14:textId="59A859D0" w:rsidR="00586D25" w:rsidRDefault="00231AFE" w:rsidP="00524560">
      <w:pPr>
        <w:ind w:firstLine="0"/>
      </w:pPr>
      <w:r>
        <w:t>//</w:t>
      </w:r>
      <w:r w:rsidR="0061272F">
        <w:t xml:space="preserve"> </w:t>
      </w:r>
      <w:r w:rsidR="0090338C">
        <w:t xml:space="preserve">Though not necessarily sorted, we can </w:t>
      </w:r>
      <w:r w:rsidR="00D12C8B">
        <w:t>ensure that the courses are inserted in alphanumerical order by</w:t>
      </w:r>
      <w:r w:rsidR="00BD36C0">
        <w:t xml:space="preserve"> </w:t>
      </w:r>
      <w:r w:rsidR="00734A51">
        <w:t>utilizing a good hash function</w:t>
      </w:r>
      <w:r w:rsidR="00BD36C0">
        <w:t xml:space="preserve"> to minimize collisions</w:t>
      </w:r>
      <w:r w:rsidR="00CC34DC">
        <w:t>.</w:t>
      </w:r>
    </w:p>
    <w:p w14:paraId="19AF964E" w14:textId="0BF49ADE" w:rsidR="0090338C" w:rsidRDefault="00F31385" w:rsidP="00524560">
      <w:pPr>
        <w:ind w:firstLine="0"/>
      </w:pPr>
      <w:r>
        <w:t xml:space="preserve">INVOKE </w:t>
      </w:r>
      <w:proofErr w:type="spellStart"/>
      <w:proofErr w:type="gramStart"/>
      <w:r w:rsidRPr="00F31385">
        <w:rPr>
          <w:i/>
          <w:iCs/>
        </w:rPr>
        <w:t>HashMultiplicative</w:t>
      </w:r>
      <w:proofErr w:type="spellEnd"/>
      <w:r>
        <w:t>(</w:t>
      </w:r>
      <w:proofErr w:type="gramEnd"/>
      <w:r>
        <w:t xml:space="preserve">) function with the </w:t>
      </w:r>
      <w:proofErr w:type="spellStart"/>
      <w:r>
        <w:rPr>
          <w:i/>
          <w:iCs/>
        </w:rPr>
        <w:t>courseID</w:t>
      </w:r>
      <w:proofErr w:type="spellEnd"/>
      <w:r>
        <w:t xml:space="preserve"> string as an argument.</w:t>
      </w:r>
    </w:p>
    <w:p w14:paraId="2E6A473E" w14:textId="402C08E1" w:rsidR="00F31385" w:rsidRDefault="00F31385" w:rsidP="00524560">
      <w:pPr>
        <w:ind w:firstLine="0"/>
      </w:pPr>
      <w:r>
        <w:tab/>
      </w:r>
      <w:r w:rsidR="00657A75">
        <w:t>SET the initial value to 5381.</w:t>
      </w:r>
      <w:r w:rsidR="00C16A62">
        <w:t xml:space="preserve"> // Bernstein’s hash function from </w:t>
      </w:r>
      <w:proofErr w:type="spellStart"/>
      <w:r w:rsidR="00C16A62">
        <w:t>Zybooks</w:t>
      </w:r>
      <w:proofErr w:type="spellEnd"/>
      <w:r w:rsidR="00C16A62">
        <w:t xml:space="preserve"> 5.7</w:t>
      </w:r>
    </w:p>
    <w:p w14:paraId="17FA6546" w14:textId="2A343191" w:rsidR="00657A75" w:rsidRDefault="00657A75" w:rsidP="00524560">
      <w:pPr>
        <w:ind w:firstLine="0"/>
      </w:pPr>
      <w:r>
        <w:tab/>
      </w:r>
      <w:r w:rsidR="00C16A62">
        <w:t xml:space="preserve">FOR each character in the </w:t>
      </w:r>
      <w:proofErr w:type="spellStart"/>
      <w:r w:rsidR="00C16A62">
        <w:rPr>
          <w:i/>
          <w:iCs/>
        </w:rPr>
        <w:t>courseID</w:t>
      </w:r>
      <w:proofErr w:type="spellEnd"/>
      <w:r w:rsidR="00C16A62">
        <w:t>:</w:t>
      </w:r>
    </w:p>
    <w:p w14:paraId="3E0E76F8" w14:textId="748F14D8" w:rsidR="00C16A62" w:rsidRDefault="00640BA4" w:rsidP="00640BA4">
      <w:pPr>
        <w:ind w:left="1440" w:firstLine="0"/>
      </w:pPr>
      <w:r>
        <w:t>CALCULATE the string hash by multiplying 5381 by the hash multiplier 33 and adding it to the ASCII value of the character.</w:t>
      </w:r>
    </w:p>
    <w:p w14:paraId="45CAD399" w14:textId="5E775B44" w:rsidR="00640BA4" w:rsidRDefault="003568BE" w:rsidP="003568BE">
      <w:r>
        <w:t xml:space="preserve">RETURN the </w:t>
      </w:r>
      <w:r w:rsidR="00564406">
        <w:t>remainder of the string hash divided by the hash table size.</w:t>
      </w:r>
    </w:p>
    <w:p w14:paraId="2B3EEF1A" w14:textId="2F98115E" w:rsidR="009B587D" w:rsidRDefault="009B587D" w:rsidP="009B587D">
      <w:pPr>
        <w:ind w:firstLine="0"/>
      </w:pPr>
      <w:r>
        <w:t>// Printing the Courses…</w:t>
      </w:r>
    </w:p>
    <w:p w14:paraId="79ED301B" w14:textId="3D2EEDE5" w:rsidR="00C66045" w:rsidRDefault="00B15011" w:rsidP="009A2EDE">
      <w:pPr>
        <w:ind w:firstLine="0"/>
      </w:pPr>
      <w:r>
        <w:t xml:space="preserve">INVOKE </w:t>
      </w:r>
      <w:proofErr w:type="spellStart"/>
      <w:proofErr w:type="gramStart"/>
      <w:r>
        <w:rPr>
          <w:i/>
          <w:iCs/>
        </w:rPr>
        <w:t>printSortedCourseList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</w:t>
      </w:r>
      <w:r w:rsidR="009A2EDE">
        <w:t>member function of the hash table.</w:t>
      </w:r>
    </w:p>
    <w:p w14:paraId="7BDCCA2A" w14:textId="2CACF2F1" w:rsidR="009A2EDE" w:rsidRDefault="009A2EDE" w:rsidP="009A2EDE">
      <w:pPr>
        <w:ind w:firstLine="0"/>
      </w:pPr>
      <w:r>
        <w:tab/>
        <w:t xml:space="preserve">FOR each node in the </w:t>
      </w:r>
      <w:r w:rsidR="000B69AF">
        <w:rPr>
          <w:i/>
          <w:iCs/>
        </w:rPr>
        <w:t>nodes</w:t>
      </w:r>
      <w:r w:rsidR="000B69AF">
        <w:t xml:space="preserve"> vector:</w:t>
      </w:r>
    </w:p>
    <w:p w14:paraId="0EA5064B" w14:textId="7BD3B2A8" w:rsidR="000B69AF" w:rsidRDefault="000B69AF" w:rsidP="009A2EDE">
      <w:pPr>
        <w:ind w:firstLine="0"/>
      </w:pPr>
      <w:r>
        <w:tab/>
      </w:r>
      <w:r>
        <w:tab/>
        <w:t>IF the current node’s hash key is used:</w:t>
      </w:r>
    </w:p>
    <w:p w14:paraId="71F2C52F" w14:textId="6E1DFA41" w:rsidR="000B69AF" w:rsidRDefault="000B69AF" w:rsidP="000B69AF">
      <w:pPr>
        <w:ind w:left="2160" w:firstLine="0"/>
      </w:pPr>
      <w:r>
        <w:t xml:space="preserve">DISPLAY the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 xml:space="preserve"> </w:t>
      </w:r>
      <w:r>
        <w:t xml:space="preserve">and iterate through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6E676461" w14:textId="0D6800B2" w:rsidR="000B69AF" w:rsidRDefault="00536191" w:rsidP="000B69AF">
      <w:pPr>
        <w:ind w:left="2160" w:firstLine="0"/>
      </w:pPr>
      <w:r>
        <w:lastRenderedPageBreak/>
        <w:t>WHILE the current node’s next pointer is not equal to null (checking the linked list if there are any collisions and outputting those courses).</w:t>
      </w:r>
    </w:p>
    <w:p w14:paraId="19C64711" w14:textId="1675CB1B" w:rsidR="00CC34DC" w:rsidRDefault="00536191" w:rsidP="00CC34DC">
      <w:pPr>
        <w:ind w:left="2880" w:firstLine="0"/>
        <w:rPr>
          <w:i/>
          <w:iCs/>
        </w:rPr>
      </w:pPr>
      <w:r>
        <w:t xml:space="preserve">DISPLAY the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 xml:space="preserve"> </w:t>
      </w:r>
      <w:r>
        <w:t xml:space="preserve">and iterate through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7ED65AAA" w14:textId="6C191B1D" w:rsidR="00CC34DC" w:rsidRDefault="00CC34DC" w:rsidP="00CC34DC">
      <w:pPr>
        <w:ind w:firstLine="0"/>
        <w:rPr>
          <w:b/>
          <w:bCs/>
        </w:rPr>
      </w:pPr>
      <w:r w:rsidRPr="00CC34DC">
        <w:rPr>
          <w:b/>
          <w:bCs/>
        </w:rPr>
        <w:t>TREE:</w:t>
      </w:r>
    </w:p>
    <w:p w14:paraId="52693C48" w14:textId="7CB00BD5" w:rsidR="00D0695D" w:rsidRPr="00641CAB" w:rsidRDefault="007F68BC" w:rsidP="00CC34DC">
      <w:pPr>
        <w:ind w:firstLine="0"/>
      </w:pPr>
      <w:r>
        <w:t xml:space="preserve">// </w:t>
      </w:r>
      <w:r w:rsidR="00021CEF">
        <w:t xml:space="preserve">Binary search trees are constructed so </w:t>
      </w:r>
      <w:r w:rsidR="00762D0A">
        <w:t>that a root node is created at the top. Each</w:t>
      </w:r>
      <w:r>
        <w:t xml:space="preserve"> of the descendants to the </w:t>
      </w:r>
      <w:r w:rsidR="000D1465">
        <w:t xml:space="preserve">root’s </w:t>
      </w:r>
      <w:r>
        <w:t>left are less than the root, and those to the right are greater than the root. With this, we can</w:t>
      </w:r>
      <w:r w:rsidR="0052098A">
        <w:t xml:space="preserve"> use in</w:t>
      </w:r>
      <w:r w:rsidR="000D1465">
        <w:t>-</w:t>
      </w:r>
      <w:r w:rsidR="0052098A">
        <w:t>order traversal to call each node</w:t>
      </w:r>
      <w:r w:rsidR="009547FE">
        <w:t xml:space="preserve"> </w:t>
      </w:r>
      <w:r w:rsidR="00422B38">
        <w:t>in sorted order.</w:t>
      </w:r>
    </w:p>
    <w:p w14:paraId="0EC42B16" w14:textId="4617F6C2" w:rsidR="00CC34DC" w:rsidRDefault="001239FD" w:rsidP="00CC34DC">
      <w:pPr>
        <w:ind w:firstLine="0"/>
      </w:pPr>
      <w:r>
        <w:t xml:space="preserve">INVOKE the </w:t>
      </w:r>
      <w:proofErr w:type="spellStart"/>
      <w:proofErr w:type="gramStart"/>
      <w:r>
        <w:rPr>
          <w:i/>
          <w:iCs/>
        </w:rPr>
        <w:t>printCoursesInOrder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 w:rsidR="001D7C31">
        <w:t>member function of the binary search tree.</w:t>
      </w:r>
    </w:p>
    <w:p w14:paraId="7739C68A" w14:textId="3FECD07E" w:rsidR="001D7C31" w:rsidRDefault="00972524" w:rsidP="00CC34DC">
      <w:pPr>
        <w:ind w:firstLine="0"/>
      </w:pPr>
      <w:r>
        <w:t>IF the node is</w:t>
      </w:r>
      <w:r w:rsidR="005251D3">
        <w:t xml:space="preserve"> null</w:t>
      </w:r>
      <w:r w:rsidR="003B54A7">
        <w:t>:</w:t>
      </w:r>
    </w:p>
    <w:p w14:paraId="643CBD10" w14:textId="38E08766" w:rsidR="003B54A7" w:rsidRDefault="003B54A7" w:rsidP="00CC34DC">
      <w:pPr>
        <w:ind w:firstLine="0"/>
      </w:pPr>
      <w:r>
        <w:tab/>
        <w:t>RETURN.</w:t>
      </w:r>
    </w:p>
    <w:p w14:paraId="47C72C16" w14:textId="74B84E0F" w:rsidR="003B54A7" w:rsidRDefault="009A1D1C" w:rsidP="00CC34DC">
      <w:pPr>
        <w:ind w:firstLine="0"/>
      </w:pPr>
      <w:r>
        <w:t xml:space="preserve">Recursively CALL the </w:t>
      </w:r>
      <w:proofErr w:type="spellStart"/>
      <w:proofErr w:type="gramStart"/>
      <w:r>
        <w:rPr>
          <w:i/>
          <w:iCs/>
        </w:rPr>
        <w:t>printCoursesInOrder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for the left child node.</w:t>
      </w:r>
    </w:p>
    <w:p w14:paraId="180ABF3C" w14:textId="551F7E1B" w:rsidR="009A1D1C" w:rsidRDefault="009A1D1C" w:rsidP="00CC34DC">
      <w:pPr>
        <w:ind w:firstLine="0"/>
      </w:pPr>
      <w:r>
        <w:tab/>
        <w:t>The function is called until the base case of a node that has a null left child is satisfied.</w:t>
      </w:r>
    </w:p>
    <w:p w14:paraId="73BEC334" w14:textId="6488E2E3" w:rsidR="009A1D1C" w:rsidRDefault="009A1D1C" w:rsidP="009A1D1C">
      <w:pPr>
        <w:rPr>
          <w:i/>
          <w:iCs/>
        </w:rPr>
      </w:pPr>
      <w:r>
        <w:t xml:space="preserve">DISPLAY the </w:t>
      </w:r>
      <w:proofErr w:type="spellStart"/>
      <w:r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courseName</w:t>
      </w:r>
      <w:proofErr w:type="spellEnd"/>
      <w:r>
        <w:rPr>
          <w:i/>
          <w:iCs/>
        </w:rPr>
        <w:t xml:space="preserve"> </w:t>
      </w:r>
      <w:r>
        <w:t xml:space="preserve">and iterate through the </w:t>
      </w:r>
      <w:proofErr w:type="spellStart"/>
      <w:r>
        <w:rPr>
          <w:i/>
          <w:iCs/>
        </w:rPr>
        <w:t>coursePrerequisites</w:t>
      </w:r>
      <w:proofErr w:type="spellEnd"/>
      <w:r>
        <w:rPr>
          <w:i/>
          <w:iCs/>
        </w:rPr>
        <w:t>.</w:t>
      </w:r>
    </w:p>
    <w:p w14:paraId="5520625B" w14:textId="7ADB8798" w:rsidR="00A468AF" w:rsidRDefault="00A468AF" w:rsidP="00A468AF">
      <w:pPr>
        <w:ind w:firstLine="0"/>
      </w:pPr>
      <w:r>
        <w:t xml:space="preserve">CALL the </w:t>
      </w:r>
      <w:proofErr w:type="spellStart"/>
      <w:proofErr w:type="gramStart"/>
      <w:r>
        <w:rPr>
          <w:i/>
          <w:iCs/>
        </w:rPr>
        <w:t>printCoursesInOrder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for the right child node.</w:t>
      </w:r>
    </w:p>
    <w:p w14:paraId="11CBE2BC" w14:textId="6AE4F3AA" w:rsidR="00B4661E" w:rsidRDefault="00B4661E" w:rsidP="000C67C9">
      <w:pPr>
        <w:ind w:left="720" w:firstLine="0"/>
      </w:pPr>
      <w:r>
        <w:t xml:space="preserve">IF the right child node does not exist, go up one node level in the call stack and DISPLAY </w:t>
      </w:r>
      <w:r w:rsidR="000C67C9">
        <w:t>that</w:t>
      </w:r>
      <w:r>
        <w:t xml:space="preserve"> node’s course information bef</w:t>
      </w:r>
      <w:r w:rsidR="00FC4B14">
        <w:t xml:space="preserve">ore calling the </w:t>
      </w:r>
      <w:proofErr w:type="spellStart"/>
      <w:proofErr w:type="gramStart"/>
      <w:r w:rsidR="00FC4B14">
        <w:rPr>
          <w:i/>
          <w:iCs/>
        </w:rPr>
        <w:t>printCoursesInOrder</w:t>
      </w:r>
      <w:proofErr w:type="spellEnd"/>
      <w:r w:rsidR="00FC4B14">
        <w:rPr>
          <w:i/>
          <w:iCs/>
        </w:rPr>
        <w:t>(</w:t>
      </w:r>
      <w:proofErr w:type="gramEnd"/>
      <w:r w:rsidR="00FC4B14">
        <w:rPr>
          <w:i/>
          <w:iCs/>
        </w:rPr>
        <w:t xml:space="preserve">) </w:t>
      </w:r>
      <w:r w:rsidR="00FC4B14">
        <w:t>for the latest node</w:t>
      </w:r>
      <w:r w:rsidR="00D47ECB">
        <w:t>’s right child.</w:t>
      </w:r>
    </w:p>
    <w:p w14:paraId="63618F16" w14:textId="293380F1" w:rsidR="00040571" w:rsidRDefault="00040571" w:rsidP="00040571">
      <w:pPr>
        <w:pBdr>
          <w:bottom w:val="single" w:sz="6" w:space="1" w:color="auto"/>
        </w:pBdr>
        <w:ind w:firstLine="0"/>
      </w:pPr>
      <w:r>
        <w:t xml:space="preserve">Continue moving up node levels in the tree and recursively calling the </w:t>
      </w:r>
      <w:proofErr w:type="spellStart"/>
      <w:proofErr w:type="gramStart"/>
      <w:r>
        <w:rPr>
          <w:i/>
          <w:iCs/>
        </w:rPr>
        <w:t>printCoursesInOrder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function until we DISPLAY the root node and </w:t>
      </w:r>
      <w:r w:rsidR="00DF0096">
        <w:t xml:space="preserve">then </w:t>
      </w:r>
      <w:r>
        <w:t>traverse the right side of the tree</w:t>
      </w:r>
      <w:r w:rsidR="00DF0096">
        <w:t>.</w:t>
      </w:r>
    </w:p>
    <w:p w14:paraId="3AC5A398" w14:textId="77777777" w:rsidR="008623E7" w:rsidRDefault="008623E7" w:rsidP="00040571">
      <w:pPr>
        <w:ind w:firstLine="0"/>
      </w:pPr>
    </w:p>
    <w:p w14:paraId="0CC5C7A8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1C7EFE95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1364FC23" w14:textId="1A89333A" w:rsidR="008623E7" w:rsidRDefault="008623E7" w:rsidP="00040571">
      <w:pPr>
        <w:ind w:firstLine="0"/>
        <w:rPr>
          <w:b/>
          <w:bCs/>
          <w:u w:val="single"/>
        </w:rPr>
      </w:pPr>
      <w:r w:rsidRPr="006D7131">
        <w:rPr>
          <w:b/>
          <w:bCs/>
          <w:u w:val="single"/>
        </w:rPr>
        <w:lastRenderedPageBreak/>
        <w:t>Evaluation: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5792"/>
        <w:gridCol w:w="766"/>
        <w:gridCol w:w="1336"/>
        <w:gridCol w:w="1441"/>
      </w:tblGrid>
      <w:tr w:rsidR="00E466F9" w:rsidRPr="00E466F9" w14:paraId="4D2BFA26" w14:textId="77777777" w:rsidTr="00E466F9">
        <w:trPr>
          <w:trHeight w:val="298"/>
        </w:trPr>
        <w:tc>
          <w:tcPr>
            <w:tcW w:w="93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3CA2D0A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For all Data Structures - Opening and Parsing through the File Using a Vector (ERROR CHECKING/DATA CLEANING)</w:t>
            </w:r>
          </w:p>
        </w:tc>
      </w:tr>
      <w:tr w:rsidR="00E466F9" w:rsidRPr="00E466F9" w14:paraId="355CB07D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B286F5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Code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943B61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Line Cost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5AD829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# Times Executes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78E7A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Total Cost</w:t>
            </w:r>
          </w:p>
        </w:tc>
      </w:tr>
      <w:tr w:rsidR="00E466F9" w:rsidRPr="00E466F9" w14:paraId="45E58670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EB80A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Invoke </w:t>
            </w:r>
            <w:proofErr w:type="spellStart"/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loadDefaultCourseList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and return a vector of default courses.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B461C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1930C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71B97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9</w:t>
            </w:r>
          </w:p>
        </w:tc>
      </w:tr>
      <w:tr w:rsidR="00E466F9" w:rsidRPr="00E466F9" w14:paraId="199CABEE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5FF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Initialize a </w:t>
            </w:r>
            <w:proofErr w:type="spellStart"/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courseParameters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 and assign as vector of defaults.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421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75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D00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E466F9" w:rsidRPr="00E466F9" w14:paraId="68585887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7C7CB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Initialize a temporary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tokens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C93540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0C97A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223BA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6DD2706F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167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Open the csv or text file.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FB3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765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25F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E466F9" w:rsidRPr="00E466F9" w14:paraId="488C1758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304E4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If the file does not open: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36FE1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BE701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DF74A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E466F9" w:rsidRPr="00E466F9" w14:paraId="08F13E42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668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Display an Error Message.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47E5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09E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204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E466F9" w:rsidRPr="00E466F9" w14:paraId="223D1798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EE2F5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While not the end of the file: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9BBDE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D12CD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B14F5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320F7BF1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E00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Clear the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tokens 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vector.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8D7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D48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B40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70D09645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1293E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</w:t>
            </w:r>
            <w:proofErr w:type="spellStart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Getline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from each line in file and store into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line variable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C01BF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FCDA65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53397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658D2C35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C191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Initialize a temporary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tokens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974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D3E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9BC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7A0E9B32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E5E450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Tokenize each word in the line separated by a comma and push into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tokens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74C2F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67E81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3F0E25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0C684CCF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D3B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If the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tokens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 size is &lt; 2: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B5D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5A6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4FA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E466F9" w:rsidRPr="00E466F9" w14:paraId="7E0F9EC4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576B0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Display an Error Message.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B0DBF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F4051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75677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E466F9" w:rsidRPr="00E466F9" w14:paraId="51757B2D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B12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ELSE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DB7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84E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9C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07D9B5E6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035CE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If the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tokens 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vector size is &gt; 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10689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89D5D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DDFA5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7B0A38FB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E74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FOR every element after the 2nd element in the vector: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A8B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B80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5AF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E466F9" w:rsidRPr="00E466F9" w14:paraId="645A52D5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38E14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If the element is in the </w:t>
            </w:r>
            <w:proofErr w:type="spellStart"/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courseParameters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284B5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E053C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k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FAD215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k</w:t>
            </w:r>
          </w:p>
        </w:tc>
      </w:tr>
      <w:tr w:rsidR="00E466F9" w:rsidRPr="00E466F9" w14:paraId="5464C467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A219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break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886D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944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BAC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E466F9" w:rsidRPr="00E466F9" w14:paraId="44BACAD3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CF884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Else, display an error message.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ABABA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E46D9F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4E4BB2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E466F9" w:rsidRPr="00E466F9" w14:paraId="3A5A17CA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CE5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Push back the tokens into the </w:t>
            </w:r>
            <w:proofErr w:type="spellStart"/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courseParameters</w:t>
            </w:r>
            <w:proofErr w:type="spellEnd"/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3A6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1D8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2F3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318D6F2F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4F6CD0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Clear the </w:t>
            </w:r>
            <w:r w:rsidRPr="00E466F9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tokens </w:t>
            </w: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vector to prepare for the next line in the file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0E258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C28E3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D6126A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E466F9" w:rsidRPr="00E466F9" w14:paraId="0801E16A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2F8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Close the file.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EC2B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E1D8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0C7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E466F9" w:rsidRPr="00E466F9" w14:paraId="21841CB1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314B1E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 Cost: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1B8CC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F55236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5FD53C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12 + 9n * m * k + 1</w:t>
            </w:r>
          </w:p>
        </w:tc>
      </w:tr>
      <w:tr w:rsidR="00E466F9" w:rsidRPr="00E466F9" w14:paraId="63269BCE" w14:textId="77777777" w:rsidTr="00E466F9">
        <w:trPr>
          <w:trHeight w:val="298"/>
        </w:trPr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6720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Runtime: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12A4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327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5423" w14:textId="77777777" w:rsidR="00E466F9" w:rsidRPr="00E466F9" w:rsidRDefault="00E466F9" w:rsidP="00E466F9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466F9">
              <w:rPr>
                <w:rFonts w:ascii="Calibri" w:eastAsia="Times New Roman" w:hAnsi="Calibri" w:cs="Calibri"/>
                <w:color w:val="000000"/>
                <w:lang w:eastAsia="en-US"/>
              </w:rPr>
              <w:t>O(n*m*k)</w:t>
            </w:r>
          </w:p>
        </w:tc>
      </w:tr>
    </w:tbl>
    <w:p w14:paraId="129647C1" w14:textId="77777777" w:rsidR="0003274C" w:rsidRDefault="0003274C" w:rsidP="00040571">
      <w:pPr>
        <w:ind w:firstLine="0"/>
        <w:rPr>
          <w:b/>
          <w:bCs/>
          <w:u w:val="single"/>
        </w:rPr>
      </w:pPr>
    </w:p>
    <w:p w14:paraId="4CB2EA06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5FCD9FB8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21EC7027" w14:textId="77777777" w:rsidR="00A821B9" w:rsidRDefault="00A821B9" w:rsidP="00040571">
      <w:pPr>
        <w:ind w:firstLine="0"/>
        <w:rPr>
          <w:b/>
          <w:bCs/>
          <w:u w:val="single"/>
        </w:rPr>
      </w:pPr>
    </w:p>
    <w:tbl>
      <w:tblPr>
        <w:tblW w:w="9386" w:type="dxa"/>
        <w:tblLook w:val="04A0" w:firstRow="1" w:lastRow="0" w:firstColumn="1" w:lastColumn="0" w:noHBand="0" w:noVBand="1"/>
      </w:tblPr>
      <w:tblGrid>
        <w:gridCol w:w="5568"/>
        <w:gridCol w:w="850"/>
        <w:gridCol w:w="1576"/>
        <w:gridCol w:w="1392"/>
      </w:tblGrid>
      <w:tr w:rsidR="00A24E2A" w:rsidRPr="00A24E2A" w14:paraId="49EE1E8B" w14:textId="77777777" w:rsidTr="00A24E2A">
        <w:trPr>
          <w:trHeight w:val="304"/>
        </w:trPr>
        <w:tc>
          <w:tcPr>
            <w:tcW w:w="9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5771F5C3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Vector - Create Course Objects and Store in a Vector</w:t>
            </w:r>
          </w:p>
        </w:tc>
      </w:tr>
      <w:tr w:rsidR="00A24E2A" w:rsidRPr="00A24E2A" w14:paraId="3567DA87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F16992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0FD70A3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Line Cost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5D6FB6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# Times Executes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775E4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Total Cost</w:t>
            </w:r>
          </w:p>
        </w:tc>
      </w:tr>
      <w:tr w:rsidR="00A24E2A" w:rsidRPr="00A24E2A" w14:paraId="5FA35AFC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372AA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Open the csv or text file.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6B6E8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7C1D9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88F17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5AC7AEB8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54B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Initialize a vector of course objects called </w:t>
            </w:r>
            <w:r w:rsidRPr="00A24E2A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7174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56D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5EE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062CA3A3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86B604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If the file opens: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0183E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2D331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0CF55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22A31879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4AF3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While not the end of the file: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48F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27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F79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2F157548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EEB1C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</w:t>
            </w:r>
            <w:proofErr w:type="spell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Getline</w:t>
            </w:r>
            <w:proofErr w:type="spell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from each line in file: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26CE4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C4290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65A91C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6502AE72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2A63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Initialize new blank </w:t>
            </w:r>
            <w:r w:rsidRPr="00A24E2A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Course </w:t>
            </w: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object.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130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A43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BB2F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7FEB4F6A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B4A5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If there is a first word in the line: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8FE04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9B89CA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01D23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079D9929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8CDF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Assign to </w:t>
            </w:r>
            <w:proofErr w:type="spellStart"/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course.courseId</w:t>
            </w:r>
            <w:proofErr w:type="spellEnd"/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082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878C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D59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3A1AFBE0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09802D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If there is a second word in the line: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8726B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E5620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EE395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097F9F65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937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Assign to </w:t>
            </w:r>
            <w:proofErr w:type="spellStart"/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course.courseName</w:t>
            </w:r>
            <w:proofErr w:type="spellEnd"/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4D4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02E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046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27258F36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12985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For each additional </w:t>
            </w:r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word</w:t>
            </w:r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in the line: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6B39B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9201D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5D6CD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A24E2A" w:rsidRPr="00A24E2A" w14:paraId="3D4E0861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C97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Push back the word into </w:t>
            </w:r>
            <w:proofErr w:type="spellStart"/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course.coursePrerequisites</w:t>
            </w:r>
            <w:proofErr w:type="spellEnd"/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5CBC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651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50E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A24E2A" w:rsidRPr="00A24E2A" w14:paraId="79D0388B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A44B00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If there are no additional words (pre-</w:t>
            </w:r>
            <w:proofErr w:type="spell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reqs</w:t>
            </w:r>
            <w:proofErr w:type="spell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):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DE301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E6D9C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3CE2A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4FFABDF7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33D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Assign null to </w:t>
            </w:r>
            <w:proofErr w:type="spellStart"/>
            <w:proofErr w:type="gramStart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course.coursePrerequisites</w:t>
            </w:r>
            <w:proofErr w:type="spellEnd"/>
            <w:proofErr w:type="gramEnd"/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B46A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180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B65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A24E2A" w:rsidRPr="00A24E2A" w14:paraId="02056B86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567EC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Push back the </w:t>
            </w:r>
            <w:r w:rsidRPr="00A24E2A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 into the </w:t>
            </w:r>
            <w:r w:rsidRPr="00A24E2A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Courses</w:t>
            </w: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4A6E2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70FAE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55575D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A24E2A" w:rsidRPr="00A24E2A" w14:paraId="7A30A4F4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93E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Close file.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BC7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1C62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B391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089DCC6C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35185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ELSE if the file does not open: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F339BE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FADEBA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3F61F5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A24E2A" w:rsidRPr="00A24E2A" w14:paraId="1BD72EC1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0B9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Display error.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C78C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0CF7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4809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A24E2A" w:rsidRPr="00A24E2A" w14:paraId="67312550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295F6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 Cost: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3DE296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2A6B1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5BEA1D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3 + 8n * 2m + 3</w:t>
            </w:r>
          </w:p>
        </w:tc>
      </w:tr>
      <w:tr w:rsidR="00A24E2A" w:rsidRPr="00A24E2A" w14:paraId="295569B0" w14:textId="77777777" w:rsidTr="00A24E2A">
        <w:trPr>
          <w:trHeight w:val="304"/>
        </w:trPr>
        <w:tc>
          <w:tcPr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528A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Runtime: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683B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48B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97E8" w14:textId="77777777" w:rsidR="00A24E2A" w:rsidRPr="00A24E2A" w:rsidRDefault="00A24E2A" w:rsidP="00A24E2A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24E2A">
              <w:rPr>
                <w:rFonts w:ascii="Calibri" w:eastAsia="Times New Roman" w:hAnsi="Calibri" w:cs="Calibri"/>
                <w:color w:val="000000"/>
                <w:lang w:eastAsia="en-US"/>
              </w:rPr>
              <w:t>O(n*m)</w:t>
            </w:r>
          </w:p>
        </w:tc>
      </w:tr>
    </w:tbl>
    <w:p w14:paraId="7475E7FD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5DA66B18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1E1D652E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67D70D98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4189756A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7175EB62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08B90D0D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4A0B3560" w14:textId="77777777" w:rsidR="00A24E2A" w:rsidRDefault="00A24E2A" w:rsidP="00040571">
      <w:pPr>
        <w:ind w:firstLine="0"/>
        <w:rPr>
          <w:b/>
          <w:bCs/>
          <w:u w:val="single"/>
        </w:rPr>
      </w:pPr>
    </w:p>
    <w:tbl>
      <w:tblPr>
        <w:tblW w:w="9549" w:type="dxa"/>
        <w:tblLook w:val="04A0" w:firstRow="1" w:lastRow="0" w:firstColumn="1" w:lastColumn="0" w:noHBand="0" w:noVBand="1"/>
      </w:tblPr>
      <w:tblGrid>
        <w:gridCol w:w="6143"/>
        <w:gridCol w:w="665"/>
        <w:gridCol w:w="1229"/>
        <w:gridCol w:w="1512"/>
      </w:tblGrid>
      <w:tr w:rsidR="008A2C06" w:rsidRPr="008A2C06" w14:paraId="36DD1F77" w14:textId="77777777" w:rsidTr="008A2C06">
        <w:trPr>
          <w:trHeight w:val="293"/>
        </w:trPr>
        <w:tc>
          <w:tcPr>
            <w:tcW w:w="9549" w:type="dxa"/>
            <w:gridSpan w:val="4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F66692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lastRenderedPageBreak/>
              <w:t>Hash Table - Create Course Objects and Store in a Hash Table</w:t>
            </w:r>
          </w:p>
        </w:tc>
      </w:tr>
      <w:tr w:rsidR="008A2C06" w:rsidRPr="008A2C06" w14:paraId="755A1441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C0CDC5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Code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46DD3B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Line Cost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45FF2B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# Times Executes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FEF2B3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Total Cost</w:t>
            </w:r>
          </w:p>
        </w:tc>
      </w:tr>
      <w:tr w:rsidR="008A2C06" w:rsidRPr="008A2C06" w14:paraId="25D4A5F4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C7E6B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Define a new </w:t>
            </w:r>
            <w:proofErr w:type="spell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HashTable</w:t>
            </w:r>
            <w:proofErr w:type="spell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called </w:t>
            </w:r>
            <w:proofErr w:type="spellStart"/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courseTable</w:t>
            </w:r>
            <w:proofErr w:type="spell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E9EF7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956A6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208D2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D24116D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EF5AB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Open the csv or text file.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7890A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520C8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B7FAF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13E2E25A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BD5CE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While not the end of the file: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1459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F74C2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316B0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2FE03A84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125A2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Create a new blank </w:t>
            </w: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18901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5D602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3DE0A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19BE3CD8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31973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Open an input string stream from the file.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8415B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40FDE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59F94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7FD55AA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30E89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While there are characters to read from the stream: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578C3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AB365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511E1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8A2C06" w:rsidRPr="008A2C06" w14:paraId="7893CF58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CC42C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Split each line using the comma as a delimiter.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29EAD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21FB5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B400E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8A2C06" w:rsidRPr="008A2C06" w14:paraId="0FF42171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8667F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Push back each word into </w:t>
            </w: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parameters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4F587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013F4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E60254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8A2C06" w:rsidRPr="008A2C06" w14:paraId="2ED2E563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B3A61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Assign 1st element to </w:t>
            </w:r>
            <w:proofErr w:type="spellStart"/>
            <w:proofErr w:type="gram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course.CourseID</w:t>
            </w:r>
            <w:proofErr w:type="spellEnd"/>
            <w:proofErr w:type="gram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F8C45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90DF4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D16314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146D1553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B6C8C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Assign 2nd element to </w:t>
            </w:r>
            <w:proofErr w:type="spellStart"/>
            <w:proofErr w:type="gram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course.CourseName</w:t>
            </w:r>
            <w:proofErr w:type="spellEnd"/>
            <w:proofErr w:type="gram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405A0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CA5DC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7CDE6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51B2B194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D7C6F4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If the </w:t>
            </w: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parameters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 &gt; 2: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F8422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0E9EE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F2910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8A2C06" w:rsidRPr="008A2C06" w14:paraId="2005E047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53542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Append the additional </w:t>
            </w:r>
            <w:proofErr w:type="spell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paremters</w:t>
            </w:r>
            <w:proofErr w:type="spell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to </w:t>
            </w:r>
            <w:proofErr w:type="spellStart"/>
            <w:proofErr w:type="gram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course.CoursePrerequisites</w:t>
            </w:r>
            <w:proofErr w:type="spellEnd"/>
            <w:proofErr w:type="gram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D067C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29668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4F15D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8A2C06" w:rsidRPr="008A2C06" w14:paraId="5E347570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79D15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Invoke the </w:t>
            </w:r>
            <w:proofErr w:type="gramStart"/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Insert(</w:t>
            </w:r>
            <w:proofErr w:type="gramEnd"/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)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function: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60F6B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u w:val="single"/>
                <w:lang w:eastAsia="en-US"/>
              </w:rPr>
              <w:t>4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E6550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57BE8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4 n</w:t>
            </w:r>
          </w:p>
        </w:tc>
      </w:tr>
      <w:tr w:rsidR="008A2C06" w:rsidRPr="008A2C06" w14:paraId="49DEBEE2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8A3F54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Generate a key using Hash function: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AC33B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49924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EA07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1C5FA907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4DD32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For each character in the </w:t>
            </w:r>
            <w:proofErr w:type="spellStart"/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courseID</w:t>
            </w:r>
            <w:proofErr w:type="spell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AA13A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BFAB2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15EE3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31E0FDBE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E43DD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Calculate the string hash by multiplying 5381 by 33 and adding to characters ASCII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25E79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336D8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FEB7E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71718A8B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73350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Return hash % table size.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C6CAB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5C125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388C7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BA70758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DCE41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Retrieve hash table node using key generated.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282E3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829DB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A7C1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1905533F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D1B36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If the bucket is empty: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DB661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E8F9C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C3AE6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1D88319C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575E77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Create a new node.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CFFF7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88DC1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01FF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343CB33D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E3FB7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Insert into hash table key index.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32331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DE915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7A488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8A2C06" w:rsidRPr="008A2C06" w14:paraId="70912F19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B5095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Else: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345B2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9A778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E8805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3461940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C8BE9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IF an entry for the node found but not being utilized: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440E3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E1C3F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26F9B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31C4949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43823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Initialize course node using </w:t>
            </w:r>
            <w:r w:rsidRPr="008A2C06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 xml:space="preserve">Course </w:t>
            </w: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object information.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E678C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B34D9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B58781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36925714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34652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Else: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19C87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2C265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C8B346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8A2C06" w:rsidRPr="008A2C06" w14:paraId="51A4CFF0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235B2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Iterate through each node attached to key.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6CCC8D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EFE77B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90449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15E80DB2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CA1E1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Add the new node with course info to the end.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F1A535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5BD35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C6CE5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8A2C06" w:rsidRPr="008A2C06" w14:paraId="530445FA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6230D2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Close file.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F7A2E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30939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9AF06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8A2C06" w:rsidRPr="008A2C06" w14:paraId="15C3CEE5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FD5D03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 Cost: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E6358C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A1268E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51089A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2 + 12n + m + 4p + 10</w:t>
            </w:r>
          </w:p>
        </w:tc>
      </w:tr>
      <w:tr w:rsidR="008A2C06" w:rsidRPr="008A2C06" w14:paraId="278670B2" w14:textId="77777777" w:rsidTr="008A2C06">
        <w:trPr>
          <w:trHeight w:val="293"/>
        </w:trPr>
        <w:tc>
          <w:tcPr>
            <w:tcW w:w="61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E4DD98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Runtime:</w:t>
            </w:r>
          </w:p>
        </w:tc>
        <w:tc>
          <w:tcPr>
            <w:tcW w:w="66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15BEC0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22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439DDF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51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0C50D9" w14:textId="77777777" w:rsidR="008A2C06" w:rsidRPr="008A2C06" w:rsidRDefault="008A2C06" w:rsidP="008A2C06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gramStart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>O(</w:t>
            </w:r>
            <w:proofErr w:type="gramEnd"/>
            <w:r w:rsidRPr="008A2C0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n *(m + p)) </w:t>
            </w:r>
          </w:p>
        </w:tc>
      </w:tr>
    </w:tbl>
    <w:p w14:paraId="7438B7C2" w14:textId="77777777" w:rsidR="00A24E2A" w:rsidRDefault="00A24E2A" w:rsidP="00040571">
      <w:pPr>
        <w:ind w:firstLine="0"/>
        <w:rPr>
          <w:b/>
          <w:bCs/>
          <w:u w:val="single"/>
        </w:rPr>
      </w:pPr>
    </w:p>
    <w:p w14:paraId="0EB2193D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60EF30DB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44C204AF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7941AC7F" w14:textId="77777777" w:rsidR="00A821B9" w:rsidRDefault="00A821B9" w:rsidP="00040571">
      <w:pPr>
        <w:ind w:firstLine="0"/>
        <w:rPr>
          <w:b/>
          <w:bCs/>
          <w:u w:val="single"/>
        </w:rPr>
      </w:pPr>
    </w:p>
    <w:tbl>
      <w:tblPr>
        <w:tblW w:w="9599" w:type="dxa"/>
        <w:tblLook w:val="04A0" w:firstRow="1" w:lastRow="0" w:firstColumn="1" w:lastColumn="0" w:noHBand="0" w:noVBand="1"/>
      </w:tblPr>
      <w:tblGrid>
        <w:gridCol w:w="5961"/>
        <w:gridCol w:w="751"/>
        <w:gridCol w:w="1393"/>
        <w:gridCol w:w="1494"/>
      </w:tblGrid>
      <w:tr w:rsidR="009E298E" w:rsidRPr="009E298E" w14:paraId="472CE644" w14:textId="77777777" w:rsidTr="009E298E">
        <w:trPr>
          <w:trHeight w:val="296"/>
        </w:trPr>
        <w:tc>
          <w:tcPr>
            <w:tcW w:w="9599" w:type="dxa"/>
            <w:gridSpan w:val="4"/>
            <w:tcBorders>
              <w:top w:val="single" w:sz="4" w:space="0" w:color="8EA9DB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E41A39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Tree - Create Course Objects and Store in a Tree</w:t>
            </w:r>
          </w:p>
        </w:tc>
      </w:tr>
      <w:tr w:rsidR="009E298E" w:rsidRPr="009E298E" w14:paraId="759F7BA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08A8A7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Code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DEE767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Line Cost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0442D9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# Times Executes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294E84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FFFFFF"/>
                <w:lang w:eastAsia="en-US"/>
              </w:rPr>
              <w:t>Total Cost</w:t>
            </w:r>
          </w:p>
        </w:tc>
      </w:tr>
      <w:tr w:rsidR="009E298E" w:rsidRPr="009E298E" w14:paraId="71FFB7D2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58892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Define a new </w:t>
            </w:r>
            <w:proofErr w:type="spellStart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BinarySearchTree</w:t>
            </w:r>
            <w:proofErr w:type="spell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93111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024F8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B0FDA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6781B65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3BF06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Open the csv or text file.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831FB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65CB5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37749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14036086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3C81B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While not the end of the file: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48409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E299E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3608F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22548FB1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9AB84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Create a new blank </w:t>
            </w:r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9BDC6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630AC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A11FF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0ACAEA6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1932E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Open an input string stream from the file.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C3555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AE8B2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1D441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1DD4B03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8FFBA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While there are characters to read from the stream: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B5843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9E105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E4C13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m</w:t>
            </w:r>
          </w:p>
        </w:tc>
      </w:tr>
      <w:tr w:rsidR="009E298E" w:rsidRPr="009E298E" w14:paraId="3ADA526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7852F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Split each line using the comma as a delimiter.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12CD2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5536B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20293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9E298E" w:rsidRPr="009E298E" w14:paraId="0FBFB294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97824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Push back each word into </w:t>
            </w:r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parameters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6D76E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77034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C4F38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9E298E" w:rsidRPr="009E298E" w14:paraId="04C65FF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32892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Assign 1st element to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course.CourseID</w:t>
            </w:r>
            <w:proofErr w:type="spellEnd"/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C41ED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DF119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B39E2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3D98C4A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5D140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Assign 2nd element to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course.CourseName</w:t>
            </w:r>
            <w:proofErr w:type="spellEnd"/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D5FCF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56D1A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B5841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68A82292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BC8519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If the parameters vector &gt; 2: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4AC86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F7EE3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7A8E0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9E298E" w:rsidRPr="009E298E" w14:paraId="725DC237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432E6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Append the additional </w:t>
            </w:r>
            <w:proofErr w:type="spell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paremters</w:t>
            </w:r>
            <w:proofErr w:type="spell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to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course.CoursePrerequisites</w:t>
            </w:r>
            <w:proofErr w:type="spellEnd"/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vector.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59014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941B3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E6412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p</w:t>
            </w:r>
          </w:p>
        </w:tc>
      </w:tr>
      <w:tr w:rsidR="009E298E" w:rsidRPr="009E298E" w14:paraId="52C3CCDB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F0A46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Invoke the </w:t>
            </w:r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Insert(</w:t>
            </w:r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) function: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DFD6F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13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46898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1640E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7FFB3F60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96D49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If the tree is empty: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664EF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F036B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6FF44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0D8B221F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BB422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This course will be the root node.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E6C5B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3CB42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D7595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2D250C6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A8A5A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Else: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E6C4F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1F096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B88DC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72F547F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5A7D5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Invoke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addNode</w:t>
            </w:r>
            <w:proofErr w:type="spell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(</w:t>
            </w:r>
            <w:proofErr w:type="gram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)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function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87B1A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10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B7F45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269A2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37A91A26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D6176F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If course number is less than root node: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4DD53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97B4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FBBDB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14B52F19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5CFE6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If no left child node: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98335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F5A75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2139D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108D2300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DC8FD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Insert new </w:t>
            </w:r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 as the left child node.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65EE6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F3A82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877B2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6A1DE0A1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846C9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Else: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46186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21CD9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D965A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666AD6CC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3F716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Call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addNode</w:t>
            </w:r>
            <w:proofErr w:type="spell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(</w:t>
            </w:r>
            <w:proofErr w:type="gram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)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recursively.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EE725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A5E32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081DC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19D21246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BF2DD9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If course number is greater than root node: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4E9A39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7F65F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782FE4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32B4A10D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13D61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If no right child node: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09990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3FBB5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02DBB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245D4888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933CD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Insert new </w:t>
            </w:r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Course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object as the right child node.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9140F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764D8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88E8F1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7CF0F72A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B46139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Else: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029D0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4FD14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1CEE5A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1B32F1CF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470BD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Call </w:t>
            </w:r>
            <w:proofErr w:type="spellStart"/>
            <w:proofErr w:type="gramStart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addNode</w:t>
            </w:r>
            <w:proofErr w:type="spell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(</w:t>
            </w:r>
            <w:proofErr w:type="gramEnd"/>
            <w:r w:rsidRPr="009E298E">
              <w:rPr>
                <w:rFonts w:ascii="Calibri" w:eastAsia="Times New Roman" w:hAnsi="Calibri" w:cs="Calibri"/>
                <w:i/>
                <w:iCs/>
                <w:color w:val="000000"/>
                <w:lang w:eastAsia="en-US"/>
              </w:rPr>
              <w:t>)</w:t>
            </w: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recursively.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9EA54E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38658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9B846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n</w:t>
            </w:r>
          </w:p>
        </w:tc>
      </w:tr>
      <w:tr w:rsidR="009E298E" w:rsidRPr="009E298E" w14:paraId="4762F453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7340E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Close file.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8CD7CC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3F81B5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5FB300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</w:tr>
      <w:tr w:rsidR="009E298E" w:rsidRPr="009E298E" w14:paraId="74E43A00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43DF28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 Cost: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D4D48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EB08F3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C3496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5 + 17n * </w:t>
            </w:r>
            <w:proofErr w:type="gram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( m</w:t>
            </w:r>
            <w:proofErr w:type="gram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+ 4p)</w:t>
            </w:r>
          </w:p>
        </w:tc>
      </w:tr>
      <w:tr w:rsidR="009E298E" w:rsidRPr="009E298E" w14:paraId="6F489D75" w14:textId="77777777" w:rsidTr="009E298E">
        <w:trPr>
          <w:trHeight w:val="296"/>
        </w:trPr>
        <w:tc>
          <w:tcPr>
            <w:tcW w:w="59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9211AD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Runtime:</w:t>
            </w:r>
          </w:p>
        </w:tc>
        <w:tc>
          <w:tcPr>
            <w:tcW w:w="7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BD0777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D4568B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14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08E512" w14:textId="77777777" w:rsidR="009E298E" w:rsidRPr="009E298E" w:rsidRDefault="009E298E" w:rsidP="009E298E">
            <w:pPr>
              <w:suppressAutoHyphens w:val="0"/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O(n*(</w:t>
            </w:r>
            <w:proofErr w:type="spellStart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m+p</w:t>
            </w:r>
            <w:proofErr w:type="spellEnd"/>
            <w:r w:rsidRPr="009E298E">
              <w:rPr>
                <w:rFonts w:ascii="Calibri" w:eastAsia="Times New Roman" w:hAnsi="Calibri" w:cs="Calibri"/>
                <w:color w:val="000000"/>
                <w:lang w:eastAsia="en-US"/>
              </w:rPr>
              <w:t>))</w:t>
            </w:r>
          </w:p>
        </w:tc>
      </w:tr>
    </w:tbl>
    <w:p w14:paraId="3BC66BC9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1BE43EC7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45DD46D2" w14:textId="77777777" w:rsidR="00A821B9" w:rsidRDefault="00A821B9" w:rsidP="00040571">
      <w:pPr>
        <w:ind w:firstLine="0"/>
        <w:rPr>
          <w:b/>
          <w:bCs/>
          <w:u w:val="single"/>
        </w:rPr>
      </w:pPr>
    </w:p>
    <w:p w14:paraId="3AFCE9F4" w14:textId="77777777" w:rsidR="0003274C" w:rsidRDefault="0003274C" w:rsidP="009A1D1C">
      <w:pPr>
        <w:ind w:firstLine="0"/>
        <w:rPr>
          <w:b/>
          <w:bCs/>
        </w:rPr>
      </w:pPr>
    </w:p>
    <w:p w14:paraId="2137728F" w14:textId="1BC3E5EA" w:rsidR="007570BB" w:rsidRDefault="007570BB" w:rsidP="009A1D1C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Advantages and Disadvantages of Different Data Structures:</w:t>
      </w:r>
    </w:p>
    <w:p w14:paraId="61C2F48C" w14:textId="625E50E9" w:rsidR="004E2273" w:rsidRDefault="004E2273" w:rsidP="00C00A74">
      <w:pPr>
        <w:ind w:firstLine="0"/>
        <w:rPr>
          <w:b/>
          <w:bCs/>
        </w:rPr>
      </w:pPr>
      <w:r>
        <w:rPr>
          <w:b/>
          <w:bCs/>
        </w:rPr>
        <w:t>Vector:</w:t>
      </w:r>
    </w:p>
    <w:p w14:paraId="1FB9EA34" w14:textId="7E94BEA5" w:rsidR="00C00A74" w:rsidRDefault="00C00A74" w:rsidP="00C00A74">
      <w:pPr>
        <w:ind w:firstLine="0"/>
      </w:pPr>
      <w:r>
        <w:tab/>
        <w:t xml:space="preserve">The vector data structure has several advantages. Firstly, the computer </w:t>
      </w:r>
      <w:r w:rsidR="00F6472D">
        <w:t>can</w:t>
      </w:r>
      <w:r>
        <w:t xml:space="preserve"> set aside a contiguous set of memory to store it.</w:t>
      </w:r>
      <w:r w:rsidR="00695436">
        <w:t xml:space="preserve"> Any additions can be added to the memory allocation</w:t>
      </w:r>
      <w:r w:rsidR="009D63E9">
        <w:t xml:space="preserve"> because this is a </w:t>
      </w:r>
      <w:r w:rsidR="00C97919">
        <w:t xml:space="preserve">type of </w:t>
      </w:r>
      <w:r w:rsidR="00B625AF">
        <w:t xml:space="preserve">dynamic array that can allocate additional memory addresses should </w:t>
      </w:r>
      <w:r w:rsidR="00C97919">
        <w:t xml:space="preserve">the </w:t>
      </w:r>
      <w:r w:rsidR="00D577AE">
        <w:t xml:space="preserve">number of </w:t>
      </w:r>
      <w:r w:rsidR="00C97919">
        <w:t xml:space="preserve">elements grow. </w:t>
      </w:r>
      <w:r w:rsidR="00695436">
        <w:t>It also has quick read speeds, provided one knows the element number of the object</w:t>
      </w:r>
      <w:r w:rsidR="008344D2">
        <w:t xml:space="preserve"> being searched</w:t>
      </w:r>
      <w:r w:rsidR="00695436">
        <w:t>.</w:t>
      </w:r>
      <w:r w:rsidR="008344D2">
        <w:t xml:space="preserve"> Additionally, vectors are one of the m</w:t>
      </w:r>
      <w:r w:rsidR="00D4771E">
        <w:t xml:space="preserve">ost </w:t>
      </w:r>
      <w:r w:rsidR="008344D2">
        <w:t>st</w:t>
      </w:r>
      <w:r w:rsidR="00D4771E">
        <w:t>raightforward</w:t>
      </w:r>
      <w:r w:rsidR="008344D2">
        <w:t xml:space="preserve"> data structures to implement as they</w:t>
      </w:r>
      <w:r w:rsidR="00222AF0">
        <w:t xml:space="preserve"> have simple syntax and are</w:t>
      </w:r>
      <w:r w:rsidR="00A61457">
        <w:t xml:space="preserve"> built into many languages (like C++).</w:t>
      </w:r>
      <w:r w:rsidR="00695436">
        <w:t xml:space="preserve"> </w:t>
      </w:r>
      <w:r w:rsidR="00BF147A">
        <w:t>A computer can jump to any memory address of a vector element in a single step</w:t>
      </w:r>
      <w:r w:rsidR="00BB00B1">
        <w:t>, making read speeds</w:t>
      </w:r>
      <w:r w:rsidR="00F36DCB">
        <w:t xml:space="preserve"> </w:t>
      </w:r>
      <w:r w:rsidR="00AE788E">
        <w:t>the vector’s</w:t>
      </w:r>
      <w:r w:rsidR="00F36DCB">
        <w:t xml:space="preserve"> </w:t>
      </w:r>
      <w:r w:rsidR="005E1BAB">
        <w:t>mos</w:t>
      </w:r>
      <w:r w:rsidR="00F36DCB">
        <w:t>t</w:t>
      </w:r>
      <w:r w:rsidR="005E1BAB">
        <w:t xml:space="preserve"> </w:t>
      </w:r>
      <w:r w:rsidR="00F36DCB">
        <w:t>s</w:t>
      </w:r>
      <w:r w:rsidR="005E1BAB">
        <w:t>ignifican</w:t>
      </w:r>
      <w:r w:rsidR="00F36DCB">
        <w:t xml:space="preserve">t advantage. </w:t>
      </w:r>
      <w:r w:rsidR="00AE788E">
        <w:t>However, there are a few disadvantages to utilizing a vector. Searching</w:t>
      </w:r>
      <w:r w:rsidR="00695436">
        <w:t xml:space="preserve"> for a specific </w:t>
      </w:r>
      <w:r w:rsidR="00FF7FE9">
        <w:t>object</w:t>
      </w:r>
      <w:r w:rsidR="00111B6E">
        <w:t xml:space="preserve"> of data</w:t>
      </w:r>
      <w:r w:rsidR="00FF7FE9">
        <w:t xml:space="preserve"> </w:t>
      </w:r>
      <w:r w:rsidR="00CD0D66">
        <w:t xml:space="preserve">can take one step (if found inside of the first vector element) or can require the </w:t>
      </w:r>
      <w:r w:rsidR="00FF7FE9">
        <w:t xml:space="preserve">traversal of the entire vector in the </w:t>
      </w:r>
      <w:r w:rsidR="00F6472D">
        <w:t>worst-case</w:t>
      </w:r>
      <w:r w:rsidR="00FF7FE9">
        <w:t xml:space="preserve"> scenario </w:t>
      </w:r>
      <w:r w:rsidR="00D5283C">
        <w:t xml:space="preserve">(searching for data that is not found until the last element) </w:t>
      </w:r>
      <w:r w:rsidR="00FF7FE9">
        <w:t xml:space="preserve">because the computer does not </w:t>
      </w:r>
      <w:r w:rsidR="00CD0D66">
        <w:t>know the values store</w:t>
      </w:r>
      <w:r w:rsidR="001616B1">
        <w:t>d</w:t>
      </w:r>
      <w:r w:rsidR="00CD0D66">
        <w:t xml:space="preserve"> inside each element until it is read.</w:t>
      </w:r>
      <w:r w:rsidR="0052744B">
        <w:t xml:space="preserve"> </w:t>
      </w:r>
      <w:r w:rsidR="00CE2A09">
        <w:t xml:space="preserve">Another disadvantage </w:t>
      </w:r>
      <w:r w:rsidR="00EF44DD">
        <w:t>of</w:t>
      </w:r>
      <w:r w:rsidR="00CE2A09">
        <w:t xml:space="preserve"> utilizing a vector is inserting new </w:t>
      </w:r>
      <w:r w:rsidR="002543C4">
        <w:t xml:space="preserve">data. </w:t>
      </w:r>
      <w:r w:rsidR="00E11842">
        <w:t>Prepending</w:t>
      </w:r>
      <w:r w:rsidR="002543C4">
        <w:t xml:space="preserve"> an additional element to the beginning of the vector is a worst-case scenario because it requires shift</w:t>
      </w:r>
      <w:r w:rsidR="00E11842">
        <w:t>ing</w:t>
      </w:r>
      <w:r w:rsidR="002543C4">
        <w:t xml:space="preserve"> every</w:t>
      </w:r>
      <w:r w:rsidR="00E11842">
        <w:t xml:space="preserve"> element to the right to accommodate new data. In contrast, </w:t>
      </w:r>
      <w:r w:rsidR="00DB0168">
        <w:t>appending an additional element to the end is a best-case scenario because</w:t>
      </w:r>
      <w:r w:rsidR="00EF44DD">
        <w:t xml:space="preserve"> it requires expanding the vector’s memory allocation and pushing the element to the back of the vector.</w:t>
      </w:r>
    </w:p>
    <w:p w14:paraId="6331433A" w14:textId="69129154" w:rsidR="00C00A74" w:rsidRPr="00851DB7" w:rsidRDefault="00831D6C" w:rsidP="009A1D1C">
      <w:pPr>
        <w:ind w:firstLine="0"/>
      </w:pPr>
      <w:r>
        <w:tab/>
      </w:r>
      <w:r w:rsidR="00494006">
        <w:t xml:space="preserve">For the ABCU </w:t>
      </w:r>
      <w:r w:rsidR="00DA186D">
        <w:t xml:space="preserve">course catalog implementation, </w:t>
      </w:r>
      <w:r w:rsidR="00764ED2">
        <w:t xml:space="preserve">only eight courses will be stored in memory. </w:t>
      </w:r>
      <w:r w:rsidR="00AD10EE">
        <w:t>Sorting them in alphanumeric order will require using a quicksort algorithm</w:t>
      </w:r>
      <w:r w:rsidR="00C45C3D">
        <w:t xml:space="preserve"> to </w:t>
      </w:r>
      <w:r w:rsidR="0054288A">
        <w:t xml:space="preserve">repeatedly halve the data until it is sorted. This would be the most efficient algorithm if we went </w:t>
      </w:r>
      <w:r w:rsidR="00CA7B11">
        <w:t>with a vector solution</w:t>
      </w:r>
      <w:r w:rsidR="00652DBA">
        <w:t xml:space="preserve">. </w:t>
      </w:r>
      <w:r w:rsidR="00416C5E">
        <w:t xml:space="preserve">One of the requirements is to search for a specific course and to print out </w:t>
      </w:r>
      <w:r w:rsidR="00416C5E">
        <w:lastRenderedPageBreak/>
        <w:t xml:space="preserve">its prerequisites. A vector solution is not best suited for this scenario because if an end-user were to search for </w:t>
      </w:r>
      <w:r w:rsidR="0082263D">
        <w:t xml:space="preserve">“CSCI400,” the program would have to </w:t>
      </w:r>
      <w:r w:rsidR="006276DC">
        <w:t xml:space="preserve">search through each element of the vector until it was found because we would not have the memory address to access the course within the </w:t>
      </w:r>
      <w:r w:rsidR="00F279B7">
        <w:t>data structure directly.</w:t>
      </w:r>
      <w:r w:rsidR="003D5F36">
        <w:t xml:space="preserve"> The access time will increase if ABCU were to add additional courses. This leads us to another disa</w:t>
      </w:r>
      <w:r w:rsidR="00897DD2">
        <w:t>dvantage</w:t>
      </w:r>
      <w:r w:rsidR="004212CA">
        <w:t>:</w:t>
      </w:r>
      <w:r w:rsidR="00897DD2">
        <w:t xml:space="preserve"> insertion and deletion would be cumbersome because</w:t>
      </w:r>
      <w:r w:rsidR="00DE2195">
        <w:t xml:space="preserve"> all elements would have to be shifted and resorted whenever a new course is added to the catalog.</w:t>
      </w:r>
    </w:p>
    <w:p w14:paraId="5CCF1359" w14:textId="15330F73" w:rsidR="004E2273" w:rsidRDefault="00C00A74" w:rsidP="009A1D1C">
      <w:pPr>
        <w:ind w:firstLine="0"/>
        <w:rPr>
          <w:b/>
          <w:bCs/>
        </w:rPr>
      </w:pPr>
      <w:r>
        <w:rPr>
          <w:b/>
          <w:bCs/>
        </w:rPr>
        <w:t>Hash Table:</w:t>
      </w:r>
    </w:p>
    <w:p w14:paraId="5568EC58" w14:textId="0DC9345A" w:rsidR="00ED0A3E" w:rsidRDefault="00582C8F" w:rsidP="00ED0A3E">
      <w:r>
        <w:t xml:space="preserve">The most significant advantage of a hash table is </w:t>
      </w:r>
      <w:r w:rsidR="00335536">
        <w:t xml:space="preserve">how quickly one can search for a specific value. </w:t>
      </w:r>
      <w:r w:rsidR="00E43081">
        <w:t xml:space="preserve">Each value is paired with a key. This key is created by a hash function that must be consistent: </w:t>
      </w:r>
      <w:r w:rsidR="006232F1">
        <w:t xml:space="preserve">the string must equal the same number each time the hash function is utilized. </w:t>
      </w:r>
      <w:r w:rsidR="00EB1758">
        <w:t xml:space="preserve">With the string value’s key, the program knows </w:t>
      </w:r>
      <w:r w:rsidR="005D5483">
        <w:t>pr</w:t>
      </w:r>
      <w:r w:rsidR="00EB1758">
        <w:t>ec</w:t>
      </w:r>
      <w:r w:rsidR="005D5483">
        <w:t>ise</w:t>
      </w:r>
      <w:r w:rsidR="00EB1758">
        <w:t>ly which memory location the value is stored in. This allows a constant lookup speed</w:t>
      </w:r>
      <w:r w:rsidR="00F52D88">
        <w:t xml:space="preserve"> for searching, insertion, and deletion.</w:t>
      </w:r>
      <w:r w:rsidR="00822B6E">
        <w:t xml:space="preserve"> When</w:t>
      </w:r>
      <w:r w:rsidR="001D7A14">
        <w:t xml:space="preserve"> delet</w:t>
      </w:r>
      <w:r w:rsidR="00A550B5">
        <w:t xml:space="preserve">ing or inserting an element, only one index within the hash table’s array </w:t>
      </w:r>
      <w:r w:rsidR="00DD2243">
        <w:t>mu</w:t>
      </w:r>
      <w:r w:rsidR="00A550B5">
        <w:t>st be updated, eliminating the need for shifting elements to accommodate</w:t>
      </w:r>
      <w:r w:rsidR="00DD2243">
        <w:t xml:space="preserve"> the operation. </w:t>
      </w:r>
      <w:r w:rsidR="00642276">
        <w:t>Sometimes, the hash function maps the same key for multiple strings. This is called a collision</w:t>
      </w:r>
      <w:r w:rsidR="00B56A1D">
        <w:t xml:space="preserve">, and it is handled through subarrays or linked lists. This leads to the disadvantages of a hash table. </w:t>
      </w:r>
      <w:r w:rsidR="00CB0BAD">
        <w:t xml:space="preserve">A hash table is most efficient when the number of collisions </w:t>
      </w:r>
      <w:r w:rsidR="0062341C">
        <w:t>is</w:t>
      </w:r>
      <w:r w:rsidR="00CB0BAD">
        <w:t xml:space="preserve"> low. </w:t>
      </w:r>
      <w:r w:rsidR="00A5019B">
        <w:t>Handling a</w:t>
      </w:r>
      <w:r w:rsidR="00CB0BAD">
        <w:t xml:space="preserve"> collision involves traversing an array or linked list to find a specific value</w:t>
      </w:r>
      <w:r w:rsidR="004212CA">
        <w:t>,</w:t>
      </w:r>
      <w:r w:rsidR="00CB0BAD">
        <w:t xml:space="preserve"> which adds more steps to any </w:t>
      </w:r>
      <w:r w:rsidR="0062341C">
        <w:t xml:space="preserve">data operation. </w:t>
      </w:r>
      <w:r w:rsidR="003734C4">
        <w:t>One way to mitigate this is through</w:t>
      </w:r>
      <w:r w:rsidR="00946009">
        <w:t xml:space="preserve"> managing the hash table’s load factor. A</w:t>
      </w:r>
      <w:r w:rsidR="00127884">
        <w:t xml:space="preserve">ccording to Jay </w:t>
      </w:r>
      <w:proofErr w:type="spellStart"/>
      <w:r w:rsidR="00127884">
        <w:t>Wengrow</w:t>
      </w:r>
      <w:proofErr w:type="spellEnd"/>
      <w:r w:rsidR="00127884">
        <w:t xml:space="preserve">, a load factor of 7 elements to 10 cells is the optimal solution to minimizing collisions while </w:t>
      </w:r>
      <w:r w:rsidR="00A27987">
        <w:t>lessening</w:t>
      </w:r>
      <w:r w:rsidR="00127884">
        <w:t xml:space="preserve"> the </w:t>
      </w:r>
      <w:r w:rsidR="004212CA">
        <w:t>amount</w:t>
      </w:r>
      <w:r w:rsidR="00127884">
        <w:t xml:space="preserve"> of memory a hash table occupies.</w:t>
      </w:r>
      <w:r w:rsidR="00A27987">
        <w:t xml:space="preserve"> This, too, is a disadvantage because it adds to the complexity of implementing a hash table: a decent hash table should automatically resize based on the amount of data it stores.</w:t>
      </w:r>
      <w:r w:rsidR="00ED0A3E">
        <w:t xml:space="preserve"> </w:t>
      </w:r>
    </w:p>
    <w:p w14:paraId="614EA9EF" w14:textId="0B19DBE5" w:rsidR="00271A1E" w:rsidRPr="0073752D" w:rsidRDefault="00ED0A3E" w:rsidP="0073752D">
      <w:r>
        <w:lastRenderedPageBreak/>
        <w:t>For</w:t>
      </w:r>
      <w:r w:rsidR="00117D8F">
        <w:t xml:space="preserve"> ABCU’s implementation, a big disadvantage to using a hash table is </w:t>
      </w:r>
      <w:r w:rsidR="009C2B55">
        <w:t>t</w:t>
      </w:r>
      <w:r w:rsidR="00117D8F">
        <w:t>h</w:t>
      </w:r>
      <w:r w:rsidR="009C2B55">
        <w:t>at</w:t>
      </w:r>
      <w:r w:rsidR="00117D8F">
        <w:t xml:space="preserve"> it does not maintain the order of its values</w:t>
      </w:r>
      <w:r w:rsidR="009C2B55">
        <w:t>,</w:t>
      </w:r>
      <w:r w:rsidR="00F60903">
        <w:t xml:space="preserve"> especially when collisions occur and need to be handled.</w:t>
      </w:r>
      <w:r w:rsidR="009C2B55">
        <w:t xml:space="preserve"> This would make accessing and printing the courses in alphanumerical order challenging because the hash function would generat</w:t>
      </w:r>
      <w:r w:rsidR="00E74147">
        <w:t>e</w:t>
      </w:r>
      <w:r w:rsidR="009C2B55">
        <w:t xml:space="preserve"> key values within the hash table array without </w:t>
      </w:r>
      <w:r w:rsidR="00F5150B">
        <w:t>considering each string</w:t>
      </w:r>
      <w:r w:rsidR="00A67517">
        <w:t xml:space="preserve">’s alphanumerical position </w:t>
      </w:r>
      <w:r w:rsidR="00E74147">
        <w:t>co</w:t>
      </w:r>
      <w:r w:rsidR="00A67517">
        <w:t>n</w:t>
      </w:r>
      <w:r w:rsidR="00E74147">
        <w:t>c</w:t>
      </w:r>
      <w:r w:rsidR="00EA1AF6">
        <w:t>er</w:t>
      </w:r>
      <w:r w:rsidR="00E74147">
        <w:t>ning</w:t>
      </w:r>
      <w:r w:rsidR="00EA1AF6">
        <w:t xml:space="preserve"> the other values of the input file.</w:t>
      </w:r>
      <w:r w:rsidR="00DD64BA">
        <w:t xml:space="preserve"> While converting to each string</w:t>
      </w:r>
      <w:r w:rsidR="001A1047">
        <w:t>’s</w:t>
      </w:r>
      <w:r w:rsidR="00DD64BA">
        <w:t xml:space="preserve"> ASCII value within the function may be a workaround, </w:t>
      </w:r>
      <w:r w:rsidR="00F86504">
        <w:t>the most difficult challenge would be ensuring the data of a specific key would be sorted when a collision occurs.</w:t>
      </w:r>
      <w:r w:rsidR="00156F10">
        <w:t xml:space="preserve"> However</w:t>
      </w:r>
      <w:r w:rsidR="0061204B">
        <w:t>, the benefit of this solution is that</w:t>
      </w:r>
      <w:r w:rsidR="00156F10">
        <w:t xml:space="preserve"> searching, deleting</w:t>
      </w:r>
      <w:r w:rsidR="000559C3">
        <w:t>,</w:t>
      </w:r>
      <w:r w:rsidR="00156F10">
        <w:t xml:space="preserve"> and inserting a course into the hash table would be quicker. The end-user would only need to input the course string ID, and the hash function would convert it into a key to search for the course information. Barring an</w:t>
      </w:r>
      <w:r w:rsidR="000559C3">
        <w:t>y</w:t>
      </w:r>
      <w:r w:rsidR="00156F10">
        <w:t xml:space="preserve"> collisions, this would be the fastest </w:t>
      </w:r>
      <w:r w:rsidR="000559C3">
        <w:t>way</w:t>
      </w:r>
      <w:r w:rsidR="00156F10">
        <w:t xml:space="preserve"> </w:t>
      </w:r>
      <w:r w:rsidR="000559C3">
        <w:t>t</w:t>
      </w:r>
      <w:r w:rsidR="00156F10">
        <w:t>o access information.</w:t>
      </w:r>
    </w:p>
    <w:p w14:paraId="70E76EC5" w14:textId="399EBA26" w:rsidR="00C00A74" w:rsidRDefault="00C00A74" w:rsidP="009A1D1C">
      <w:pPr>
        <w:ind w:firstLine="0"/>
        <w:rPr>
          <w:b/>
          <w:bCs/>
        </w:rPr>
      </w:pPr>
      <w:r>
        <w:rPr>
          <w:b/>
          <w:bCs/>
        </w:rPr>
        <w:t>Tree:</w:t>
      </w:r>
    </w:p>
    <w:p w14:paraId="29CBCD6A" w14:textId="1E345DDC" w:rsidR="0073752D" w:rsidRDefault="00254107" w:rsidP="009A1D1C">
      <w:pPr>
        <w:ind w:firstLine="0"/>
      </w:pPr>
      <w:r>
        <w:rPr>
          <w:b/>
          <w:bCs/>
        </w:rPr>
        <w:tab/>
      </w:r>
      <w:r>
        <w:t xml:space="preserve">A tree’s main advantage is its ability to </w:t>
      </w:r>
      <w:r w:rsidR="00EA4D21">
        <w:t xml:space="preserve">inherently sort data as it is inserted. </w:t>
      </w:r>
      <w:r w:rsidR="00F03B65">
        <w:t xml:space="preserve">In a binary search tree, the first node, also known as the “root,” has at most two child nodes. </w:t>
      </w:r>
      <w:r w:rsidR="00D575CA">
        <w:t xml:space="preserve">The child node to the left has a lesser value than the root, while the right has a </w:t>
      </w:r>
      <w:r w:rsidR="00CF3EFB">
        <w:t xml:space="preserve">greater </w:t>
      </w:r>
      <w:r w:rsidR="00D575CA">
        <w:t xml:space="preserve">value. This pattern repeats for each child node in the tree until </w:t>
      </w:r>
      <w:r w:rsidR="00046214">
        <w:t>a leaf node (a node with no children)</w:t>
      </w:r>
      <w:r w:rsidR="003D679A">
        <w:t xml:space="preserve"> is reached</w:t>
      </w:r>
      <w:r w:rsidR="00046214">
        <w:t xml:space="preserve">. </w:t>
      </w:r>
      <w:r w:rsidR="00BE4FFB">
        <w:t xml:space="preserve">Another advantage of utilizing a tree is how quickly it can search for a specific </w:t>
      </w:r>
      <w:r w:rsidR="00A406D8">
        <w:t>value. The program would not have to visit every single node inside the tree. A value is either less than</w:t>
      </w:r>
      <w:r w:rsidR="009D4270">
        <w:t xml:space="preserve">, equal to, or greater than any node in the tree. </w:t>
      </w:r>
      <w:proofErr w:type="spellStart"/>
      <w:r w:rsidR="00EB7636">
        <w:t>Wengrow</w:t>
      </w:r>
      <w:proofErr w:type="spellEnd"/>
      <w:r w:rsidR="00EB7636">
        <w:t xml:space="preserve"> succinctly summarized that a search in a binary tree only takes as many steps as there are levels that constitute it</w:t>
      </w:r>
      <w:r w:rsidR="007B757D">
        <w:t xml:space="preserve">, thus eliminating half of the nodes in the tree </w:t>
      </w:r>
      <w:r w:rsidR="002B2871">
        <w:t xml:space="preserve">right </w:t>
      </w:r>
      <w:r w:rsidR="007B757D">
        <w:t>of</w:t>
      </w:r>
      <w:r w:rsidR="002B2871">
        <w:t xml:space="preserve">f </w:t>
      </w:r>
      <w:r w:rsidR="007B757D">
        <w:t>the bat.</w:t>
      </w:r>
      <w:r w:rsidR="005337BE">
        <w:t xml:space="preserve"> Insertin</w:t>
      </w:r>
      <w:r w:rsidR="00643125">
        <w:t>g</w:t>
      </w:r>
      <w:r w:rsidR="005337BE">
        <w:t xml:space="preserve"> a new node</w:t>
      </w:r>
      <w:r w:rsidR="00614063">
        <w:t xml:space="preserve"> is also an advantage because it</w:t>
      </w:r>
      <w:r w:rsidR="005337BE">
        <w:t xml:space="preserve"> piggybacks </w:t>
      </w:r>
      <w:proofErr w:type="gramStart"/>
      <w:r w:rsidR="005337BE">
        <w:t>off of</w:t>
      </w:r>
      <w:proofErr w:type="gramEnd"/>
      <w:r w:rsidR="005337BE">
        <w:t xml:space="preserve"> the search algorithm</w:t>
      </w:r>
      <w:r w:rsidR="00836306">
        <w:t xml:space="preserve"> in that it takes the number of steps to search plus one (inserting the new node).</w:t>
      </w:r>
      <w:r w:rsidR="00D24321">
        <w:t xml:space="preserve"> According to </w:t>
      </w:r>
      <w:proofErr w:type="spellStart"/>
      <w:r w:rsidR="00D24321">
        <w:t>Wengrow</w:t>
      </w:r>
      <w:proofErr w:type="spellEnd"/>
      <w:r w:rsidR="00D24321">
        <w:t xml:space="preserve">, a binary search tree is optimal when one foresees many changes in the </w:t>
      </w:r>
      <w:r w:rsidR="00D24321">
        <w:lastRenderedPageBreak/>
        <w:t>data used.</w:t>
      </w:r>
      <w:r w:rsidR="00792382">
        <w:t xml:space="preserve"> However, a binary search tree produces suboptimal results when fed sorted data. In fact, this </w:t>
      </w:r>
      <w:r w:rsidR="00DD7BCB">
        <w:t>would generate a linear tree that is only as fast as a linear search of an array</w:t>
      </w:r>
      <w:r w:rsidR="00643125">
        <w:t xml:space="preserve"> which would be a major disadvantage.</w:t>
      </w:r>
      <w:r w:rsidR="007303C4">
        <w:t xml:space="preserve"> </w:t>
      </w:r>
      <w:r w:rsidR="00537387">
        <w:t>Deletion is more complex to implement, especially when deleting a node with two children</w:t>
      </w:r>
      <w:r w:rsidR="002C221E">
        <w:t xml:space="preserve">, but is still faster than an array or vector solution. </w:t>
      </w:r>
    </w:p>
    <w:p w14:paraId="0587B6F9" w14:textId="2100C687" w:rsidR="002C221E" w:rsidRPr="00254107" w:rsidRDefault="002C221E" w:rsidP="009A1D1C">
      <w:pPr>
        <w:ind w:firstLine="0"/>
      </w:pPr>
      <w:r>
        <w:tab/>
        <w:t>For ABCU’s program, a tree</w:t>
      </w:r>
      <w:r w:rsidR="00CC744A">
        <w:t xml:space="preserve"> provides the advantage of having every course presorted.</w:t>
      </w:r>
      <w:r w:rsidR="00ED77E3">
        <w:t xml:space="preserve"> Printing each course involves traversing the tree using an in-order method.</w:t>
      </w:r>
      <w:r w:rsidR="002037AA">
        <w:t xml:space="preserve"> If we were to insert a new course, we would compare it to the root and again traverse the array, comparing the new course to each node before we find a suitable spot</w:t>
      </w:r>
      <w:r w:rsidR="00FA0742">
        <w:t xml:space="preserve"> to plug the node in, so to speak. </w:t>
      </w:r>
      <w:r w:rsidR="00D135E0">
        <w:t>The disadvantage would be the data provided in the text file. If it is presorte</w:t>
      </w:r>
      <w:r w:rsidR="00941A02">
        <w:t>d from least to greatest, the tree would be linear</w:t>
      </w:r>
      <w:r w:rsidR="0045176E">
        <w:t>,</w:t>
      </w:r>
      <w:r w:rsidR="00941A02">
        <w:t xml:space="preserve"> negating its advantages. A workaround would be to take each course within the file and randomly sort it</w:t>
      </w:r>
      <w:r w:rsidR="0045176E">
        <w:t>,</w:t>
      </w:r>
      <w:r w:rsidR="00874539">
        <w:t xml:space="preserve"> allowing the root node to have children that are less than and greater than its value</w:t>
      </w:r>
      <w:r w:rsidR="0045176E">
        <w:t>,</w:t>
      </w:r>
      <w:r w:rsidR="00874539">
        <w:t xml:space="preserve"> enabling a balanced tree with </w:t>
      </w:r>
      <w:r w:rsidR="000D66AD">
        <w:t>all</w:t>
      </w:r>
      <w:r w:rsidR="00874539">
        <w:t xml:space="preserve"> its advantages.</w:t>
      </w:r>
    </w:p>
    <w:p w14:paraId="375E50F0" w14:textId="77777777" w:rsidR="004E2273" w:rsidRDefault="004E2273" w:rsidP="009A1D1C">
      <w:pPr>
        <w:ind w:firstLine="0"/>
      </w:pPr>
    </w:p>
    <w:p w14:paraId="13259E99" w14:textId="4A8DBF1B" w:rsidR="000D66AD" w:rsidRDefault="004E2273" w:rsidP="009A1D1C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Final Recommendation:</w:t>
      </w:r>
    </w:p>
    <w:p w14:paraId="55016662" w14:textId="71DDDDD7" w:rsidR="00BF45F7" w:rsidRPr="00D64C91" w:rsidRDefault="000D66AD" w:rsidP="007052DA">
      <w:pPr>
        <w:ind w:firstLine="0"/>
        <w:rPr>
          <w:i/>
          <w:iCs/>
        </w:rPr>
      </w:pPr>
      <w:r>
        <w:tab/>
      </w:r>
      <w:r w:rsidR="00816D39">
        <w:t>C</w:t>
      </w:r>
      <w:r>
        <w:t>onsiderin</w:t>
      </w:r>
      <w:r w:rsidR="00816D39">
        <w:t>g</w:t>
      </w:r>
      <w:r>
        <w:t xml:space="preserve"> the advantages and disadvantages of each data structure for ABCU’s implementation</w:t>
      </w:r>
      <w:r w:rsidR="00816D39">
        <w:t xml:space="preserve">, </w:t>
      </w:r>
      <w:r w:rsidR="006544FD">
        <w:t xml:space="preserve">I believe that the tree data structure is the best solution for the use case. It enables the data to be accessed quickly and allows </w:t>
      </w:r>
      <w:r w:rsidR="00382A2C">
        <w:t>future proofing</w:t>
      </w:r>
      <w:r w:rsidR="006544FD">
        <w:t xml:space="preserve"> for the program in the event the university wants to add more courses.</w:t>
      </w:r>
      <w:r w:rsidR="00091D41">
        <w:t xml:space="preserve"> Furthermore, </w:t>
      </w:r>
      <w:r w:rsidR="00487E60">
        <w:t xml:space="preserve">when creating the tree, the data will be inserted in alphanumerical </w:t>
      </w:r>
      <w:r w:rsidR="00091D41">
        <w:t>order making an in-order traversal to print the courses simple</w:t>
      </w:r>
      <w:r w:rsidR="003F1779">
        <w:t xml:space="preserve"> to implement.</w:t>
      </w:r>
      <w:r w:rsidR="00566289">
        <w:t xml:space="preserve"> According to the Big-O analysis, the tree implementation </w:t>
      </w:r>
      <w:r w:rsidR="002D2A42">
        <w:t>is similar in algorithmic complexity to the hash table</w:t>
      </w:r>
      <w:r w:rsidR="00135102">
        <w:t>,</w:t>
      </w:r>
      <w:r w:rsidR="003F520D">
        <w:t xml:space="preserve"> and even the vector. In the worst-case, </w:t>
      </w:r>
      <w:r w:rsidR="00FD7B54">
        <w:t xml:space="preserve">particularly </w:t>
      </w:r>
      <w:r w:rsidR="00D02389">
        <w:t xml:space="preserve">with an unbalanced search tree, the time complexity is close to that of a linear search in a vector of O(N). The differences in the pseudocode come down to the way in which we parse the data to populate the course objects. </w:t>
      </w:r>
      <w:r w:rsidR="00891470">
        <w:t xml:space="preserve">For the tree and hash table implementations, </w:t>
      </w:r>
      <w:r w:rsidR="00891470">
        <w:rPr>
          <w:i/>
          <w:iCs/>
        </w:rPr>
        <w:t xml:space="preserve">n </w:t>
      </w:r>
      <w:r w:rsidR="00891470">
        <w:t xml:space="preserve">represents the number of lines in the file the program parses through, </w:t>
      </w:r>
      <w:r w:rsidR="00891470">
        <w:rPr>
          <w:i/>
          <w:iCs/>
        </w:rPr>
        <w:t xml:space="preserve">m </w:t>
      </w:r>
      <w:r w:rsidR="00891470">
        <w:t xml:space="preserve">represents the number of characters </w:t>
      </w:r>
      <w:r w:rsidR="00AF7A76">
        <w:t xml:space="preserve">inside the stream of each line, and </w:t>
      </w:r>
      <w:r w:rsidR="00AF7A76" w:rsidRPr="00C82D92">
        <w:rPr>
          <w:i/>
          <w:iCs/>
        </w:rPr>
        <w:t>p</w:t>
      </w:r>
      <w:r w:rsidR="00AF7A76">
        <w:t xml:space="preserve"> represents the number of times we iterate through the prerequisites if they are found.</w:t>
      </w:r>
      <w:r w:rsidR="00C82D92">
        <w:t xml:space="preserve"> This is why the</w:t>
      </w:r>
      <w:r w:rsidR="00D64C91">
        <w:t xml:space="preserve"> worst-case</w:t>
      </w:r>
      <w:r w:rsidR="00C82D92">
        <w:t xml:space="preserve"> big O</w:t>
      </w:r>
      <w:r w:rsidR="00637B9E">
        <w:t xml:space="preserve"> runtime </w:t>
      </w:r>
      <w:r w:rsidR="00D64C91">
        <w:t xml:space="preserve">analysis </w:t>
      </w:r>
      <w:r w:rsidR="00637B9E">
        <w:t xml:space="preserve">of </w:t>
      </w:r>
      <w:r w:rsidR="00D64C91">
        <w:t>this specific</w:t>
      </w:r>
      <w:r w:rsidR="00637B9E">
        <w:t xml:space="preserve"> tree implementation is </w:t>
      </w:r>
      <w:r w:rsidR="00637B9E">
        <w:rPr>
          <w:i/>
          <w:iCs/>
        </w:rPr>
        <w:t>O(n*(</w:t>
      </w:r>
      <w:proofErr w:type="spellStart"/>
      <w:r w:rsidR="00637B9E">
        <w:rPr>
          <w:i/>
          <w:iCs/>
        </w:rPr>
        <w:t>m+p</w:t>
      </w:r>
      <w:proofErr w:type="spellEnd"/>
      <w:r w:rsidR="00637B9E">
        <w:rPr>
          <w:i/>
          <w:iCs/>
        </w:rPr>
        <w:t>))</w:t>
      </w:r>
      <w:r w:rsidR="00637B9E">
        <w:t xml:space="preserve"> i</w:t>
      </w:r>
      <w:r w:rsidR="00D64C91">
        <w:t xml:space="preserve">nstead of </w:t>
      </w:r>
      <w:r w:rsidR="00D64C91">
        <w:rPr>
          <w:i/>
          <w:iCs/>
        </w:rPr>
        <w:t>O(n).</w:t>
      </w:r>
    </w:p>
    <w:p w14:paraId="7BADDEA1" w14:textId="77777777" w:rsidR="00D1542C" w:rsidRPr="00D1542C" w:rsidRDefault="00D1542C" w:rsidP="00D1542C">
      <w:pPr>
        <w:ind w:firstLine="0"/>
        <w:rPr>
          <w:b/>
          <w:bCs/>
        </w:rPr>
      </w:pPr>
    </w:p>
    <w:p w14:paraId="570F76EA" w14:textId="77777777" w:rsidR="009E298E" w:rsidRDefault="009E298E" w:rsidP="00B7420F">
      <w:pPr>
        <w:jc w:val="center"/>
        <w:rPr>
          <w:rFonts w:ascii="Times New Roman" w:hAnsi="Times New Roman"/>
        </w:rPr>
      </w:pPr>
    </w:p>
    <w:p w14:paraId="6BD74D5C" w14:textId="77777777" w:rsidR="009E298E" w:rsidRDefault="009E298E" w:rsidP="00B7420F">
      <w:pPr>
        <w:jc w:val="center"/>
        <w:rPr>
          <w:rFonts w:ascii="Times New Roman" w:hAnsi="Times New Roman"/>
        </w:rPr>
      </w:pPr>
    </w:p>
    <w:p w14:paraId="4762632C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6147CD97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124A208E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7790A593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70A5F454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431A2E17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316A22B9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048291BC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264A1526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1D6EF048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03971C3F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7E33EF75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3C24C673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05E16EB4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798E993E" w14:textId="77777777" w:rsidR="00D64C91" w:rsidRDefault="00D64C91" w:rsidP="00B7420F">
      <w:pPr>
        <w:jc w:val="center"/>
        <w:rPr>
          <w:rFonts w:ascii="Times New Roman" w:hAnsi="Times New Roman"/>
        </w:rPr>
      </w:pPr>
    </w:p>
    <w:p w14:paraId="48050F8A" w14:textId="34609DB3" w:rsidR="00B7420F" w:rsidRPr="00EA3EEA" w:rsidRDefault="00B7420F" w:rsidP="00B7420F">
      <w:pPr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References</w:t>
      </w:r>
    </w:p>
    <w:p w14:paraId="0531F608" w14:textId="77777777" w:rsidR="00B7420F" w:rsidRDefault="00B7420F" w:rsidP="00B7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Menlo"/>
          <w:color w:val="404040"/>
          <w:szCs w:val="18"/>
        </w:rPr>
      </w:pPr>
    </w:p>
    <w:p w14:paraId="68B83CAA" w14:textId="77777777" w:rsidR="00B7420F" w:rsidRDefault="00B7420F" w:rsidP="00B7420F">
      <w:pPr>
        <w:ind w:left="720" w:hanging="720"/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(2023a, March 28). </w:t>
      </w:r>
      <w:r>
        <w:rPr>
          <w:rFonts w:ascii="Times New Roman" w:hAnsi="Times New Roman" w:cs="Times New Roman"/>
          <w:i/>
        </w:rPr>
        <w:t xml:space="preserve">Applications, </w:t>
      </w:r>
      <w:proofErr w:type="gramStart"/>
      <w:r>
        <w:rPr>
          <w:rFonts w:ascii="Times New Roman" w:hAnsi="Times New Roman" w:cs="Times New Roman"/>
          <w:i/>
        </w:rPr>
        <w:t>advantages</w:t>
      </w:r>
      <w:proofErr w:type="gramEnd"/>
      <w:r>
        <w:rPr>
          <w:rFonts w:ascii="Times New Roman" w:hAnsi="Times New Roman" w:cs="Times New Roman"/>
          <w:i/>
        </w:rPr>
        <w:t xml:space="preserve"> and disadvantages of hash data structure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https://www.geeksforgeeks.org/applications-advantages-and-disadvantages-of-hash-data-structure/# </w:t>
      </w:r>
    </w:p>
    <w:p w14:paraId="7EFC2297" w14:textId="77777777" w:rsidR="00B7420F" w:rsidRDefault="00B7420F" w:rsidP="00B7420F">
      <w:pPr>
        <w:ind w:left="720" w:hanging="720"/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(2023b, May 21). </w:t>
      </w:r>
      <w:r>
        <w:rPr>
          <w:rFonts w:ascii="Times New Roman" w:hAnsi="Times New Roman" w:cs="Times New Roman"/>
          <w:i/>
        </w:rPr>
        <w:t xml:space="preserve">Applications, </w:t>
      </w:r>
      <w:proofErr w:type="gramStart"/>
      <w:r>
        <w:rPr>
          <w:rFonts w:ascii="Times New Roman" w:hAnsi="Times New Roman" w:cs="Times New Roman"/>
          <w:i/>
        </w:rPr>
        <w:t>advantages</w:t>
      </w:r>
      <w:proofErr w:type="gramEnd"/>
      <w:r>
        <w:rPr>
          <w:rFonts w:ascii="Times New Roman" w:hAnsi="Times New Roman" w:cs="Times New Roman"/>
          <w:i/>
        </w:rPr>
        <w:t xml:space="preserve"> and disadvantages of binary search tree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https://www.geeksforgeeks.org/applications-advantages-and-disadvantages-of-binary-search-tree/ </w:t>
      </w:r>
    </w:p>
    <w:p w14:paraId="29C7FD15" w14:textId="77777777" w:rsidR="00B7420F" w:rsidRDefault="00B7420F" w:rsidP="00B7420F">
      <w:pPr>
        <w:ind w:left="720" w:hanging="720"/>
      </w:pPr>
      <w:proofErr w:type="spellStart"/>
      <w:r>
        <w:rPr>
          <w:rFonts w:ascii="Times New Roman" w:hAnsi="Times New Roman" w:cs="Times New Roman"/>
        </w:rPr>
        <w:t>Wengrow</w:t>
      </w:r>
      <w:proofErr w:type="spellEnd"/>
      <w:r>
        <w:rPr>
          <w:rFonts w:ascii="Times New Roman" w:hAnsi="Times New Roman" w:cs="Times New Roman"/>
        </w:rPr>
        <w:t xml:space="preserve">, J. (2020). </w:t>
      </w:r>
      <w:r>
        <w:rPr>
          <w:rFonts w:ascii="Times New Roman" w:hAnsi="Times New Roman" w:cs="Times New Roman"/>
          <w:i/>
        </w:rPr>
        <w:t>A common-sense guide to data structures and algorithms level up your core programming skills</w:t>
      </w:r>
      <w:r>
        <w:rPr>
          <w:rFonts w:ascii="Times New Roman" w:hAnsi="Times New Roman" w:cs="Times New Roman"/>
        </w:rPr>
        <w:t xml:space="preserve">. The Pragmatic Bookshelf. </w:t>
      </w:r>
    </w:p>
    <w:p w14:paraId="6B6EF7E2" w14:textId="77777777" w:rsidR="00FF27C8" w:rsidRDefault="00FF27C8" w:rsidP="00FD6806">
      <w:pPr>
        <w:ind w:firstLine="0"/>
        <w:rPr>
          <w:b/>
          <w:bCs/>
        </w:rPr>
      </w:pPr>
    </w:p>
    <w:p w14:paraId="20C15CA0" w14:textId="77777777" w:rsidR="00FF27C8" w:rsidRPr="00013681" w:rsidRDefault="00FF27C8" w:rsidP="00FD6806">
      <w:pPr>
        <w:ind w:firstLine="0"/>
        <w:rPr>
          <w:b/>
          <w:bCs/>
        </w:rPr>
      </w:pPr>
    </w:p>
    <w:p w14:paraId="565A6B8A" w14:textId="77777777" w:rsidR="000E4850" w:rsidRPr="009800E6" w:rsidRDefault="000E4850" w:rsidP="00A35092">
      <w:pPr>
        <w:ind w:firstLine="0"/>
      </w:pPr>
    </w:p>
    <w:p w14:paraId="1B87BC88" w14:textId="77777777" w:rsidR="00354447" w:rsidRPr="00354447" w:rsidRDefault="00354447" w:rsidP="00A35092">
      <w:pPr>
        <w:ind w:firstLine="0"/>
        <w:rPr>
          <w:b/>
          <w:bCs/>
        </w:rPr>
      </w:pPr>
    </w:p>
    <w:sectPr w:rsidR="00354447" w:rsidRPr="0035444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F661" w14:textId="77777777" w:rsidR="006770F1" w:rsidRDefault="006770F1">
      <w:pPr>
        <w:spacing w:line="240" w:lineRule="auto"/>
      </w:pPr>
      <w:r>
        <w:separator/>
      </w:r>
    </w:p>
  </w:endnote>
  <w:endnote w:type="continuationSeparator" w:id="0">
    <w:p w14:paraId="784AAFBF" w14:textId="77777777" w:rsidR="006770F1" w:rsidRDefault="006770F1">
      <w:pPr>
        <w:spacing w:line="240" w:lineRule="auto"/>
      </w:pPr>
      <w:r>
        <w:continuationSeparator/>
      </w:r>
    </w:p>
  </w:endnote>
  <w:endnote w:type="continuationNotice" w:id="1">
    <w:p w14:paraId="4AC73E3A" w14:textId="77777777" w:rsidR="006770F1" w:rsidRDefault="006770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9046" w14:textId="77777777" w:rsidR="006770F1" w:rsidRDefault="006770F1">
      <w:pPr>
        <w:spacing w:line="240" w:lineRule="auto"/>
      </w:pPr>
      <w:r>
        <w:separator/>
      </w:r>
    </w:p>
  </w:footnote>
  <w:footnote w:type="continuationSeparator" w:id="0">
    <w:p w14:paraId="53C31F60" w14:textId="77777777" w:rsidR="006770F1" w:rsidRDefault="006770F1">
      <w:pPr>
        <w:spacing w:line="240" w:lineRule="auto"/>
      </w:pPr>
      <w:r>
        <w:continuationSeparator/>
      </w:r>
    </w:p>
  </w:footnote>
  <w:footnote w:type="continuationNotice" w:id="1">
    <w:p w14:paraId="75D135B2" w14:textId="77777777" w:rsidR="006770F1" w:rsidRDefault="006770F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979D" w14:textId="3DF40ADE" w:rsidR="00237982" w:rsidRDefault="00D64C91">
    <w:pPr>
      <w:pStyle w:val="Header"/>
    </w:pPr>
    <w:sdt>
      <w:sdtPr>
        <w:id w:val="1568531701"/>
        <w:placeholder>
          <w:docPart w:val="FC17216B51EB4495A529BBC35DCBB77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/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2</w:t>
    </w:r>
    <w:r w:rsidR="00CC5B2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2B22" w14:textId="160D58C1" w:rsidR="00237982" w:rsidRDefault="00D64C91">
    <w:pPr>
      <w:pStyle w:val="Header"/>
    </w:pPr>
    <w:sdt>
      <w:sdtPr>
        <w:id w:val="-348181431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D306AA">
          <w:t xml:space="preserve">     </w:t>
        </w:r>
      </w:sdtContent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1</w:t>
    </w:r>
    <w:r w:rsidR="00CC5B2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BB726F"/>
    <w:multiLevelType w:val="hybridMultilevel"/>
    <w:tmpl w:val="E2A21DAC"/>
    <w:lvl w:ilvl="0" w:tplc="7A34B4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1F90"/>
    <w:multiLevelType w:val="hybridMultilevel"/>
    <w:tmpl w:val="1A7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234E8"/>
    <w:multiLevelType w:val="hybridMultilevel"/>
    <w:tmpl w:val="BF8C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7A515549"/>
    <w:multiLevelType w:val="hybridMultilevel"/>
    <w:tmpl w:val="195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75944"/>
    <w:multiLevelType w:val="hybridMultilevel"/>
    <w:tmpl w:val="7884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0126">
    <w:abstractNumId w:val="9"/>
  </w:num>
  <w:num w:numId="2" w16cid:durableId="1600286328">
    <w:abstractNumId w:val="7"/>
  </w:num>
  <w:num w:numId="3" w16cid:durableId="815149432">
    <w:abstractNumId w:val="6"/>
  </w:num>
  <w:num w:numId="4" w16cid:durableId="942961663">
    <w:abstractNumId w:val="5"/>
  </w:num>
  <w:num w:numId="5" w16cid:durableId="2090615088">
    <w:abstractNumId w:val="4"/>
  </w:num>
  <w:num w:numId="6" w16cid:durableId="1824391746">
    <w:abstractNumId w:val="8"/>
  </w:num>
  <w:num w:numId="7" w16cid:durableId="1299338336">
    <w:abstractNumId w:val="3"/>
  </w:num>
  <w:num w:numId="8" w16cid:durableId="794299854">
    <w:abstractNumId w:val="2"/>
  </w:num>
  <w:num w:numId="9" w16cid:durableId="835222032">
    <w:abstractNumId w:val="1"/>
  </w:num>
  <w:num w:numId="10" w16cid:durableId="206257576">
    <w:abstractNumId w:val="0"/>
  </w:num>
  <w:num w:numId="11" w16cid:durableId="1135022464">
    <w:abstractNumId w:val="11"/>
  </w:num>
  <w:num w:numId="12" w16cid:durableId="2100826941">
    <w:abstractNumId w:val="14"/>
  </w:num>
  <w:num w:numId="13" w16cid:durableId="290326828">
    <w:abstractNumId w:val="15"/>
  </w:num>
  <w:num w:numId="14" w16cid:durableId="2006081130">
    <w:abstractNumId w:val="13"/>
  </w:num>
  <w:num w:numId="15" w16cid:durableId="1830175964">
    <w:abstractNumId w:val="17"/>
  </w:num>
  <w:num w:numId="16" w16cid:durableId="331108657">
    <w:abstractNumId w:val="16"/>
  </w:num>
  <w:num w:numId="17" w16cid:durableId="2092004417">
    <w:abstractNumId w:val="12"/>
  </w:num>
  <w:num w:numId="18" w16cid:durableId="1960409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jAxszS2tDQ0szBV0lEKTi0uzszPAykwMqkFAEpUxUYtAAAA"/>
  </w:docVars>
  <w:rsids>
    <w:rsidRoot w:val="00A64D61"/>
    <w:rsid w:val="00000416"/>
    <w:rsid w:val="00000F7C"/>
    <w:rsid w:val="000016AE"/>
    <w:rsid w:val="00001EC0"/>
    <w:rsid w:val="00001F5B"/>
    <w:rsid w:val="00003C95"/>
    <w:rsid w:val="0000742B"/>
    <w:rsid w:val="00007878"/>
    <w:rsid w:val="000102F3"/>
    <w:rsid w:val="00010809"/>
    <w:rsid w:val="00010BEC"/>
    <w:rsid w:val="000111BE"/>
    <w:rsid w:val="00012453"/>
    <w:rsid w:val="000131D8"/>
    <w:rsid w:val="00013681"/>
    <w:rsid w:val="000158C0"/>
    <w:rsid w:val="00015A6A"/>
    <w:rsid w:val="00015FB6"/>
    <w:rsid w:val="00016514"/>
    <w:rsid w:val="00016C71"/>
    <w:rsid w:val="00017913"/>
    <w:rsid w:val="000213A0"/>
    <w:rsid w:val="00021CEF"/>
    <w:rsid w:val="00023A57"/>
    <w:rsid w:val="00023F82"/>
    <w:rsid w:val="000252D2"/>
    <w:rsid w:val="00025DEC"/>
    <w:rsid w:val="000264F2"/>
    <w:rsid w:val="00027081"/>
    <w:rsid w:val="00027D11"/>
    <w:rsid w:val="00027F27"/>
    <w:rsid w:val="0003050F"/>
    <w:rsid w:val="00031389"/>
    <w:rsid w:val="00031BA6"/>
    <w:rsid w:val="00031E18"/>
    <w:rsid w:val="000321AB"/>
    <w:rsid w:val="0003237F"/>
    <w:rsid w:val="0003274C"/>
    <w:rsid w:val="00032CE5"/>
    <w:rsid w:val="000336E8"/>
    <w:rsid w:val="00033BC7"/>
    <w:rsid w:val="00034CA4"/>
    <w:rsid w:val="000361AA"/>
    <w:rsid w:val="00036A15"/>
    <w:rsid w:val="00036BA0"/>
    <w:rsid w:val="00037C9C"/>
    <w:rsid w:val="00040571"/>
    <w:rsid w:val="00040845"/>
    <w:rsid w:val="00040D87"/>
    <w:rsid w:val="00041A3D"/>
    <w:rsid w:val="000437BF"/>
    <w:rsid w:val="000443A1"/>
    <w:rsid w:val="00044754"/>
    <w:rsid w:val="000447FB"/>
    <w:rsid w:val="00044D3E"/>
    <w:rsid w:val="0004503E"/>
    <w:rsid w:val="00045776"/>
    <w:rsid w:val="00045A42"/>
    <w:rsid w:val="00045ABA"/>
    <w:rsid w:val="00046174"/>
    <w:rsid w:val="00046214"/>
    <w:rsid w:val="00046237"/>
    <w:rsid w:val="0004746E"/>
    <w:rsid w:val="000479F7"/>
    <w:rsid w:val="00047CDD"/>
    <w:rsid w:val="0005074B"/>
    <w:rsid w:val="00050D79"/>
    <w:rsid w:val="00051D6B"/>
    <w:rsid w:val="000521A1"/>
    <w:rsid w:val="0005355F"/>
    <w:rsid w:val="00053BEF"/>
    <w:rsid w:val="00054800"/>
    <w:rsid w:val="00054E7A"/>
    <w:rsid w:val="0005518D"/>
    <w:rsid w:val="000559C3"/>
    <w:rsid w:val="00056270"/>
    <w:rsid w:val="000579C3"/>
    <w:rsid w:val="00061A10"/>
    <w:rsid w:val="00061F95"/>
    <w:rsid w:val="00064018"/>
    <w:rsid w:val="00065550"/>
    <w:rsid w:val="0006563C"/>
    <w:rsid w:val="0006581F"/>
    <w:rsid w:val="00066BA9"/>
    <w:rsid w:val="00066BB3"/>
    <w:rsid w:val="00067539"/>
    <w:rsid w:val="00067923"/>
    <w:rsid w:val="000725D0"/>
    <w:rsid w:val="00072D3D"/>
    <w:rsid w:val="000734DF"/>
    <w:rsid w:val="00074EDD"/>
    <w:rsid w:val="00075298"/>
    <w:rsid w:val="00076256"/>
    <w:rsid w:val="00076C80"/>
    <w:rsid w:val="000774DE"/>
    <w:rsid w:val="00081929"/>
    <w:rsid w:val="000819DF"/>
    <w:rsid w:val="00082EF1"/>
    <w:rsid w:val="00083B3F"/>
    <w:rsid w:val="00084187"/>
    <w:rsid w:val="00084802"/>
    <w:rsid w:val="00084AE7"/>
    <w:rsid w:val="00085540"/>
    <w:rsid w:val="0008691A"/>
    <w:rsid w:val="00086986"/>
    <w:rsid w:val="00086D55"/>
    <w:rsid w:val="00087237"/>
    <w:rsid w:val="0008777F"/>
    <w:rsid w:val="0009087F"/>
    <w:rsid w:val="00091391"/>
    <w:rsid w:val="000918E9"/>
    <w:rsid w:val="00091D41"/>
    <w:rsid w:val="000922AC"/>
    <w:rsid w:val="00092F7B"/>
    <w:rsid w:val="000931A8"/>
    <w:rsid w:val="0009402B"/>
    <w:rsid w:val="0009469D"/>
    <w:rsid w:val="00094B1D"/>
    <w:rsid w:val="00095CC9"/>
    <w:rsid w:val="000962CD"/>
    <w:rsid w:val="00097BE4"/>
    <w:rsid w:val="000A0267"/>
    <w:rsid w:val="000A07BA"/>
    <w:rsid w:val="000A1318"/>
    <w:rsid w:val="000A3003"/>
    <w:rsid w:val="000A4FD7"/>
    <w:rsid w:val="000A5C12"/>
    <w:rsid w:val="000A71B9"/>
    <w:rsid w:val="000A7893"/>
    <w:rsid w:val="000A7B4C"/>
    <w:rsid w:val="000A7C8C"/>
    <w:rsid w:val="000B010F"/>
    <w:rsid w:val="000B0A6A"/>
    <w:rsid w:val="000B0BCF"/>
    <w:rsid w:val="000B0DA9"/>
    <w:rsid w:val="000B1E48"/>
    <w:rsid w:val="000B3F0F"/>
    <w:rsid w:val="000B46A2"/>
    <w:rsid w:val="000B4AAF"/>
    <w:rsid w:val="000B6611"/>
    <w:rsid w:val="000B69AF"/>
    <w:rsid w:val="000B6C52"/>
    <w:rsid w:val="000B766B"/>
    <w:rsid w:val="000C1445"/>
    <w:rsid w:val="000C2F73"/>
    <w:rsid w:val="000C37FC"/>
    <w:rsid w:val="000C43FD"/>
    <w:rsid w:val="000C4AC7"/>
    <w:rsid w:val="000C5178"/>
    <w:rsid w:val="000C5453"/>
    <w:rsid w:val="000C5B7A"/>
    <w:rsid w:val="000C67C9"/>
    <w:rsid w:val="000D0B83"/>
    <w:rsid w:val="000D1465"/>
    <w:rsid w:val="000D1861"/>
    <w:rsid w:val="000D3119"/>
    <w:rsid w:val="000D3235"/>
    <w:rsid w:val="000D4147"/>
    <w:rsid w:val="000D49F8"/>
    <w:rsid w:val="000D5880"/>
    <w:rsid w:val="000D66AD"/>
    <w:rsid w:val="000E061B"/>
    <w:rsid w:val="000E0684"/>
    <w:rsid w:val="000E139D"/>
    <w:rsid w:val="000E16D9"/>
    <w:rsid w:val="000E17B3"/>
    <w:rsid w:val="000E2315"/>
    <w:rsid w:val="000E33E1"/>
    <w:rsid w:val="000E3558"/>
    <w:rsid w:val="000E360A"/>
    <w:rsid w:val="000E392C"/>
    <w:rsid w:val="000E42A1"/>
    <w:rsid w:val="000E44EF"/>
    <w:rsid w:val="000E4850"/>
    <w:rsid w:val="000E487C"/>
    <w:rsid w:val="000E4FBC"/>
    <w:rsid w:val="000E5282"/>
    <w:rsid w:val="000E59C5"/>
    <w:rsid w:val="000F1F65"/>
    <w:rsid w:val="000F29F8"/>
    <w:rsid w:val="000F3246"/>
    <w:rsid w:val="000F36D3"/>
    <w:rsid w:val="000F4261"/>
    <w:rsid w:val="000F52FB"/>
    <w:rsid w:val="000F65E1"/>
    <w:rsid w:val="000F667A"/>
    <w:rsid w:val="000F6DA1"/>
    <w:rsid w:val="000F77A0"/>
    <w:rsid w:val="001009CA"/>
    <w:rsid w:val="00100D85"/>
    <w:rsid w:val="0010298B"/>
    <w:rsid w:val="00102AC8"/>
    <w:rsid w:val="00102FC7"/>
    <w:rsid w:val="00103A9E"/>
    <w:rsid w:val="0010449A"/>
    <w:rsid w:val="00104EF3"/>
    <w:rsid w:val="00106C30"/>
    <w:rsid w:val="001070C9"/>
    <w:rsid w:val="00107B7E"/>
    <w:rsid w:val="00110762"/>
    <w:rsid w:val="001108DC"/>
    <w:rsid w:val="00111AEC"/>
    <w:rsid w:val="00111B6E"/>
    <w:rsid w:val="00111C60"/>
    <w:rsid w:val="00111C7B"/>
    <w:rsid w:val="00111CC5"/>
    <w:rsid w:val="00112407"/>
    <w:rsid w:val="0011245C"/>
    <w:rsid w:val="001124ED"/>
    <w:rsid w:val="001130BA"/>
    <w:rsid w:val="001135EA"/>
    <w:rsid w:val="001140D4"/>
    <w:rsid w:val="0011535A"/>
    <w:rsid w:val="001161FF"/>
    <w:rsid w:val="00116CC5"/>
    <w:rsid w:val="00117D8F"/>
    <w:rsid w:val="00120AC6"/>
    <w:rsid w:val="00120E3B"/>
    <w:rsid w:val="00120EFD"/>
    <w:rsid w:val="001218BE"/>
    <w:rsid w:val="00121BBC"/>
    <w:rsid w:val="00122FA3"/>
    <w:rsid w:val="001232CD"/>
    <w:rsid w:val="001239FD"/>
    <w:rsid w:val="00124136"/>
    <w:rsid w:val="00124BBD"/>
    <w:rsid w:val="00126879"/>
    <w:rsid w:val="00127884"/>
    <w:rsid w:val="00127C9A"/>
    <w:rsid w:val="00127E61"/>
    <w:rsid w:val="001308DC"/>
    <w:rsid w:val="00130B5D"/>
    <w:rsid w:val="00130FCF"/>
    <w:rsid w:val="001323BF"/>
    <w:rsid w:val="0013337E"/>
    <w:rsid w:val="00133A51"/>
    <w:rsid w:val="001343B2"/>
    <w:rsid w:val="00135102"/>
    <w:rsid w:val="001354B3"/>
    <w:rsid w:val="0013688B"/>
    <w:rsid w:val="001415BF"/>
    <w:rsid w:val="00142D6B"/>
    <w:rsid w:val="00143020"/>
    <w:rsid w:val="001434CC"/>
    <w:rsid w:val="00143C0E"/>
    <w:rsid w:val="00143FD7"/>
    <w:rsid w:val="0014447D"/>
    <w:rsid w:val="00144CE9"/>
    <w:rsid w:val="00144F6E"/>
    <w:rsid w:val="001450F2"/>
    <w:rsid w:val="00145708"/>
    <w:rsid w:val="00145FC5"/>
    <w:rsid w:val="00146385"/>
    <w:rsid w:val="001463C6"/>
    <w:rsid w:val="00147BC9"/>
    <w:rsid w:val="00147C22"/>
    <w:rsid w:val="00150009"/>
    <w:rsid w:val="00151064"/>
    <w:rsid w:val="00151B2B"/>
    <w:rsid w:val="00151C53"/>
    <w:rsid w:val="001531DA"/>
    <w:rsid w:val="001536E0"/>
    <w:rsid w:val="00153A70"/>
    <w:rsid w:val="00153B5C"/>
    <w:rsid w:val="00153D18"/>
    <w:rsid w:val="00154D90"/>
    <w:rsid w:val="0015605A"/>
    <w:rsid w:val="00156F10"/>
    <w:rsid w:val="00157B23"/>
    <w:rsid w:val="00157C93"/>
    <w:rsid w:val="00160B36"/>
    <w:rsid w:val="001616B1"/>
    <w:rsid w:val="00161D63"/>
    <w:rsid w:val="00161E25"/>
    <w:rsid w:val="0016228F"/>
    <w:rsid w:val="0016255D"/>
    <w:rsid w:val="00163160"/>
    <w:rsid w:val="001631F8"/>
    <w:rsid w:val="001638BA"/>
    <w:rsid w:val="00163EB8"/>
    <w:rsid w:val="001657FC"/>
    <w:rsid w:val="00165D17"/>
    <w:rsid w:val="00166109"/>
    <w:rsid w:val="00166A4E"/>
    <w:rsid w:val="00167914"/>
    <w:rsid w:val="001679B3"/>
    <w:rsid w:val="00170176"/>
    <w:rsid w:val="0017025A"/>
    <w:rsid w:val="00170475"/>
    <w:rsid w:val="00172019"/>
    <w:rsid w:val="00172AB9"/>
    <w:rsid w:val="0017462D"/>
    <w:rsid w:val="001751DA"/>
    <w:rsid w:val="0017691D"/>
    <w:rsid w:val="00176CB9"/>
    <w:rsid w:val="00177AB2"/>
    <w:rsid w:val="00180111"/>
    <w:rsid w:val="00180788"/>
    <w:rsid w:val="00180D36"/>
    <w:rsid w:val="00180E69"/>
    <w:rsid w:val="001818F8"/>
    <w:rsid w:val="00181B24"/>
    <w:rsid w:val="001844FE"/>
    <w:rsid w:val="00184AB4"/>
    <w:rsid w:val="001850B2"/>
    <w:rsid w:val="00187B47"/>
    <w:rsid w:val="001902B2"/>
    <w:rsid w:val="00190365"/>
    <w:rsid w:val="0019045B"/>
    <w:rsid w:val="00190CF9"/>
    <w:rsid w:val="00191C9E"/>
    <w:rsid w:val="001925D5"/>
    <w:rsid w:val="00192BB4"/>
    <w:rsid w:val="00192E54"/>
    <w:rsid w:val="00193FF2"/>
    <w:rsid w:val="001942DC"/>
    <w:rsid w:val="001946A5"/>
    <w:rsid w:val="001949E9"/>
    <w:rsid w:val="00194BAA"/>
    <w:rsid w:val="00194D66"/>
    <w:rsid w:val="00194F43"/>
    <w:rsid w:val="001953C0"/>
    <w:rsid w:val="00195413"/>
    <w:rsid w:val="001969F5"/>
    <w:rsid w:val="00196C35"/>
    <w:rsid w:val="00197F98"/>
    <w:rsid w:val="001A0250"/>
    <w:rsid w:val="001A1047"/>
    <w:rsid w:val="001A182A"/>
    <w:rsid w:val="001A1A71"/>
    <w:rsid w:val="001A1F0B"/>
    <w:rsid w:val="001A2C78"/>
    <w:rsid w:val="001A51BC"/>
    <w:rsid w:val="001A5216"/>
    <w:rsid w:val="001A5F7D"/>
    <w:rsid w:val="001A6517"/>
    <w:rsid w:val="001A66D2"/>
    <w:rsid w:val="001A6F3F"/>
    <w:rsid w:val="001A7FC4"/>
    <w:rsid w:val="001B0123"/>
    <w:rsid w:val="001B02E9"/>
    <w:rsid w:val="001B0381"/>
    <w:rsid w:val="001B24E4"/>
    <w:rsid w:val="001B26FE"/>
    <w:rsid w:val="001B2744"/>
    <w:rsid w:val="001B325E"/>
    <w:rsid w:val="001B3F8C"/>
    <w:rsid w:val="001B489B"/>
    <w:rsid w:val="001B48DD"/>
    <w:rsid w:val="001B49C2"/>
    <w:rsid w:val="001B62BE"/>
    <w:rsid w:val="001B63E0"/>
    <w:rsid w:val="001B6C17"/>
    <w:rsid w:val="001C0324"/>
    <w:rsid w:val="001C09DF"/>
    <w:rsid w:val="001C0A3A"/>
    <w:rsid w:val="001C21C0"/>
    <w:rsid w:val="001C2BD9"/>
    <w:rsid w:val="001C2C73"/>
    <w:rsid w:val="001C2EB6"/>
    <w:rsid w:val="001C313C"/>
    <w:rsid w:val="001C3D1A"/>
    <w:rsid w:val="001C40E3"/>
    <w:rsid w:val="001C4402"/>
    <w:rsid w:val="001C44D7"/>
    <w:rsid w:val="001C5CA2"/>
    <w:rsid w:val="001C616C"/>
    <w:rsid w:val="001C6187"/>
    <w:rsid w:val="001C72B2"/>
    <w:rsid w:val="001C7E64"/>
    <w:rsid w:val="001D0B05"/>
    <w:rsid w:val="001D13EA"/>
    <w:rsid w:val="001D47DF"/>
    <w:rsid w:val="001D52D3"/>
    <w:rsid w:val="001D5836"/>
    <w:rsid w:val="001D7827"/>
    <w:rsid w:val="001D7A14"/>
    <w:rsid w:val="001D7C31"/>
    <w:rsid w:val="001E0957"/>
    <w:rsid w:val="001E17AB"/>
    <w:rsid w:val="001E1C1F"/>
    <w:rsid w:val="001E257C"/>
    <w:rsid w:val="001E3813"/>
    <w:rsid w:val="001E3960"/>
    <w:rsid w:val="001E44B9"/>
    <w:rsid w:val="001E48E4"/>
    <w:rsid w:val="001E4E67"/>
    <w:rsid w:val="001E4E7E"/>
    <w:rsid w:val="001E5151"/>
    <w:rsid w:val="001E5200"/>
    <w:rsid w:val="001E553E"/>
    <w:rsid w:val="001E625C"/>
    <w:rsid w:val="001E6D9C"/>
    <w:rsid w:val="001E755E"/>
    <w:rsid w:val="001E76C4"/>
    <w:rsid w:val="001F015E"/>
    <w:rsid w:val="001F0B3C"/>
    <w:rsid w:val="001F1C60"/>
    <w:rsid w:val="001F23CB"/>
    <w:rsid w:val="001F317C"/>
    <w:rsid w:val="001F3403"/>
    <w:rsid w:val="001F36AF"/>
    <w:rsid w:val="001F3D4D"/>
    <w:rsid w:val="001F3EB8"/>
    <w:rsid w:val="001F3FE9"/>
    <w:rsid w:val="001F6848"/>
    <w:rsid w:val="001F7C4C"/>
    <w:rsid w:val="00200C0B"/>
    <w:rsid w:val="00200C22"/>
    <w:rsid w:val="00201A61"/>
    <w:rsid w:val="002034B5"/>
    <w:rsid w:val="002037AA"/>
    <w:rsid w:val="00204623"/>
    <w:rsid w:val="0020566C"/>
    <w:rsid w:val="00206731"/>
    <w:rsid w:val="00206779"/>
    <w:rsid w:val="002078BD"/>
    <w:rsid w:val="00207D38"/>
    <w:rsid w:val="002128FC"/>
    <w:rsid w:val="0021337E"/>
    <w:rsid w:val="00213408"/>
    <w:rsid w:val="002134A2"/>
    <w:rsid w:val="00213808"/>
    <w:rsid w:val="0021450D"/>
    <w:rsid w:val="00215495"/>
    <w:rsid w:val="002157F9"/>
    <w:rsid w:val="002162CC"/>
    <w:rsid w:val="002169EA"/>
    <w:rsid w:val="00217183"/>
    <w:rsid w:val="002172E9"/>
    <w:rsid w:val="002179DF"/>
    <w:rsid w:val="0022061D"/>
    <w:rsid w:val="0022114E"/>
    <w:rsid w:val="00221A73"/>
    <w:rsid w:val="00221C7C"/>
    <w:rsid w:val="0022212B"/>
    <w:rsid w:val="0022226C"/>
    <w:rsid w:val="002222F1"/>
    <w:rsid w:val="00222AF0"/>
    <w:rsid w:val="002232AA"/>
    <w:rsid w:val="00225056"/>
    <w:rsid w:val="002252E0"/>
    <w:rsid w:val="002256CA"/>
    <w:rsid w:val="00225B32"/>
    <w:rsid w:val="00225EC0"/>
    <w:rsid w:val="00226E80"/>
    <w:rsid w:val="0022788C"/>
    <w:rsid w:val="002308B9"/>
    <w:rsid w:val="00230AA0"/>
    <w:rsid w:val="00231454"/>
    <w:rsid w:val="00231837"/>
    <w:rsid w:val="00231AFE"/>
    <w:rsid w:val="002344D8"/>
    <w:rsid w:val="002352CA"/>
    <w:rsid w:val="0023531C"/>
    <w:rsid w:val="0023533A"/>
    <w:rsid w:val="00235ED1"/>
    <w:rsid w:val="002366CF"/>
    <w:rsid w:val="00236DAB"/>
    <w:rsid w:val="00237982"/>
    <w:rsid w:val="002413B3"/>
    <w:rsid w:val="0024158C"/>
    <w:rsid w:val="00241810"/>
    <w:rsid w:val="00241F08"/>
    <w:rsid w:val="00242415"/>
    <w:rsid w:val="002440D0"/>
    <w:rsid w:val="0024466E"/>
    <w:rsid w:val="002454CE"/>
    <w:rsid w:val="00245DC6"/>
    <w:rsid w:val="002478BD"/>
    <w:rsid w:val="00250545"/>
    <w:rsid w:val="00250853"/>
    <w:rsid w:val="00250A4F"/>
    <w:rsid w:val="00250DD4"/>
    <w:rsid w:val="00253AB8"/>
    <w:rsid w:val="00253DC9"/>
    <w:rsid w:val="00254107"/>
    <w:rsid w:val="002543C4"/>
    <w:rsid w:val="00254F50"/>
    <w:rsid w:val="002557D5"/>
    <w:rsid w:val="0025610C"/>
    <w:rsid w:val="0025670E"/>
    <w:rsid w:val="00256D9E"/>
    <w:rsid w:val="002571C6"/>
    <w:rsid w:val="002575E7"/>
    <w:rsid w:val="0025763F"/>
    <w:rsid w:val="00257B3A"/>
    <w:rsid w:val="00257F7A"/>
    <w:rsid w:val="00261600"/>
    <w:rsid w:val="002616A1"/>
    <w:rsid w:val="002617A3"/>
    <w:rsid w:val="00261CE8"/>
    <w:rsid w:val="00262049"/>
    <w:rsid w:val="00262C8B"/>
    <w:rsid w:val="00262E70"/>
    <w:rsid w:val="002636BF"/>
    <w:rsid w:val="00263B3C"/>
    <w:rsid w:val="00263ECE"/>
    <w:rsid w:val="0026406E"/>
    <w:rsid w:val="002641D5"/>
    <w:rsid w:val="002651EA"/>
    <w:rsid w:val="00265266"/>
    <w:rsid w:val="00265E1E"/>
    <w:rsid w:val="00266179"/>
    <w:rsid w:val="0026617F"/>
    <w:rsid w:val="0026654D"/>
    <w:rsid w:val="00266B24"/>
    <w:rsid w:val="00267008"/>
    <w:rsid w:val="00267625"/>
    <w:rsid w:val="002678E3"/>
    <w:rsid w:val="0027025B"/>
    <w:rsid w:val="002706C2"/>
    <w:rsid w:val="00271217"/>
    <w:rsid w:val="002717AC"/>
    <w:rsid w:val="00271A1E"/>
    <w:rsid w:val="002720BC"/>
    <w:rsid w:val="0027265E"/>
    <w:rsid w:val="0027281E"/>
    <w:rsid w:val="00272839"/>
    <w:rsid w:val="0027288E"/>
    <w:rsid w:val="00273877"/>
    <w:rsid w:val="00273D9B"/>
    <w:rsid w:val="0027668B"/>
    <w:rsid w:val="00276D9F"/>
    <w:rsid w:val="0027732C"/>
    <w:rsid w:val="00280CA4"/>
    <w:rsid w:val="00281774"/>
    <w:rsid w:val="00282A73"/>
    <w:rsid w:val="00283476"/>
    <w:rsid w:val="00283AD8"/>
    <w:rsid w:val="00283E34"/>
    <w:rsid w:val="00284671"/>
    <w:rsid w:val="002903F2"/>
    <w:rsid w:val="0029179C"/>
    <w:rsid w:val="00291AAE"/>
    <w:rsid w:val="00292CA3"/>
    <w:rsid w:val="002938BA"/>
    <w:rsid w:val="002938D4"/>
    <w:rsid w:val="0029555C"/>
    <w:rsid w:val="00296CA9"/>
    <w:rsid w:val="00296CCB"/>
    <w:rsid w:val="00297A17"/>
    <w:rsid w:val="002A1847"/>
    <w:rsid w:val="002A1C44"/>
    <w:rsid w:val="002A1D89"/>
    <w:rsid w:val="002A1EE0"/>
    <w:rsid w:val="002A321E"/>
    <w:rsid w:val="002A3E8A"/>
    <w:rsid w:val="002A466E"/>
    <w:rsid w:val="002A4C0B"/>
    <w:rsid w:val="002A51A4"/>
    <w:rsid w:val="002A55E4"/>
    <w:rsid w:val="002B1AFD"/>
    <w:rsid w:val="002B2871"/>
    <w:rsid w:val="002B3E2E"/>
    <w:rsid w:val="002B4362"/>
    <w:rsid w:val="002B4BC9"/>
    <w:rsid w:val="002B5364"/>
    <w:rsid w:val="002B5E78"/>
    <w:rsid w:val="002B5FAA"/>
    <w:rsid w:val="002B6269"/>
    <w:rsid w:val="002B6445"/>
    <w:rsid w:val="002B72B8"/>
    <w:rsid w:val="002B7C1F"/>
    <w:rsid w:val="002C1492"/>
    <w:rsid w:val="002C16A3"/>
    <w:rsid w:val="002C221E"/>
    <w:rsid w:val="002C252D"/>
    <w:rsid w:val="002C2D2D"/>
    <w:rsid w:val="002C2DFA"/>
    <w:rsid w:val="002C4511"/>
    <w:rsid w:val="002C4895"/>
    <w:rsid w:val="002C5410"/>
    <w:rsid w:val="002C5AC1"/>
    <w:rsid w:val="002C5F0F"/>
    <w:rsid w:val="002C6EAC"/>
    <w:rsid w:val="002C7020"/>
    <w:rsid w:val="002D010D"/>
    <w:rsid w:val="002D0972"/>
    <w:rsid w:val="002D0B49"/>
    <w:rsid w:val="002D1A8C"/>
    <w:rsid w:val="002D1D44"/>
    <w:rsid w:val="002D1DC5"/>
    <w:rsid w:val="002D25BF"/>
    <w:rsid w:val="002D262D"/>
    <w:rsid w:val="002D2A42"/>
    <w:rsid w:val="002D2E45"/>
    <w:rsid w:val="002D2EC8"/>
    <w:rsid w:val="002D3647"/>
    <w:rsid w:val="002D37C8"/>
    <w:rsid w:val="002D3F79"/>
    <w:rsid w:val="002D4D47"/>
    <w:rsid w:val="002D6D73"/>
    <w:rsid w:val="002E2E6F"/>
    <w:rsid w:val="002E2F2E"/>
    <w:rsid w:val="002E33C1"/>
    <w:rsid w:val="002E34CA"/>
    <w:rsid w:val="002E3820"/>
    <w:rsid w:val="002E41A9"/>
    <w:rsid w:val="002E4464"/>
    <w:rsid w:val="002E534E"/>
    <w:rsid w:val="002E581C"/>
    <w:rsid w:val="002E60CB"/>
    <w:rsid w:val="002E6311"/>
    <w:rsid w:val="002E759F"/>
    <w:rsid w:val="002F0D60"/>
    <w:rsid w:val="002F12D3"/>
    <w:rsid w:val="002F1D99"/>
    <w:rsid w:val="002F204B"/>
    <w:rsid w:val="002F230D"/>
    <w:rsid w:val="002F255A"/>
    <w:rsid w:val="002F2909"/>
    <w:rsid w:val="002F35AF"/>
    <w:rsid w:val="002F3C0F"/>
    <w:rsid w:val="002F4E4C"/>
    <w:rsid w:val="002F4F06"/>
    <w:rsid w:val="002F63A7"/>
    <w:rsid w:val="002F656A"/>
    <w:rsid w:val="002F6CB7"/>
    <w:rsid w:val="002F6FF1"/>
    <w:rsid w:val="002F7FAC"/>
    <w:rsid w:val="003004E6"/>
    <w:rsid w:val="00301373"/>
    <w:rsid w:val="00301B4A"/>
    <w:rsid w:val="003025FF"/>
    <w:rsid w:val="00302C71"/>
    <w:rsid w:val="003033EF"/>
    <w:rsid w:val="00303798"/>
    <w:rsid w:val="003043FF"/>
    <w:rsid w:val="00305284"/>
    <w:rsid w:val="00305CF8"/>
    <w:rsid w:val="003063AB"/>
    <w:rsid w:val="0030681C"/>
    <w:rsid w:val="003103F8"/>
    <w:rsid w:val="00310550"/>
    <w:rsid w:val="00310F95"/>
    <w:rsid w:val="00311FA2"/>
    <w:rsid w:val="00314852"/>
    <w:rsid w:val="0031593A"/>
    <w:rsid w:val="00315DC2"/>
    <w:rsid w:val="0031684D"/>
    <w:rsid w:val="00316D30"/>
    <w:rsid w:val="00316E69"/>
    <w:rsid w:val="003216BF"/>
    <w:rsid w:val="00321C95"/>
    <w:rsid w:val="00321EA9"/>
    <w:rsid w:val="00323C57"/>
    <w:rsid w:val="00324167"/>
    <w:rsid w:val="003252BE"/>
    <w:rsid w:val="003303AB"/>
    <w:rsid w:val="003308F0"/>
    <w:rsid w:val="00330C5A"/>
    <w:rsid w:val="003321B6"/>
    <w:rsid w:val="00333071"/>
    <w:rsid w:val="00333B08"/>
    <w:rsid w:val="00334127"/>
    <w:rsid w:val="00334465"/>
    <w:rsid w:val="00334F56"/>
    <w:rsid w:val="00335536"/>
    <w:rsid w:val="00337A31"/>
    <w:rsid w:val="00341290"/>
    <w:rsid w:val="003412C4"/>
    <w:rsid w:val="00341A5A"/>
    <w:rsid w:val="00342BBC"/>
    <w:rsid w:val="00342C25"/>
    <w:rsid w:val="00343187"/>
    <w:rsid w:val="00343499"/>
    <w:rsid w:val="00344731"/>
    <w:rsid w:val="003448FF"/>
    <w:rsid w:val="00344F61"/>
    <w:rsid w:val="0034600E"/>
    <w:rsid w:val="003466C0"/>
    <w:rsid w:val="0035028F"/>
    <w:rsid w:val="003503C1"/>
    <w:rsid w:val="003503CA"/>
    <w:rsid w:val="003510CD"/>
    <w:rsid w:val="003519BB"/>
    <w:rsid w:val="00353275"/>
    <w:rsid w:val="0035422F"/>
    <w:rsid w:val="003543A8"/>
    <w:rsid w:val="00354447"/>
    <w:rsid w:val="00355D7E"/>
    <w:rsid w:val="00355EDB"/>
    <w:rsid w:val="003568BE"/>
    <w:rsid w:val="00356927"/>
    <w:rsid w:val="00356DB4"/>
    <w:rsid w:val="00360129"/>
    <w:rsid w:val="003602EF"/>
    <w:rsid w:val="00360B49"/>
    <w:rsid w:val="00361943"/>
    <w:rsid w:val="00361B2C"/>
    <w:rsid w:val="00361D1C"/>
    <w:rsid w:val="00362101"/>
    <w:rsid w:val="0036287A"/>
    <w:rsid w:val="00363F42"/>
    <w:rsid w:val="0036464A"/>
    <w:rsid w:val="003647A9"/>
    <w:rsid w:val="00364A27"/>
    <w:rsid w:val="00364A87"/>
    <w:rsid w:val="00364F88"/>
    <w:rsid w:val="0036571B"/>
    <w:rsid w:val="00365E95"/>
    <w:rsid w:val="003675AF"/>
    <w:rsid w:val="00371262"/>
    <w:rsid w:val="00371327"/>
    <w:rsid w:val="003719E5"/>
    <w:rsid w:val="00371CC7"/>
    <w:rsid w:val="003725FF"/>
    <w:rsid w:val="00373435"/>
    <w:rsid w:val="003734C4"/>
    <w:rsid w:val="00373640"/>
    <w:rsid w:val="00373E11"/>
    <w:rsid w:val="00374334"/>
    <w:rsid w:val="00374ABC"/>
    <w:rsid w:val="00374D85"/>
    <w:rsid w:val="00374FA9"/>
    <w:rsid w:val="003750C6"/>
    <w:rsid w:val="00376380"/>
    <w:rsid w:val="00376A24"/>
    <w:rsid w:val="00377F71"/>
    <w:rsid w:val="003803FC"/>
    <w:rsid w:val="00380964"/>
    <w:rsid w:val="003809E6"/>
    <w:rsid w:val="00381B85"/>
    <w:rsid w:val="00382A2C"/>
    <w:rsid w:val="00383463"/>
    <w:rsid w:val="00383936"/>
    <w:rsid w:val="00383B12"/>
    <w:rsid w:val="0038439B"/>
    <w:rsid w:val="003846EC"/>
    <w:rsid w:val="003848DF"/>
    <w:rsid w:val="00384C7E"/>
    <w:rsid w:val="0038565F"/>
    <w:rsid w:val="0038737A"/>
    <w:rsid w:val="003875DA"/>
    <w:rsid w:val="00390405"/>
    <w:rsid w:val="0039048A"/>
    <w:rsid w:val="003906AD"/>
    <w:rsid w:val="0039137F"/>
    <w:rsid w:val="00391EBB"/>
    <w:rsid w:val="003920BD"/>
    <w:rsid w:val="0039248F"/>
    <w:rsid w:val="00392709"/>
    <w:rsid w:val="00392D8E"/>
    <w:rsid w:val="00394185"/>
    <w:rsid w:val="00394949"/>
    <w:rsid w:val="00395B4B"/>
    <w:rsid w:val="0039695A"/>
    <w:rsid w:val="00397177"/>
    <w:rsid w:val="00397217"/>
    <w:rsid w:val="00397BB3"/>
    <w:rsid w:val="00397F48"/>
    <w:rsid w:val="003A0C92"/>
    <w:rsid w:val="003A0EF6"/>
    <w:rsid w:val="003A12E6"/>
    <w:rsid w:val="003A1C78"/>
    <w:rsid w:val="003A21BE"/>
    <w:rsid w:val="003A2E27"/>
    <w:rsid w:val="003A39A1"/>
    <w:rsid w:val="003A47D6"/>
    <w:rsid w:val="003A634E"/>
    <w:rsid w:val="003A676D"/>
    <w:rsid w:val="003A7526"/>
    <w:rsid w:val="003A7EC3"/>
    <w:rsid w:val="003B06EC"/>
    <w:rsid w:val="003B0988"/>
    <w:rsid w:val="003B0A91"/>
    <w:rsid w:val="003B0CA2"/>
    <w:rsid w:val="003B16CA"/>
    <w:rsid w:val="003B1C6E"/>
    <w:rsid w:val="003B20F4"/>
    <w:rsid w:val="003B25F1"/>
    <w:rsid w:val="003B2779"/>
    <w:rsid w:val="003B29E8"/>
    <w:rsid w:val="003B329D"/>
    <w:rsid w:val="003B3380"/>
    <w:rsid w:val="003B3421"/>
    <w:rsid w:val="003B34F8"/>
    <w:rsid w:val="003B3C1D"/>
    <w:rsid w:val="003B5267"/>
    <w:rsid w:val="003B54A7"/>
    <w:rsid w:val="003B7592"/>
    <w:rsid w:val="003B75D1"/>
    <w:rsid w:val="003B7704"/>
    <w:rsid w:val="003C06D0"/>
    <w:rsid w:val="003C0833"/>
    <w:rsid w:val="003C1A96"/>
    <w:rsid w:val="003C39A3"/>
    <w:rsid w:val="003C5A2D"/>
    <w:rsid w:val="003C5D1C"/>
    <w:rsid w:val="003C6CCC"/>
    <w:rsid w:val="003C7358"/>
    <w:rsid w:val="003C7CD5"/>
    <w:rsid w:val="003D01FD"/>
    <w:rsid w:val="003D094E"/>
    <w:rsid w:val="003D0CC6"/>
    <w:rsid w:val="003D0D74"/>
    <w:rsid w:val="003D0D9E"/>
    <w:rsid w:val="003D11F2"/>
    <w:rsid w:val="003D3395"/>
    <w:rsid w:val="003D33B4"/>
    <w:rsid w:val="003D3CCD"/>
    <w:rsid w:val="003D4258"/>
    <w:rsid w:val="003D5063"/>
    <w:rsid w:val="003D5F36"/>
    <w:rsid w:val="003D679A"/>
    <w:rsid w:val="003D6990"/>
    <w:rsid w:val="003D6FF2"/>
    <w:rsid w:val="003D71B9"/>
    <w:rsid w:val="003E1A60"/>
    <w:rsid w:val="003E1BF3"/>
    <w:rsid w:val="003E2157"/>
    <w:rsid w:val="003E2606"/>
    <w:rsid w:val="003E342E"/>
    <w:rsid w:val="003E3C14"/>
    <w:rsid w:val="003E3F3E"/>
    <w:rsid w:val="003E6DC0"/>
    <w:rsid w:val="003E738B"/>
    <w:rsid w:val="003E74DF"/>
    <w:rsid w:val="003F0B2D"/>
    <w:rsid w:val="003F1779"/>
    <w:rsid w:val="003F1BD3"/>
    <w:rsid w:val="003F37EB"/>
    <w:rsid w:val="003F4514"/>
    <w:rsid w:val="003F4ED4"/>
    <w:rsid w:val="003F520D"/>
    <w:rsid w:val="003F6628"/>
    <w:rsid w:val="003F66E9"/>
    <w:rsid w:val="003F71B8"/>
    <w:rsid w:val="003F7B76"/>
    <w:rsid w:val="0040076C"/>
    <w:rsid w:val="0040139F"/>
    <w:rsid w:val="0040156B"/>
    <w:rsid w:val="00401898"/>
    <w:rsid w:val="00401DDF"/>
    <w:rsid w:val="004020BE"/>
    <w:rsid w:val="00402556"/>
    <w:rsid w:val="00402F95"/>
    <w:rsid w:val="00403A82"/>
    <w:rsid w:val="004043B5"/>
    <w:rsid w:val="00405026"/>
    <w:rsid w:val="004058EB"/>
    <w:rsid w:val="004073BA"/>
    <w:rsid w:val="004079E2"/>
    <w:rsid w:val="00410E34"/>
    <w:rsid w:val="0041111A"/>
    <w:rsid w:val="00411FF3"/>
    <w:rsid w:val="0041275F"/>
    <w:rsid w:val="004131FC"/>
    <w:rsid w:val="00413838"/>
    <w:rsid w:val="00414A0B"/>
    <w:rsid w:val="00414C76"/>
    <w:rsid w:val="00415965"/>
    <w:rsid w:val="00416741"/>
    <w:rsid w:val="00416C5E"/>
    <w:rsid w:val="00417211"/>
    <w:rsid w:val="0041745D"/>
    <w:rsid w:val="004212CA"/>
    <w:rsid w:val="0042247A"/>
    <w:rsid w:val="00422937"/>
    <w:rsid w:val="00422A75"/>
    <w:rsid w:val="00422B38"/>
    <w:rsid w:val="00422E2A"/>
    <w:rsid w:val="00425007"/>
    <w:rsid w:val="00425050"/>
    <w:rsid w:val="004251F0"/>
    <w:rsid w:val="0042521F"/>
    <w:rsid w:val="00426ACC"/>
    <w:rsid w:val="0043146C"/>
    <w:rsid w:val="00432F6A"/>
    <w:rsid w:val="004337B2"/>
    <w:rsid w:val="00434156"/>
    <w:rsid w:val="004349D0"/>
    <w:rsid w:val="00434CC3"/>
    <w:rsid w:val="0043504E"/>
    <w:rsid w:val="00435D40"/>
    <w:rsid w:val="00440392"/>
    <w:rsid w:val="00441AA4"/>
    <w:rsid w:val="0044289C"/>
    <w:rsid w:val="0044298E"/>
    <w:rsid w:val="00443ABD"/>
    <w:rsid w:val="00444D73"/>
    <w:rsid w:val="00445450"/>
    <w:rsid w:val="0044641E"/>
    <w:rsid w:val="004474FD"/>
    <w:rsid w:val="00447F00"/>
    <w:rsid w:val="004504B9"/>
    <w:rsid w:val="0045082D"/>
    <w:rsid w:val="0045176E"/>
    <w:rsid w:val="0045196F"/>
    <w:rsid w:val="00451BED"/>
    <w:rsid w:val="00451E0C"/>
    <w:rsid w:val="00451F93"/>
    <w:rsid w:val="00454CED"/>
    <w:rsid w:val="00454E63"/>
    <w:rsid w:val="004553FC"/>
    <w:rsid w:val="004567E9"/>
    <w:rsid w:val="00456B55"/>
    <w:rsid w:val="0045709A"/>
    <w:rsid w:val="00457137"/>
    <w:rsid w:val="0046000B"/>
    <w:rsid w:val="00460323"/>
    <w:rsid w:val="0046264C"/>
    <w:rsid w:val="00462A40"/>
    <w:rsid w:val="00462DEB"/>
    <w:rsid w:val="0046405F"/>
    <w:rsid w:val="0046452D"/>
    <w:rsid w:val="0046479E"/>
    <w:rsid w:val="00464895"/>
    <w:rsid w:val="0046540B"/>
    <w:rsid w:val="0046615A"/>
    <w:rsid w:val="004664C4"/>
    <w:rsid w:val="004671E5"/>
    <w:rsid w:val="004673BE"/>
    <w:rsid w:val="00467573"/>
    <w:rsid w:val="004679AB"/>
    <w:rsid w:val="00470352"/>
    <w:rsid w:val="00470569"/>
    <w:rsid w:val="004705CC"/>
    <w:rsid w:val="00470EEC"/>
    <w:rsid w:val="00471092"/>
    <w:rsid w:val="004723E9"/>
    <w:rsid w:val="0047304B"/>
    <w:rsid w:val="004734B9"/>
    <w:rsid w:val="00473928"/>
    <w:rsid w:val="00474429"/>
    <w:rsid w:val="00474EA7"/>
    <w:rsid w:val="0047631C"/>
    <w:rsid w:val="0047637F"/>
    <w:rsid w:val="0047785B"/>
    <w:rsid w:val="00480445"/>
    <w:rsid w:val="00481744"/>
    <w:rsid w:val="004818D5"/>
    <w:rsid w:val="00481DA4"/>
    <w:rsid w:val="004825B9"/>
    <w:rsid w:val="00484C5A"/>
    <w:rsid w:val="00484D22"/>
    <w:rsid w:val="00485596"/>
    <w:rsid w:val="004863EB"/>
    <w:rsid w:val="004864C9"/>
    <w:rsid w:val="0048693D"/>
    <w:rsid w:val="00486A51"/>
    <w:rsid w:val="004872E5"/>
    <w:rsid w:val="00487466"/>
    <w:rsid w:val="00487E60"/>
    <w:rsid w:val="004902C6"/>
    <w:rsid w:val="00491884"/>
    <w:rsid w:val="00491C51"/>
    <w:rsid w:val="00492C7B"/>
    <w:rsid w:val="004931B0"/>
    <w:rsid w:val="00494006"/>
    <w:rsid w:val="00494BFF"/>
    <w:rsid w:val="00495C62"/>
    <w:rsid w:val="00496A33"/>
    <w:rsid w:val="00496FC9"/>
    <w:rsid w:val="004970B1"/>
    <w:rsid w:val="004972FE"/>
    <w:rsid w:val="004973D6"/>
    <w:rsid w:val="004A150B"/>
    <w:rsid w:val="004A1605"/>
    <w:rsid w:val="004A16DD"/>
    <w:rsid w:val="004A1FA4"/>
    <w:rsid w:val="004A256D"/>
    <w:rsid w:val="004A2573"/>
    <w:rsid w:val="004A33C9"/>
    <w:rsid w:val="004A401E"/>
    <w:rsid w:val="004A40B9"/>
    <w:rsid w:val="004A4124"/>
    <w:rsid w:val="004A44BE"/>
    <w:rsid w:val="004A4971"/>
    <w:rsid w:val="004A51CD"/>
    <w:rsid w:val="004A5436"/>
    <w:rsid w:val="004A62EC"/>
    <w:rsid w:val="004A63ED"/>
    <w:rsid w:val="004A6B57"/>
    <w:rsid w:val="004A6C77"/>
    <w:rsid w:val="004B0A45"/>
    <w:rsid w:val="004B1124"/>
    <w:rsid w:val="004B14F4"/>
    <w:rsid w:val="004B19C5"/>
    <w:rsid w:val="004B1A71"/>
    <w:rsid w:val="004B2891"/>
    <w:rsid w:val="004B2CE4"/>
    <w:rsid w:val="004B5D86"/>
    <w:rsid w:val="004B6528"/>
    <w:rsid w:val="004B673F"/>
    <w:rsid w:val="004B729E"/>
    <w:rsid w:val="004B78B7"/>
    <w:rsid w:val="004B7F9C"/>
    <w:rsid w:val="004C13B9"/>
    <w:rsid w:val="004C2765"/>
    <w:rsid w:val="004C2FD8"/>
    <w:rsid w:val="004C303B"/>
    <w:rsid w:val="004C3683"/>
    <w:rsid w:val="004C4784"/>
    <w:rsid w:val="004C6EF0"/>
    <w:rsid w:val="004C7152"/>
    <w:rsid w:val="004D1154"/>
    <w:rsid w:val="004D23B8"/>
    <w:rsid w:val="004D4273"/>
    <w:rsid w:val="004D4F44"/>
    <w:rsid w:val="004D55B3"/>
    <w:rsid w:val="004D5D4F"/>
    <w:rsid w:val="004D5E1E"/>
    <w:rsid w:val="004D5FCB"/>
    <w:rsid w:val="004D625D"/>
    <w:rsid w:val="004D73A9"/>
    <w:rsid w:val="004E0A7D"/>
    <w:rsid w:val="004E131E"/>
    <w:rsid w:val="004E1D5B"/>
    <w:rsid w:val="004E2273"/>
    <w:rsid w:val="004E412F"/>
    <w:rsid w:val="004E4C84"/>
    <w:rsid w:val="004E5183"/>
    <w:rsid w:val="004E5584"/>
    <w:rsid w:val="004E59ED"/>
    <w:rsid w:val="004E5EE8"/>
    <w:rsid w:val="004E68A1"/>
    <w:rsid w:val="004E7309"/>
    <w:rsid w:val="004E7711"/>
    <w:rsid w:val="004F0F38"/>
    <w:rsid w:val="004F267D"/>
    <w:rsid w:val="004F3158"/>
    <w:rsid w:val="004F5869"/>
    <w:rsid w:val="004F5CF4"/>
    <w:rsid w:val="004F65C6"/>
    <w:rsid w:val="00500376"/>
    <w:rsid w:val="0050062B"/>
    <w:rsid w:val="005014F5"/>
    <w:rsid w:val="00502818"/>
    <w:rsid w:val="00502952"/>
    <w:rsid w:val="00502976"/>
    <w:rsid w:val="00503276"/>
    <w:rsid w:val="00503E25"/>
    <w:rsid w:val="0050452C"/>
    <w:rsid w:val="005050BD"/>
    <w:rsid w:val="00505577"/>
    <w:rsid w:val="0050561D"/>
    <w:rsid w:val="00505833"/>
    <w:rsid w:val="00506164"/>
    <w:rsid w:val="005071EA"/>
    <w:rsid w:val="00507400"/>
    <w:rsid w:val="0050747B"/>
    <w:rsid w:val="005074E6"/>
    <w:rsid w:val="00507ADC"/>
    <w:rsid w:val="00507F94"/>
    <w:rsid w:val="0051083E"/>
    <w:rsid w:val="0051134E"/>
    <w:rsid w:val="00511834"/>
    <w:rsid w:val="005123BC"/>
    <w:rsid w:val="00513246"/>
    <w:rsid w:val="00513AD6"/>
    <w:rsid w:val="00513B06"/>
    <w:rsid w:val="00515618"/>
    <w:rsid w:val="00516957"/>
    <w:rsid w:val="00516A9C"/>
    <w:rsid w:val="005175AD"/>
    <w:rsid w:val="0052034E"/>
    <w:rsid w:val="005208E8"/>
    <w:rsid w:val="0052098A"/>
    <w:rsid w:val="00521000"/>
    <w:rsid w:val="005213DF"/>
    <w:rsid w:val="00521481"/>
    <w:rsid w:val="00521A75"/>
    <w:rsid w:val="00521C1B"/>
    <w:rsid w:val="00521C80"/>
    <w:rsid w:val="005227DB"/>
    <w:rsid w:val="0052347E"/>
    <w:rsid w:val="00523B8F"/>
    <w:rsid w:val="005241C1"/>
    <w:rsid w:val="00524560"/>
    <w:rsid w:val="005251D3"/>
    <w:rsid w:val="0052541E"/>
    <w:rsid w:val="0052744B"/>
    <w:rsid w:val="00527DAD"/>
    <w:rsid w:val="00530354"/>
    <w:rsid w:val="00531D68"/>
    <w:rsid w:val="0053378A"/>
    <w:rsid w:val="005337BE"/>
    <w:rsid w:val="00533E4C"/>
    <w:rsid w:val="00535732"/>
    <w:rsid w:val="00536191"/>
    <w:rsid w:val="005362AF"/>
    <w:rsid w:val="00537387"/>
    <w:rsid w:val="00540119"/>
    <w:rsid w:val="005407DC"/>
    <w:rsid w:val="00540B09"/>
    <w:rsid w:val="00540B3D"/>
    <w:rsid w:val="0054117E"/>
    <w:rsid w:val="005411D5"/>
    <w:rsid w:val="00541682"/>
    <w:rsid w:val="00541849"/>
    <w:rsid w:val="00541CB7"/>
    <w:rsid w:val="005426B3"/>
    <w:rsid w:val="0054288A"/>
    <w:rsid w:val="005429E4"/>
    <w:rsid w:val="00542EBE"/>
    <w:rsid w:val="00543375"/>
    <w:rsid w:val="005436F7"/>
    <w:rsid w:val="00545870"/>
    <w:rsid w:val="00545AC8"/>
    <w:rsid w:val="0054697B"/>
    <w:rsid w:val="00547109"/>
    <w:rsid w:val="005501A1"/>
    <w:rsid w:val="00551921"/>
    <w:rsid w:val="0055274E"/>
    <w:rsid w:val="0055282F"/>
    <w:rsid w:val="005538B1"/>
    <w:rsid w:val="005538EF"/>
    <w:rsid w:val="00553B4F"/>
    <w:rsid w:val="005553D5"/>
    <w:rsid w:val="00557386"/>
    <w:rsid w:val="005578DB"/>
    <w:rsid w:val="005600EB"/>
    <w:rsid w:val="00562571"/>
    <w:rsid w:val="00562DEF"/>
    <w:rsid w:val="0056341F"/>
    <w:rsid w:val="005642D8"/>
    <w:rsid w:val="00564406"/>
    <w:rsid w:val="0056464F"/>
    <w:rsid w:val="005658CF"/>
    <w:rsid w:val="00566289"/>
    <w:rsid w:val="005667FF"/>
    <w:rsid w:val="005679BB"/>
    <w:rsid w:val="00567B2E"/>
    <w:rsid w:val="00567F48"/>
    <w:rsid w:val="00570728"/>
    <w:rsid w:val="005707D4"/>
    <w:rsid w:val="005708BD"/>
    <w:rsid w:val="00572787"/>
    <w:rsid w:val="00573CD0"/>
    <w:rsid w:val="00574566"/>
    <w:rsid w:val="005749B3"/>
    <w:rsid w:val="00574D2A"/>
    <w:rsid w:val="005764EA"/>
    <w:rsid w:val="005768B6"/>
    <w:rsid w:val="00576BF6"/>
    <w:rsid w:val="00580723"/>
    <w:rsid w:val="00580881"/>
    <w:rsid w:val="00580D4F"/>
    <w:rsid w:val="00581554"/>
    <w:rsid w:val="00582088"/>
    <w:rsid w:val="00582C8F"/>
    <w:rsid w:val="00583B57"/>
    <w:rsid w:val="00584150"/>
    <w:rsid w:val="00584DFE"/>
    <w:rsid w:val="00585073"/>
    <w:rsid w:val="00585155"/>
    <w:rsid w:val="00586D25"/>
    <w:rsid w:val="00590049"/>
    <w:rsid w:val="00591E9E"/>
    <w:rsid w:val="00591F16"/>
    <w:rsid w:val="00592844"/>
    <w:rsid w:val="00592A4F"/>
    <w:rsid w:val="005931FC"/>
    <w:rsid w:val="00594EB6"/>
    <w:rsid w:val="0059582B"/>
    <w:rsid w:val="00595E96"/>
    <w:rsid w:val="00596CDA"/>
    <w:rsid w:val="005971D2"/>
    <w:rsid w:val="005A0498"/>
    <w:rsid w:val="005A0544"/>
    <w:rsid w:val="005A20CE"/>
    <w:rsid w:val="005A2953"/>
    <w:rsid w:val="005A2B1A"/>
    <w:rsid w:val="005A59E9"/>
    <w:rsid w:val="005A5A6B"/>
    <w:rsid w:val="005A7761"/>
    <w:rsid w:val="005A7CDC"/>
    <w:rsid w:val="005B0699"/>
    <w:rsid w:val="005B0ABA"/>
    <w:rsid w:val="005B0EED"/>
    <w:rsid w:val="005B0F71"/>
    <w:rsid w:val="005B1561"/>
    <w:rsid w:val="005B1E3D"/>
    <w:rsid w:val="005B2DEB"/>
    <w:rsid w:val="005B318B"/>
    <w:rsid w:val="005B3B17"/>
    <w:rsid w:val="005B3BE4"/>
    <w:rsid w:val="005B5E27"/>
    <w:rsid w:val="005B645B"/>
    <w:rsid w:val="005B6D97"/>
    <w:rsid w:val="005B7323"/>
    <w:rsid w:val="005B77E7"/>
    <w:rsid w:val="005B7816"/>
    <w:rsid w:val="005C0E9A"/>
    <w:rsid w:val="005C2385"/>
    <w:rsid w:val="005C3462"/>
    <w:rsid w:val="005C3D97"/>
    <w:rsid w:val="005C55B6"/>
    <w:rsid w:val="005C568A"/>
    <w:rsid w:val="005C7037"/>
    <w:rsid w:val="005C7869"/>
    <w:rsid w:val="005C7CEF"/>
    <w:rsid w:val="005D0105"/>
    <w:rsid w:val="005D0AE6"/>
    <w:rsid w:val="005D0B1F"/>
    <w:rsid w:val="005D10C0"/>
    <w:rsid w:val="005D240D"/>
    <w:rsid w:val="005D305A"/>
    <w:rsid w:val="005D331C"/>
    <w:rsid w:val="005D3A09"/>
    <w:rsid w:val="005D3DDB"/>
    <w:rsid w:val="005D4582"/>
    <w:rsid w:val="005D4E3F"/>
    <w:rsid w:val="005D4E64"/>
    <w:rsid w:val="005D5483"/>
    <w:rsid w:val="005D57F6"/>
    <w:rsid w:val="005D5AF6"/>
    <w:rsid w:val="005D72F7"/>
    <w:rsid w:val="005D7DA1"/>
    <w:rsid w:val="005E0E00"/>
    <w:rsid w:val="005E1224"/>
    <w:rsid w:val="005E1BAB"/>
    <w:rsid w:val="005E1E6E"/>
    <w:rsid w:val="005E2DB8"/>
    <w:rsid w:val="005E2F13"/>
    <w:rsid w:val="005E3003"/>
    <w:rsid w:val="005E48AE"/>
    <w:rsid w:val="005E59CB"/>
    <w:rsid w:val="005E6C7C"/>
    <w:rsid w:val="005F1963"/>
    <w:rsid w:val="005F1B18"/>
    <w:rsid w:val="005F2140"/>
    <w:rsid w:val="005F2326"/>
    <w:rsid w:val="005F3609"/>
    <w:rsid w:val="005F3AB3"/>
    <w:rsid w:val="005F6BC5"/>
    <w:rsid w:val="00600CAF"/>
    <w:rsid w:val="006015C8"/>
    <w:rsid w:val="00601EC5"/>
    <w:rsid w:val="0060255F"/>
    <w:rsid w:val="006025C4"/>
    <w:rsid w:val="0060273A"/>
    <w:rsid w:val="00602B58"/>
    <w:rsid w:val="00602D09"/>
    <w:rsid w:val="00603071"/>
    <w:rsid w:val="006036CF"/>
    <w:rsid w:val="00603B15"/>
    <w:rsid w:val="00604193"/>
    <w:rsid w:val="00604279"/>
    <w:rsid w:val="00605657"/>
    <w:rsid w:val="00610DCA"/>
    <w:rsid w:val="00611AA4"/>
    <w:rsid w:val="0061204B"/>
    <w:rsid w:val="0061272F"/>
    <w:rsid w:val="00612734"/>
    <w:rsid w:val="0061277B"/>
    <w:rsid w:val="00613A3F"/>
    <w:rsid w:val="00613D7E"/>
    <w:rsid w:val="00614063"/>
    <w:rsid w:val="0061476B"/>
    <w:rsid w:val="00614885"/>
    <w:rsid w:val="00614D2E"/>
    <w:rsid w:val="00615298"/>
    <w:rsid w:val="006201D5"/>
    <w:rsid w:val="0062286A"/>
    <w:rsid w:val="006232F1"/>
    <w:rsid w:val="0062341C"/>
    <w:rsid w:val="00624271"/>
    <w:rsid w:val="00624577"/>
    <w:rsid w:val="00624BAE"/>
    <w:rsid w:val="00625D66"/>
    <w:rsid w:val="00626FDD"/>
    <w:rsid w:val="0062716F"/>
    <w:rsid w:val="006271F6"/>
    <w:rsid w:val="006276DC"/>
    <w:rsid w:val="00630D7D"/>
    <w:rsid w:val="00631B6E"/>
    <w:rsid w:val="006325FA"/>
    <w:rsid w:val="00632725"/>
    <w:rsid w:val="006329FA"/>
    <w:rsid w:val="0063315B"/>
    <w:rsid w:val="00633317"/>
    <w:rsid w:val="00633C0D"/>
    <w:rsid w:val="00634164"/>
    <w:rsid w:val="006345E0"/>
    <w:rsid w:val="006345E4"/>
    <w:rsid w:val="006350C5"/>
    <w:rsid w:val="006352B5"/>
    <w:rsid w:val="00635B3D"/>
    <w:rsid w:val="006363A7"/>
    <w:rsid w:val="006369D0"/>
    <w:rsid w:val="00636FF5"/>
    <w:rsid w:val="006370E2"/>
    <w:rsid w:val="0063781A"/>
    <w:rsid w:val="00637855"/>
    <w:rsid w:val="00637B9E"/>
    <w:rsid w:val="00637D17"/>
    <w:rsid w:val="00637FBA"/>
    <w:rsid w:val="0064037B"/>
    <w:rsid w:val="0064037E"/>
    <w:rsid w:val="00640BA4"/>
    <w:rsid w:val="00641CAB"/>
    <w:rsid w:val="00641F75"/>
    <w:rsid w:val="006420DE"/>
    <w:rsid w:val="00642276"/>
    <w:rsid w:val="00642A97"/>
    <w:rsid w:val="00642E5D"/>
    <w:rsid w:val="00643125"/>
    <w:rsid w:val="006434C4"/>
    <w:rsid w:val="0064393D"/>
    <w:rsid w:val="00643AD7"/>
    <w:rsid w:val="00643B42"/>
    <w:rsid w:val="006440DD"/>
    <w:rsid w:val="00644DB7"/>
    <w:rsid w:val="0064587D"/>
    <w:rsid w:val="00646063"/>
    <w:rsid w:val="00646BC9"/>
    <w:rsid w:val="00647762"/>
    <w:rsid w:val="006477D6"/>
    <w:rsid w:val="006512E7"/>
    <w:rsid w:val="0065159E"/>
    <w:rsid w:val="006515DC"/>
    <w:rsid w:val="00651DDE"/>
    <w:rsid w:val="00652CC6"/>
    <w:rsid w:val="00652DBA"/>
    <w:rsid w:val="0065361C"/>
    <w:rsid w:val="00653BDA"/>
    <w:rsid w:val="006544FD"/>
    <w:rsid w:val="006557BE"/>
    <w:rsid w:val="00655915"/>
    <w:rsid w:val="006564A1"/>
    <w:rsid w:val="006579AF"/>
    <w:rsid w:val="00657A75"/>
    <w:rsid w:val="006607F4"/>
    <w:rsid w:val="0066107F"/>
    <w:rsid w:val="00662C34"/>
    <w:rsid w:val="00662CF3"/>
    <w:rsid w:val="0066367B"/>
    <w:rsid w:val="0066458F"/>
    <w:rsid w:val="006651C5"/>
    <w:rsid w:val="006659DC"/>
    <w:rsid w:val="00665E1F"/>
    <w:rsid w:val="00666076"/>
    <w:rsid w:val="00670433"/>
    <w:rsid w:val="00670C4D"/>
    <w:rsid w:val="00670E11"/>
    <w:rsid w:val="00671E4F"/>
    <w:rsid w:val="006723C2"/>
    <w:rsid w:val="0067368A"/>
    <w:rsid w:val="00674713"/>
    <w:rsid w:val="0067505F"/>
    <w:rsid w:val="006758C6"/>
    <w:rsid w:val="00676B7E"/>
    <w:rsid w:val="006770F1"/>
    <w:rsid w:val="00677CD2"/>
    <w:rsid w:val="00680DA1"/>
    <w:rsid w:val="00681120"/>
    <w:rsid w:val="0068185F"/>
    <w:rsid w:val="00681A59"/>
    <w:rsid w:val="00682036"/>
    <w:rsid w:val="006833F6"/>
    <w:rsid w:val="00684761"/>
    <w:rsid w:val="00685187"/>
    <w:rsid w:val="00685821"/>
    <w:rsid w:val="00685A23"/>
    <w:rsid w:val="00686786"/>
    <w:rsid w:val="0068686A"/>
    <w:rsid w:val="00686D35"/>
    <w:rsid w:val="006877AD"/>
    <w:rsid w:val="00690985"/>
    <w:rsid w:val="00690DA3"/>
    <w:rsid w:val="00691BFB"/>
    <w:rsid w:val="00691DF0"/>
    <w:rsid w:val="0069219B"/>
    <w:rsid w:val="006935EA"/>
    <w:rsid w:val="00693A58"/>
    <w:rsid w:val="00694B75"/>
    <w:rsid w:val="00695367"/>
    <w:rsid w:val="00695436"/>
    <w:rsid w:val="00696C24"/>
    <w:rsid w:val="00697021"/>
    <w:rsid w:val="0069753F"/>
    <w:rsid w:val="00697C4F"/>
    <w:rsid w:val="006A0361"/>
    <w:rsid w:val="006A1BAA"/>
    <w:rsid w:val="006A32B8"/>
    <w:rsid w:val="006A486C"/>
    <w:rsid w:val="006A5C17"/>
    <w:rsid w:val="006A5EDC"/>
    <w:rsid w:val="006A66CA"/>
    <w:rsid w:val="006A6C4C"/>
    <w:rsid w:val="006B016C"/>
    <w:rsid w:val="006B0A0F"/>
    <w:rsid w:val="006B0BC9"/>
    <w:rsid w:val="006B2037"/>
    <w:rsid w:val="006B3101"/>
    <w:rsid w:val="006B3D82"/>
    <w:rsid w:val="006B3F0E"/>
    <w:rsid w:val="006B424D"/>
    <w:rsid w:val="006B45E9"/>
    <w:rsid w:val="006B62AB"/>
    <w:rsid w:val="006B64BB"/>
    <w:rsid w:val="006B7043"/>
    <w:rsid w:val="006B7F9E"/>
    <w:rsid w:val="006B7FB1"/>
    <w:rsid w:val="006C027D"/>
    <w:rsid w:val="006C02FB"/>
    <w:rsid w:val="006C0344"/>
    <w:rsid w:val="006C1EE4"/>
    <w:rsid w:val="006C1FFC"/>
    <w:rsid w:val="006C3F41"/>
    <w:rsid w:val="006C48A5"/>
    <w:rsid w:val="006C4EDF"/>
    <w:rsid w:val="006C5DBF"/>
    <w:rsid w:val="006C6749"/>
    <w:rsid w:val="006C7B3A"/>
    <w:rsid w:val="006C7D23"/>
    <w:rsid w:val="006D0AD6"/>
    <w:rsid w:val="006D0F77"/>
    <w:rsid w:val="006D33E3"/>
    <w:rsid w:val="006D43E0"/>
    <w:rsid w:val="006D5C62"/>
    <w:rsid w:val="006D5DCF"/>
    <w:rsid w:val="006D60C4"/>
    <w:rsid w:val="006D6175"/>
    <w:rsid w:val="006D6894"/>
    <w:rsid w:val="006D6BE3"/>
    <w:rsid w:val="006D7131"/>
    <w:rsid w:val="006D7344"/>
    <w:rsid w:val="006D7551"/>
    <w:rsid w:val="006D7585"/>
    <w:rsid w:val="006D7EA9"/>
    <w:rsid w:val="006E019B"/>
    <w:rsid w:val="006E02FD"/>
    <w:rsid w:val="006E0B40"/>
    <w:rsid w:val="006E10B9"/>
    <w:rsid w:val="006E17E8"/>
    <w:rsid w:val="006E241B"/>
    <w:rsid w:val="006E4A67"/>
    <w:rsid w:val="006E7045"/>
    <w:rsid w:val="006E7612"/>
    <w:rsid w:val="006E76FD"/>
    <w:rsid w:val="006E774F"/>
    <w:rsid w:val="006E7B72"/>
    <w:rsid w:val="006F18BB"/>
    <w:rsid w:val="006F18EA"/>
    <w:rsid w:val="006F2762"/>
    <w:rsid w:val="006F27E1"/>
    <w:rsid w:val="006F33FC"/>
    <w:rsid w:val="006F4000"/>
    <w:rsid w:val="006F61EE"/>
    <w:rsid w:val="006F6852"/>
    <w:rsid w:val="006F6F3D"/>
    <w:rsid w:val="006F75A4"/>
    <w:rsid w:val="007002A8"/>
    <w:rsid w:val="00700687"/>
    <w:rsid w:val="00700CF8"/>
    <w:rsid w:val="00700DEF"/>
    <w:rsid w:val="00700F56"/>
    <w:rsid w:val="0070145C"/>
    <w:rsid w:val="00701862"/>
    <w:rsid w:val="00702492"/>
    <w:rsid w:val="00702ED2"/>
    <w:rsid w:val="0070314C"/>
    <w:rsid w:val="007052DA"/>
    <w:rsid w:val="00705FCC"/>
    <w:rsid w:val="00707B14"/>
    <w:rsid w:val="00710959"/>
    <w:rsid w:val="00710BB6"/>
    <w:rsid w:val="007112BC"/>
    <w:rsid w:val="00711643"/>
    <w:rsid w:val="00712A1E"/>
    <w:rsid w:val="00713044"/>
    <w:rsid w:val="007149E3"/>
    <w:rsid w:val="00714A4B"/>
    <w:rsid w:val="00714F16"/>
    <w:rsid w:val="007159AC"/>
    <w:rsid w:val="0071637C"/>
    <w:rsid w:val="0071646D"/>
    <w:rsid w:val="00716CBE"/>
    <w:rsid w:val="00717540"/>
    <w:rsid w:val="00717B19"/>
    <w:rsid w:val="0072030B"/>
    <w:rsid w:val="007211E4"/>
    <w:rsid w:val="0072243F"/>
    <w:rsid w:val="00723236"/>
    <w:rsid w:val="00724C16"/>
    <w:rsid w:val="007254A8"/>
    <w:rsid w:val="007255B3"/>
    <w:rsid w:val="007257B6"/>
    <w:rsid w:val="00725D1B"/>
    <w:rsid w:val="007262AE"/>
    <w:rsid w:val="00726961"/>
    <w:rsid w:val="00726B86"/>
    <w:rsid w:val="007303C4"/>
    <w:rsid w:val="007317ED"/>
    <w:rsid w:val="007318D7"/>
    <w:rsid w:val="00731DF6"/>
    <w:rsid w:val="007323B3"/>
    <w:rsid w:val="00733405"/>
    <w:rsid w:val="00733767"/>
    <w:rsid w:val="00733E5C"/>
    <w:rsid w:val="00733EB0"/>
    <w:rsid w:val="00734A51"/>
    <w:rsid w:val="00734F6D"/>
    <w:rsid w:val="007350E1"/>
    <w:rsid w:val="0073512A"/>
    <w:rsid w:val="0073631F"/>
    <w:rsid w:val="007363EB"/>
    <w:rsid w:val="0073752D"/>
    <w:rsid w:val="007415F8"/>
    <w:rsid w:val="00741F07"/>
    <w:rsid w:val="00741F59"/>
    <w:rsid w:val="00742CC2"/>
    <w:rsid w:val="00747366"/>
    <w:rsid w:val="00747785"/>
    <w:rsid w:val="007504AF"/>
    <w:rsid w:val="00750ECE"/>
    <w:rsid w:val="00750FE2"/>
    <w:rsid w:val="0075141C"/>
    <w:rsid w:val="00752ACF"/>
    <w:rsid w:val="007551DB"/>
    <w:rsid w:val="00755308"/>
    <w:rsid w:val="00755E59"/>
    <w:rsid w:val="0075600C"/>
    <w:rsid w:val="007570BB"/>
    <w:rsid w:val="00760D5A"/>
    <w:rsid w:val="00760FAD"/>
    <w:rsid w:val="007615F4"/>
    <w:rsid w:val="00762C01"/>
    <w:rsid w:val="00762D0A"/>
    <w:rsid w:val="00762DF5"/>
    <w:rsid w:val="0076312E"/>
    <w:rsid w:val="007640F0"/>
    <w:rsid w:val="00764ED2"/>
    <w:rsid w:val="00765114"/>
    <w:rsid w:val="0076617E"/>
    <w:rsid w:val="00766306"/>
    <w:rsid w:val="007669CF"/>
    <w:rsid w:val="00767A32"/>
    <w:rsid w:val="0077011F"/>
    <w:rsid w:val="007707CA"/>
    <w:rsid w:val="00771B38"/>
    <w:rsid w:val="00772AB6"/>
    <w:rsid w:val="007734A5"/>
    <w:rsid w:val="00773AA0"/>
    <w:rsid w:val="00774D1D"/>
    <w:rsid w:val="00775B0B"/>
    <w:rsid w:val="00776882"/>
    <w:rsid w:val="00777349"/>
    <w:rsid w:val="00780A89"/>
    <w:rsid w:val="00781923"/>
    <w:rsid w:val="00783420"/>
    <w:rsid w:val="007839A2"/>
    <w:rsid w:val="00784577"/>
    <w:rsid w:val="00784AB9"/>
    <w:rsid w:val="00784CC7"/>
    <w:rsid w:val="00785546"/>
    <w:rsid w:val="007855E8"/>
    <w:rsid w:val="0079013A"/>
    <w:rsid w:val="007912E2"/>
    <w:rsid w:val="00792382"/>
    <w:rsid w:val="00795187"/>
    <w:rsid w:val="0079603A"/>
    <w:rsid w:val="0079619E"/>
    <w:rsid w:val="00796793"/>
    <w:rsid w:val="007967DB"/>
    <w:rsid w:val="00797A07"/>
    <w:rsid w:val="00797EEA"/>
    <w:rsid w:val="00797F0E"/>
    <w:rsid w:val="007A0848"/>
    <w:rsid w:val="007A0C7A"/>
    <w:rsid w:val="007A0DBE"/>
    <w:rsid w:val="007A1297"/>
    <w:rsid w:val="007A195E"/>
    <w:rsid w:val="007A1E9E"/>
    <w:rsid w:val="007A2748"/>
    <w:rsid w:val="007A282A"/>
    <w:rsid w:val="007A2A97"/>
    <w:rsid w:val="007A4117"/>
    <w:rsid w:val="007A5097"/>
    <w:rsid w:val="007A64FC"/>
    <w:rsid w:val="007A6C2E"/>
    <w:rsid w:val="007A6F42"/>
    <w:rsid w:val="007B0743"/>
    <w:rsid w:val="007B096D"/>
    <w:rsid w:val="007B1668"/>
    <w:rsid w:val="007B294D"/>
    <w:rsid w:val="007B3091"/>
    <w:rsid w:val="007B3219"/>
    <w:rsid w:val="007B4855"/>
    <w:rsid w:val="007B50A2"/>
    <w:rsid w:val="007B51D8"/>
    <w:rsid w:val="007B5B0C"/>
    <w:rsid w:val="007B6AE7"/>
    <w:rsid w:val="007B6FBE"/>
    <w:rsid w:val="007B73FC"/>
    <w:rsid w:val="007B757D"/>
    <w:rsid w:val="007B775E"/>
    <w:rsid w:val="007C05A0"/>
    <w:rsid w:val="007C0E89"/>
    <w:rsid w:val="007C25A6"/>
    <w:rsid w:val="007C3478"/>
    <w:rsid w:val="007C3622"/>
    <w:rsid w:val="007C3FFC"/>
    <w:rsid w:val="007C5A93"/>
    <w:rsid w:val="007C65CC"/>
    <w:rsid w:val="007D0EB4"/>
    <w:rsid w:val="007D0F1A"/>
    <w:rsid w:val="007D1274"/>
    <w:rsid w:val="007D15A0"/>
    <w:rsid w:val="007D18D3"/>
    <w:rsid w:val="007D213C"/>
    <w:rsid w:val="007D2AB2"/>
    <w:rsid w:val="007D2B5E"/>
    <w:rsid w:val="007D3CA1"/>
    <w:rsid w:val="007D4A29"/>
    <w:rsid w:val="007D4CD0"/>
    <w:rsid w:val="007D5235"/>
    <w:rsid w:val="007D5348"/>
    <w:rsid w:val="007D54E8"/>
    <w:rsid w:val="007D560E"/>
    <w:rsid w:val="007D62F2"/>
    <w:rsid w:val="007D6596"/>
    <w:rsid w:val="007D6C19"/>
    <w:rsid w:val="007D7487"/>
    <w:rsid w:val="007D752B"/>
    <w:rsid w:val="007E0496"/>
    <w:rsid w:val="007E220A"/>
    <w:rsid w:val="007E4073"/>
    <w:rsid w:val="007E4588"/>
    <w:rsid w:val="007E485E"/>
    <w:rsid w:val="007E5E6D"/>
    <w:rsid w:val="007E767D"/>
    <w:rsid w:val="007F0316"/>
    <w:rsid w:val="007F031F"/>
    <w:rsid w:val="007F0F67"/>
    <w:rsid w:val="007F20EC"/>
    <w:rsid w:val="007F2153"/>
    <w:rsid w:val="007F2F03"/>
    <w:rsid w:val="007F4331"/>
    <w:rsid w:val="007F5584"/>
    <w:rsid w:val="007F6331"/>
    <w:rsid w:val="007F6863"/>
    <w:rsid w:val="007F68BC"/>
    <w:rsid w:val="00800CE1"/>
    <w:rsid w:val="00801513"/>
    <w:rsid w:val="008026BD"/>
    <w:rsid w:val="008038EB"/>
    <w:rsid w:val="008039B5"/>
    <w:rsid w:val="00803D0A"/>
    <w:rsid w:val="008047D8"/>
    <w:rsid w:val="00805E8F"/>
    <w:rsid w:val="008066F3"/>
    <w:rsid w:val="00806A26"/>
    <w:rsid w:val="008074C6"/>
    <w:rsid w:val="008076DD"/>
    <w:rsid w:val="00807976"/>
    <w:rsid w:val="00807B9E"/>
    <w:rsid w:val="008120A7"/>
    <w:rsid w:val="00812992"/>
    <w:rsid w:val="008130FC"/>
    <w:rsid w:val="008138AD"/>
    <w:rsid w:val="00814A35"/>
    <w:rsid w:val="00815301"/>
    <w:rsid w:val="008158BA"/>
    <w:rsid w:val="00816D39"/>
    <w:rsid w:val="0081739A"/>
    <w:rsid w:val="0082025B"/>
    <w:rsid w:val="0082127E"/>
    <w:rsid w:val="0082163F"/>
    <w:rsid w:val="00821E7C"/>
    <w:rsid w:val="0082263D"/>
    <w:rsid w:val="00822B6E"/>
    <w:rsid w:val="0082343E"/>
    <w:rsid w:val="008253EA"/>
    <w:rsid w:val="00825666"/>
    <w:rsid w:val="00825BCC"/>
    <w:rsid w:val="00826119"/>
    <w:rsid w:val="00827161"/>
    <w:rsid w:val="0082795D"/>
    <w:rsid w:val="00830728"/>
    <w:rsid w:val="00831D6C"/>
    <w:rsid w:val="00831E06"/>
    <w:rsid w:val="00831ECB"/>
    <w:rsid w:val="00833A60"/>
    <w:rsid w:val="008344D2"/>
    <w:rsid w:val="0083479D"/>
    <w:rsid w:val="00834BE6"/>
    <w:rsid w:val="00835510"/>
    <w:rsid w:val="00836306"/>
    <w:rsid w:val="0083744B"/>
    <w:rsid w:val="0083785C"/>
    <w:rsid w:val="008415F5"/>
    <w:rsid w:val="00842897"/>
    <w:rsid w:val="00842A43"/>
    <w:rsid w:val="00842DA1"/>
    <w:rsid w:val="00842F46"/>
    <w:rsid w:val="0084385E"/>
    <w:rsid w:val="008446FE"/>
    <w:rsid w:val="00845181"/>
    <w:rsid w:val="00846462"/>
    <w:rsid w:val="00847266"/>
    <w:rsid w:val="0084741B"/>
    <w:rsid w:val="00847BF4"/>
    <w:rsid w:val="00847E57"/>
    <w:rsid w:val="008513E7"/>
    <w:rsid w:val="00851A6C"/>
    <w:rsid w:val="00851B0C"/>
    <w:rsid w:val="00851DB7"/>
    <w:rsid w:val="0085271C"/>
    <w:rsid w:val="0085334A"/>
    <w:rsid w:val="00853F61"/>
    <w:rsid w:val="008540E7"/>
    <w:rsid w:val="00854C32"/>
    <w:rsid w:val="008553C8"/>
    <w:rsid w:val="00856D50"/>
    <w:rsid w:val="00856EB4"/>
    <w:rsid w:val="008572B7"/>
    <w:rsid w:val="0086067F"/>
    <w:rsid w:val="008614ED"/>
    <w:rsid w:val="0086179B"/>
    <w:rsid w:val="00861806"/>
    <w:rsid w:val="008623E7"/>
    <w:rsid w:val="00862F34"/>
    <w:rsid w:val="008632F8"/>
    <w:rsid w:val="008634FA"/>
    <w:rsid w:val="008639D2"/>
    <w:rsid w:val="00864086"/>
    <w:rsid w:val="008644F8"/>
    <w:rsid w:val="0086592E"/>
    <w:rsid w:val="00865F09"/>
    <w:rsid w:val="0087051E"/>
    <w:rsid w:val="00870F58"/>
    <w:rsid w:val="00871306"/>
    <w:rsid w:val="00873934"/>
    <w:rsid w:val="00874539"/>
    <w:rsid w:val="00874580"/>
    <w:rsid w:val="00880672"/>
    <w:rsid w:val="00881111"/>
    <w:rsid w:val="00881637"/>
    <w:rsid w:val="00881D0D"/>
    <w:rsid w:val="008833B8"/>
    <w:rsid w:val="00886201"/>
    <w:rsid w:val="00886C19"/>
    <w:rsid w:val="00886FC8"/>
    <w:rsid w:val="008870B2"/>
    <w:rsid w:val="00887A29"/>
    <w:rsid w:val="008900CF"/>
    <w:rsid w:val="00891470"/>
    <w:rsid w:val="0089170B"/>
    <w:rsid w:val="008918FC"/>
    <w:rsid w:val="00891D39"/>
    <w:rsid w:val="00892113"/>
    <w:rsid w:val="00892308"/>
    <w:rsid w:val="00894A97"/>
    <w:rsid w:val="008960C5"/>
    <w:rsid w:val="008961DE"/>
    <w:rsid w:val="008962E5"/>
    <w:rsid w:val="00896C77"/>
    <w:rsid w:val="008976EE"/>
    <w:rsid w:val="0089772C"/>
    <w:rsid w:val="00897C56"/>
    <w:rsid w:val="00897DD2"/>
    <w:rsid w:val="008A10B4"/>
    <w:rsid w:val="008A2017"/>
    <w:rsid w:val="008A2C06"/>
    <w:rsid w:val="008A31D4"/>
    <w:rsid w:val="008A36BE"/>
    <w:rsid w:val="008A4D8E"/>
    <w:rsid w:val="008A53D2"/>
    <w:rsid w:val="008A55B9"/>
    <w:rsid w:val="008A5EC7"/>
    <w:rsid w:val="008A5F11"/>
    <w:rsid w:val="008A67CD"/>
    <w:rsid w:val="008A782C"/>
    <w:rsid w:val="008B0A3D"/>
    <w:rsid w:val="008B16F0"/>
    <w:rsid w:val="008B2446"/>
    <w:rsid w:val="008B29AD"/>
    <w:rsid w:val="008B3039"/>
    <w:rsid w:val="008B32C2"/>
    <w:rsid w:val="008B3C4F"/>
    <w:rsid w:val="008B435F"/>
    <w:rsid w:val="008B4DA6"/>
    <w:rsid w:val="008B61AC"/>
    <w:rsid w:val="008B710C"/>
    <w:rsid w:val="008C0182"/>
    <w:rsid w:val="008C15CA"/>
    <w:rsid w:val="008C21CF"/>
    <w:rsid w:val="008C53F0"/>
    <w:rsid w:val="008C6D0E"/>
    <w:rsid w:val="008C70B4"/>
    <w:rsid w:val="008C7FD2"/>
    <w:rsid w:val="008D0665"/>
    <w:rsid w:val="008D20FB"/>
    <w:rsid w:val="008D476A"/>
    <w:rsid w:val="008D4B6F"/>
    <w:rsid w:val="008D5424"/>
    <w:rsid w:val="008D5B87"/>
    <w:rsid w:val="008D5D33"/>
    <w:rsid w:val="008D5E58"/>
    <w:rsid w:val="008D6918"/>
    <w:rsid w:val="008D73FF"/>
    <w:rsid w:val="008D77FB"/>
    <w:rsid w:val="008D78F0"/>
    <w:rsid w:val="008E07E1"/>
    <w:rsid w:val="008E1CF9"/>
    <w:rsid w:val="008E2013"/>
    <w:rsid w:val="008E2D96"/>
    <w:rsid w:val="008E2F54"/>
    <w:rsid w:val="008E4E10"/>
    <w:rsid w:val="008E5297"/>
    <w:rsid w:val="008E6286"/>
    <w:rsid w:val="008E65AA"/>
    <w:rsid w:val="008F37C3"/>
    <w:rsid w:val="008F437A"/>
    <w:rsid w:val="008F45CA"/>
    <w:rsid w:val="008F4817"/>
    <w:rsid w:val="008F4D9B"/>
    <w:rsid w:val="008F4EC0"/>
    <w:rsid w:val="008F5644"/>
    <w:rsid w:val="008F753F"/>
    <w:rsid w:val="0090016C"/>
    <w:rsid w:val="00900B1B"/>
    <w:rsid w:val="00901788"/>
    <w:rsid w:val="00901B6D"/>
    <w:rsid w:val="00902122"/>
    <w:rsid w:val="00902664"/>
    <w:rsid w:val="00902E38"/>
    <w:rsid w:val="009032F6"/>
    <w:rsid w:val="0090338C"/>
    <w:rsid w:val="00903427"/>
    <w:rsid w:val="00903B07"/>
    <w:rsid w:val="00904618"/>
    <w:rsid w:val="00904BE1"/>
    <w:rsid w:val="00904CA7"/>
    <w:rsid w:val="0090699A"/>
    <w:rsid w:val="00907A5A"/>
    <w:rsid w:val="00910280"/>
    <w:rsid w:val="00910BB3"/>
    <w:rsid w:val="009124CE"/>
    <w:rsid w:val="00912EC5"/>
    <w:rsid w:val="00915298"/>
    <w:rsid w:val="00917442"/>
    <w:rsid w:val="0091745D"/>
    <w:rsid w:val="00920A87"/>
    <w:rsid w:val="00920DBB"/>
    <w:rsid w:val="00921986"/>
    <w:rsid w:val="0092263D"/>
    <w:rsid w:val="00922857"/>
    <w:rsid w:val="00922A4F"/>
    <w:rsid w:val="009240FD"/>
    <w:rsid w:val="00924FE0"/>
    <w:rsid w:val="009253D0"/>
    <w:rsid w:val="0092540C"/>
    <w:rsid w:val="0092700D"/>
    <w:rsid w:val="00927FB8"/>
    <w:rsid w:val="009301BA"/>
    <w:rsid w:val="00930F79"/>
    <w:rsid w:val="00931C2D"/>
    <w:rsid w:val="00932C09"/>
    <w:rsid w:val="009351D1"/>
    <w:rsid w:val="00935692"/>
    <w:rsid w:val="00935870"/>
    <w:rsid w:val="00935AD4"/>
    <w:rsid w:val="00935CCC"/>
    <w:rsid w:val="00935D74"/>
    <w:rsid w:val="00935D83"/>
    <w:rsid w:val="009362D2"/>
    <w:rsid w:val="0093718C"/>
    <w:rsid w:val="00937AB3"/>
    <w:rsid w:val="00937B06"/>
    <w:rsid w:val="009414BA"/>
    <w:rsid w:val="009416F6"/>
    <w:rsid w:val="00941A02"/>
    <w:rsid w:val="009422E4"/>
    <w:rsid w:val="00942914"/>
    <w:rsid w:val="00943876"/>
    <w:rsid w:val="0094518C"/>
    <w:rsid w:val="009459BC"/>
    <w:rsid w:val="00945BE8"/>
    <w:rsid w:val="00946009"/>
    <w:rsid w:val="00946C06"/>
    <w:rsid w:val="009475E5"/>
    <w:rsid w:val="00947D33"/>
    <w:rsid w:val="009510A8"/>
    <w:rsid w:val="00951316"/>
    <w:rsid w:val="0095135A"/>
    <w:rsid w:val="00951C5E"/>
    <w:rsid w:val="00952900"/>
    <w:rsid w:val="009534E6"/>
    <w:rsid w:val="00953A6F"/>
    <w:rsid w:val="00953B9C"/>
    <w:rsid w:val="00954347"/>
    <w:rsid w:val="009547FE"/>
    <w:rsid w:val="00955589"/>
    <w:rsid w:val="0095745C"/>
    <w:rsid w:val="009615BC"/>
    <w:rsid w:val="00961D81"/>
    <w:rsid w:val="00961DB3"/>
    <w:rsid w:val="00962604"/>
    <w:rsid w:val="0096287B"/>
    <w:rsid w:val="00963C63"/>
    <w:rsid w:val="009642EC"/>
    <w:rsid w:val="00964AD0"/>
    <w:rsid w:val="00964FBE"/>
    <w:rsid w:val="00965CF1"/>
    <w:rsid w:val="00966726"/>
    <w:rsid w:val="00966886"/>
    <w:rsid w:val="0096702D"/>
    <w:rsid w:val="0096757F"/>
    <w:rsid w:val="00967A74"/>
    <w:rsid w:val="00967D34"/>
    <w:rsid w:val="00967F46"/>
    <w:rsid w:val="0097110B"/>
    <w:rsid w:val="00971553"/>
    <w:rsid w:val="00972524"/>
    <w:rsid w:val="0097274B"/>
    <w:rsid w:val="009735D3"/>
    <w:rsid w:val="00974085"/>
    <w:rsid w:val="0097793C"/>
    <w:rsid w:val="00977BD0"/>
    <w:rsid w:val="009800E6"/>
    <w:rsid w:val="0098032C"/>
    <w:rsid w:val="00980FBB"/>
    <w:rsid w:val="00981ED4"/>
    <w:rsid w:val="009824F2"/>
    <w:rsid w:val="009824F8"/>
    <w:rsid w:val="00982A22"/>
    <w:rsid w:val="00982F3F"/>
    <w:rsid w:val="00983679"/>
    <w:rsid w:val="009859C6"/>
    <w:rsid w:val="009863A4"/>
    <w:rsid w:val="0098650C"/>
    <w:rsid w:val="00990454"/>
    <w:rsid w:val="009919E0"/>
    <w:rsid w:val="00992216"/>
    <w:rsid w:val="00994645"/>
    <w:rsid w:val="009951C7"/>
    <w:rsid w:val="00997F72"/>
    <w:rsid w:val="00997FC0"/>
    <w:rsid w:val="009A02EA"/>
    <w:rsid w:val="009A08AA"/>
    <w:rsid w:val="009A0EC7"/>
    <w:rsid w:val="009A1731"/>
    <w:rsid w:val="009A1C2A"/>
    <w:rsid w:val="009A1D1C"/>
    <w:rsid w:val="009A25BF"/>
    <w:rsid w:val="009A2B54"/>
    <w:rsid w:val="009A2EDE"/>
    <w:rsid w:val="009A3689"/>
    <w:rsid w:val="009A3C22"/>
    <w:rsid w:val="009A4500"/>
    <w:rsid w:val="009A4A01"/>
    <w:rsid w:val="009A5876"/>
    <w:rsid w:val="009A5A45"/>
    <w:rsid w:val="009A7581"/>
    <w:rsid w:val="009B179C"/>
    <w:rsid w:val="009B1BE4"/>
    <w:rsid w:val="009B21C1"/>
    <w:rsid w:val="009B27BE"/>
    <w:rsid w:val="009B297E"/>
    <w:rsid w:val="009B2CE5"/>
    <w:rsid w:val="009B2D59"/>
    <w:rsid w:val="009B35B6"/>
    <w:rsid w:val="009B3823"/>
    <w:rsid w:val="009B3F06"/>
    <w:rsid w:val="009B44F9"/>
    <w:rsid w:val="009B489D"/>
    <w:rsid w:val="009B4CB6"/>
    <w:rsid w:val="009B507B"/>
    <w:rsid w:val="009B587D"/>
    <w:rsid w:val="009B5BAF"/>
    <w:rsid w:val="009B5D17"/>
    <w:rsid w:val="009B67AA"/>
    <w:rsid w:val="009B779B"/>
    <w:rsid w:val="009C0270"/>
    <w:rsid w:val="009C0414"/>
    <w:rsid w:val="009C0A29"/>
    <w:rsid w:val="009C0FC2"/>
    <w:rsid w:val="009C2748"/>
    <w:rsid w:val="009C2B55"/>
    <w:rsid w:val="009C3609"/>
    <w:rsid w:val="009C367A"/>
    <w:rsid w:val="009C4708"/>
    <w:rsid w:val="009C470F"/>
    <w:rsid w:val="009C4F30"/>
    <w:rsid w:val="009C4F53"/>
    <w:rsid w:val="009C56E1"/>
    <w:rsid w:val="009C5907"/>
    <w:rsid w:val="009C59F8"/>
    <w:rsid w:val="009C7BA2"/>
    <w:rsid w:val="009D038F"/>
    <w:rsid w:val="009D10CE"/>
    <w:rsid w:val="009D28F8"/>
    <w:rsid w:val="009D39C5"/>
    <w:rsid w:val="009D3CBD"/>
    <w:rsid w:val="009D4270"/>
    <w:rsid w:val="009D5BA2"/>
    <w:rsid w:val="009D5F6B"/>
    <w:rsid w:val="009D5FC0"/>
    <w:rsid w:val="009D63E9"/>
    <w:rsid w:val="009D6741"/>
    <w:rsid w:val="009D71BA"/>
    <w:rsid w:val="009D7AAF"/>
    <w:rsid w:val="009E0603"/>
    <w:rsid w:val="009E1DAD"/>
    <w:rsid w:val="009E2955"/>
    <w:rsid w:val="009E298E"/>
    <w:rsid w:val="009E3441"/>
    <w:rsid w:val="009E414F"/>
    <w:rsid w:val="009E4DB8"/>
    <w:rsid w:val="009E4E6B"/>
    <w:rsid w:val="009E5895"/>
    <w:rsid w:val="009E6A63"/>
    <w:rsid w:val="009E6C4D"/>
    <w:rsid w:val="009F0F8F"/>
    <w:rsid w:val="009F1889"/>
    <w:rsid w:val="009F2404"/>
    <w:rsid w:val="009F2AD5"/>
    <w:rsid w:val="009F3030"/>
    <w:rsid w:val="009F31E1"/>
    <w:rsid w:val="009F5948"/>
    <w:rsid w:val="009F5960"/>
    <w:rsid w:val="009F6721"/>
    <w:rsid w:val="009F70D6"/>
    <w:rsid w:val="00A0267C"/>
    <w:rsid w:val="00A03265"/>
    <w:rsid w:val="00A03FEF"/>
    <w:rsid w:val="00A04A44"/>
    <w:rsid w:val="00A04D6C"/>
    <w:rsid w:val="00A05499"/>
    <w:rsid w:val="00A0555B"/>
    <w:rsid w:val="00A05690"/>
    <w:rsid w:val="00A059D3"/>
    <w:rsid w:val="00A05E84"/>
    <w:rsid w:val="00A06AA2"/>
    <w:rsid w:val="00A06F24"/>
    <w:rsid w:val="00A072C5"/>
    <w:rsid w:val="00A072EB"/>
    <w:rsid w:val="00A1066E"/>
    <w:rsid w:val="00A123BB"/>
    <w:rsid w:val="00A12988"/>
    <w:rsid w:val="00A13A17"/>
    <w:rsid w:val="00A14A35"/>
    <w:rsid w:val="00A1685A"/>
    <w:rsid w:val="00A16896"/>
    <w:rsid w:val="00A16BE2"/>
    <w:rsid w:val="00A16DD5"/>
    <w:rsid w:val="00A1719E"/>
    <w:rsid w:val="00A178B5"/>
    <w:rsid w:val="00A21680"/>
    <w:rsid w:val="00A21AFC"/>
    <w:rsid w:val="00A221E7"/>
    <w:rsid w:val="00A24096"/>
    <w:rsid w:val="00A24E2A"/>
    <w:rsid w:val="00A25068"/>
    <w:rsid w:val="00A25E3B"/>
    <w:rsid w:val="00A27957"/>
    <w:rsid w:val="00A27987"/>
    <w:rsid w:val="00A300C9"/>
    <w:rsid w:val="00A310AE"/>
    <w:rsid w:val="00A311BC"/>
    <w:rsid w:val="00A312F3"/>
    <w:rsid w:val="00A31A50"/>
    <w:rsid w:val="00A3243D"/>
    <w:rsid w:val="00A341B0"/>
    <w:rsid w:val="00A344B3"/>
    <w:rsid w:val="00A35092"/>
    <w:rsid w:val="00A351BA"/>
    <w:rsid w:val="00A3520B"/>
    <w:rsid w:val="00A355D0"/>
    <w:rsid w:val="00A369BE"/>
    <w:rsid w:val="00A36D96"/>
    <w:rsid w:val="00A37D9F"/>
    <w:rsid w:val="00A40169"/>
    <w:rsid w:val="00A4054F"/>
    <w:rsid w:val="00A4067A"/>
    <w:rsid w:val="00A406D8"/>
    <w:rsid w:val="00A40761"/>
    <w:rsid w:val="00A40CD7"/>
    <w:rsid w:val="00A40D56"/>
    <w:rsid w:val="00A41479"/>
    <w:rsid w:val="00A41880"/>
    <w:rsid w:val="00A41B72"/>
    <w:rsid w:val="00A4331E"/>
    <w:rsid w:val="00A43C54"/>
    <w:rsid w:val="00A4524F"/>
    <w:rsid w:val="00A45FB9"/>
    <w:rsid w:val="00A468AF"/>
    <w:rsid w:val="00A46B21"/>
    <w:rsid w:val="00A46CB6"/>
    <w:rsid w:val="00A47034"/>
    <w:rsid w:val="00A4744D"/>
    <w:rsid w:val="00A5019B"/>
    <w:rsid w:val="00A509C3"/>
    <w:rsid w:val="00A51121"/>
    <w:rsid w:val="00A5159E"/>
    <w:rsid w:val="00A51E5F"/>
    <w:rsid w:val="00A528E4"/>
    <w:rsid w:val="00A54905"/>
    <w:rsid w:val="00A550B5"/>
    <w:rsid w:val="00A55962"/>
    <w:rsid w:val="00A55BBC"/>
    <w:rsid w:val="00A571A1"/>
    <w:rsid w:val="00A579EE"/>
    <w:rsid w:val="00A60456"/>
    <w:rsid w:val="00A605A9"/>
    <w:rsid w:val="00A61457"/>
    <w:rsid w:val="00A6157A"/>
    <w:rsid w:val="00A61E1B"/>
    <w:rsid w:val="00A6263F"/>
    <w:rsid w:val="00A62744"/>
    <w:rsid w:val="00A62933"/>
    <w:rsid w:val="00A62C05"/>
    <w:rsid w:val="00A62EA9"/>
    <w:rsid w:val="00A63F18"/>
    <w:rsid w:val="00A64B74"/>
    <w:rsid w:val="00A64D61"/>
    <w:rsid w:val="00A64EC3"/>
    <w:rsid w:val="00A662AE"/>
    <w:rsid w:val="00A66BB0"/>
    <w:rsid w:val="00A66FAC"/>
    <w:rsid w:val="00A671E2"/>
    <w:rsid w:val="00A67517"/>
    <w:rsid w:val="00A7002E"/>
    <w:rsid w:val="00A704A8"/>
    <w:rsid w:val="00A7287F"/>
    <w:rsid w:val="00A7302A"/>
    <w:rsid w:val="00A7485B"/>
    <w:rsid w:val="00A748B4"/>
    <w:rsid w:val="00A7536A"/>
    <w:rsid w:val="00A75899"/>
    <w:rsid w:val="00A761EE"/>
    <w:rsid w:val="00A77367"/>
    <w:rsid w:val="00A779F0"/>
    <w:rsid w:val="00A77E44"/>
    <w:rsid w:val="00A77EE7"/>
    <w:rsid w:val="00A806AB"/>
    <w:rsid w:val="00A81907"/>
    <w:rsid w:val="00A819EA"/>
    <w:rsid w:val="00A81AB5"/>
    <w:rsid w:val="00A81ADD"/>
    <w:rsid w:val="00A820AA"/>
    <w:rsid w:val="00A821B9"/>
    <w:rsid w:val="00A835C0"/>
    <w:rsid w:val="00A8376B"/>
    <w:rsid w:val="00A85900"/>
    <w:rsid w:val="00A85BDD"/>
    <w:rsid w:val="00A86564"/>
    <w:rsid w:val="00A86FA4"/>
    <w:rsid w:val="00A87030"/>
    <w:rsid w:val="00A87FF3"/>
    <w:rsid w:val="00A901E9"/>
    <w:rsid w:val="00A90849"/>
    <w:rsid w:val="00A90D6B"/>
    <w:rsid w:val="00A90F91"/>
    <w:rsid w:val="00A9122A"/>
    <w:rsid w:val="00A91C0B"/>
    <w:rsid w:val="00A92157"/>
    <w:rsid w:val="00A929FF"/>
    <w:rsid w:val="00A95094"/>
    <w:rsid w:val="00A95AD4"/>
    <w:rsid w:val="00A95F55"/>
    <w:rsid w:val="00A95F5D"/>
    <w:rsid w:val="00A9601F"/>
    <w:rsid w:val="00A962AD"/>
    <w:rsid w:val="00A96489"/>
    <w:rsid w:val="00A96915"/>
    <w:rsid w:val="00A97833"/>
    <w:rsid w:val="00A97A37"/>
    <w:rsid w:val="00A97F60"/>
    <w:rsid w:val="00AA07AE"/>
    <w:rsid w:val="00AA0806"/>
    <w:rsid w:val="00AA0EE6"/>
    <w:rsid w:val="00AA0F3D"/>
    <w:rsid w:val="00AA1474"/>
    <w:rsid w:val="00AA1631"/>
    <w:rsid w:val="00AA1BC3"/>
    <w:rsid w:val="00AA20EF"/>
    <w:rsid w:val="00AA2847"/>
    <w:rsid w:val="00AA3390"/>
    <w:rsid w:val="00AA5153"/>
    <w:rsid w:val="00AA5B25"/>
    <w:rsid w:val="00AB2BA7"/>
    <w:rsid w:val="00AB3CD5"/>
    <w:rsid w:val="00AB4999"/>
    <w:rsid w:val="00AB49FA"/>
    <w:rsid w:val="00AB4C24"/>
    <w:rsid w:val="00AB4F65"/>
    <w:rsid w:val="00AB5560"/>
    <w:rsid w:val="00AB72B3"/>
    <w:rsid w:val="00AB7617"/>
    <w:rsid w:val="00AC01F9"/>
    <w:rsid w:val="00AC0E74"/>
    <w:rsid w:val="00AC1F84"/>
    <w:rsid w:val="00AC2AAE"/>
    <w:rsid w:val="00AC35F7"/>
    <w:rsid w:val="00AC3A36"/>
    <w:rsid w:val="00AC438E"/>
    <w:rsid w:val="00AC5997"/>
    <w:rsid w:val="00AC5DCF"/>
    <w:rsid w:val="00AC61E0"/>
    <w:rsid w:val="00AC6AB1"/>
    <w:rsid w:val="00AC6AC4"/>
    <w:rsid w:val="00AC6B1A"/>
    <w:rsid w:val="00AC6C41"/>
    <w:rsid w:val="00AC731E"/>
    <w:rsid w:val="00AC74BD"/>
    <w:rsid w:val="00AC79F1"/>
    <w:rsid w:val="00AC7D31"/>
    <w:rsid w:val="00AD10EE"/>
    <w:rsid w:val="00AD2A74"/>
    <w:rsid w:val="00AD2CCF"/>
    <w:rsid w:val="00AD390E"/>
    <w:rsid w:val="00AD408C"/>
    <w:rsid w:val="00AD4403"/>
    <w:rsid w:val="00AD5038"/>
    <w:rsid w:val="00AD54BF"/>
    <w:rsid w:val="00AD72A8"/>
    <w:rsid w:val="00AE04D3"/>
    <w:rsid w:val="00AE075E"/>
    <w:rsid w:val="00AE0E5F"/>
    <w:rsid w:val="00AE1484"/>
    <w:rsid w:val="00AE15EE"/>
    <w:rsid w:val="00AE1ACA"/>
    <w:rsid w:val="00AE1D6E"/>
    <w:rsid w:val="00AE28A2"/>
    <w:rsid w:val="00AE2D70"/>
    <w:rsid w:val="00AE37AA"/>
    <w:rsid w:val="00AE3DD3"/>
    <w:rsid w:val="00AE5F0D"/>
    <w:rsid w:val="00AE71E8"/>
    <w:rsid w:val="00AE72F5"/>
    <w:rsid w:val="00AE788E"/>
    <w:rsid w:val="00AF13E5"/>
    <w:rsid w:val="00AF24A7"/>
    <w:rsid w:val="00AF2EC3"/>
    <w:rsid w:val="00AF2FF8"/>
    <w:rsid w:val="00AF3174"/>
    <w:rsid w:val="00AF3270"/>
    <w:rsid w:val="00AF438A"/>
    <w:rsid w:val="00AF4844"/>
    <w:rsid w:val="00AF6BFB"/>
    <w:rsid w:val="00AF7A76"/>
    <w:rsid w:val="00B0135A"/>
    <w:rsid w:val="00B01374"/>
    <w:rsid w:val="00B02083"/>
    <w:rsid w:val="00B02B02"/>
    <w:rsid w:val="00B032B2"/>
    <w:rsid w:val="00B03FCE"/>
    <w:rsid w:val="00B04FE4"/>
    <w:rsid w:val="00B058BD"/>
    <w:rsid w:val="00B0653A"/>
    <w:rsid w:val="00B068FA"/>
    <w:rsid w:val="00B06B09"/>
    <w:rsid w:val="00B07CFC"/>
    <w:rsid w:val="00B07D77"/>
    <w:rsid w:val="00B110E9"/>
    <w:rsid w:val="00B11790"/>
    <w:rsid w:val="00B12114"/>
    <w:rsid w:val="00B15011"/>
    <w:rsid w:val="00B15696"/>
    <w:rsid w:val="00B17BFB"/>
    <w:rsid w:val="00B2023C"/>
    <w:rsid w:val="00B203FC"/>
    <w:rsid w:val="00B20854"/>
    <w:rsid w:val="00B20EF7"/>
    <w:rsid w:val="00B2118E"/>
    <w:rsid w:val="00B23F24"/>
    <w:rsid w:val="00B25BC8"/>
    <w:rsid w:val="00B260FC"/>
    <w:rsid w:val="00B26268"/>
    <w:rsid w:val="00B262EB"/>
    <w:rsid w:val="00B27BD3"/>
    <w:rsid w:val="00B306AD"/>
    <w:rsid w:val="00B316AF"/>
    <w:rsid w:val="00B326D8"/>
    <w:rsid w:val="00B3270A"/>
    <w:rsid w:val="00B32DBD"/>
    <w:rsid w:val="00B32DBF"/>
    <w:rsid w:val="00B32E46"/>
    <w:rsid w:val="00B33A8C"/>
    <w:rsid w:val="00B34745"/>
    <w:rsid w:val="00B34A83"/>
    <w:rsid w:val="00B35A41"/>
    <w:rsid w:val="00B36428"/>
    <w:rsid w:val="00B37275"/>
    <w:rsid w:val="00B375AF"/>
    <w:rsid w:val="00B4055B"/>
    <w:rsid w:val="00B406A6"/>
    <w:rsid w:val="00B40C2C"/>
    <w:rsid w:val="00B41893"/>
    <w:rsid w:val="00B41C87"/>
    <w:rsid w:val="00B43A17"/>
    <w:rsid w:val="00B43B70"/>
    <w:rsid w:val="00B445EE"/>
    <w:rsid w:val="00B44AD0"/>
    <w:rsid w:val="00B46184"/>
    <w:rsid w:val="00B463F5"/>
    <w:rsid w:val="00B4661E"/>
    <w:rsid w:val="00B50069"/>
    <w:rsid w:val="00B501E2"/>
    <w:rsid w:val="00B5043D"/>
    <w:rsid w:val="00B52B52"/>
    <w:rsid w:val="00B533B4"/>
    <w:rsid w:val="00B53454"/>
    <w:rsid w:val="00B5425F"/>
    <w:rsid w:val="00B544D0"/>
    <w:rsid w:val="00B556DD"/>
    <w:rsid w:val="00B55886"/>
    <w:rsid w:val="00B568E2"/>
    <w:rsid w:val="00B56A1D"/>
    <w:rsid w:val="00B56FEC"/>
    <w:rsid w:val="00B57049"/>
    <w:rsid w:val="00B60C0E"/>
    <w:rsid w:val="00B625AF"/>
    <w:rsid w:val="00B6327A"/>
    <w:rsid w:val="00B65DCD"/>
    <w:rsid w:val="00B66046"/>
    <w:rsid w:val="00B662D1"/>
    <w:rsid w:val="00B6777A"/>
    <w:rsid w:val="00B677E5"/>
    <w:rsid w:val="00B679CD"/>
    <w:rsid w:val="00B67D2F"/>
    <w:rsid w:val="00B7055B"/>
    <w:rsid w:val="00B7079F"/>
    <w:rsid w:val="00B712F8"/>
    <w:rsid w:val="00B71E04"/>
    <w:rsid w:val="00B7228B"/>
    <w:rsid w:val="00B72886"/>
    <w:rsid w:val="00B72A87"/>
    <w:rsid w:val="00B72BDA"/>
    <w:rsid w:val="00B72D43"/>
    <w:rsid w:val="00B73BEB"/>
    <w:rsid w:val="00B7420F"/>
    <w:rsid w:val="00B74AE2"/>
    <w:rsid w:val="00B74D6D"/>
    <w:rsid w:val="00B75146"/>
    <w:rsid w:val="00B75C2F"/>
    <w:rsid w:val="00B7698B"/>
    <w:rsid w:val="00B7772F"/>
    <w:rsid w:val="00B77B13"/>
    <w:rsid w:val="00B77C72"/>
    <w:rsid w:val="00B80052"/>
    <w:rsid w:val="00B81143"/>
    <w:rsid w:val="00B813AF"/>
    <w:rsid w:val="00B8161B"/>
    <w:rsid w:val="00B82657"/>
    <w:rsid w:val="00B83A50"/>
    <w:rsid w:val="00B844A2"/>
    <w:rsid w:val="00B84AD1"/>
    <w:rsid w:val="00B84E7C"/>
    <w:rsid w:val="00B86AB3"/>
    <w:rsid w:val="00B8738E"/>
    <w:rsid w:val="00B87990"/>
    <w:rsid w:val="00B87EF5"/>
    <w:rsid w:val="00B91024"/>
    <w:rsid w:val="00B914BD"/>
    <w:rsid w:val="00B9244D"/>
    <w:rsid w:val="00B92489"/>
    <w:rsid w:val="00B94555"/>
    <w:rsid w:val="00B94BDB"/>
    <w:rsid w:val="00B94CEB"/>
    <w:rsid w:val="00B9581C"/>
    <w:rsid w:val="00B96B58"/>
    <w:rsid w:val="00B971FE"/>
    <w:rsid w:val="00B97667"/>
    <w:rsid w:val="00BA00F7"/>
    <w:rsid w:val="00BA16A7"/>
    <w:rsid w:val="00BA21F3"/>
    <w:rsid w:val="00BA28C7"/>
    <w:rsid w:val="00BA2A30"/>
    <w:rsid w:val="00BA3E75"/>
    <w:rsid w:val="00BA43A5"/>
    <w:rsid w:val="00BA43F2"/>
    <w:rsid w:val="00BA4AD8"/>
    <w:rsid w:val="00BA4D06"/>
    <w:rsid w:val="00BA5DEA"/>
    <w:rsid w:val="00BA5E55"/>
    <w:rsid w:val="00BA684F"/>
    <w:rsid w:val="00BA71D2"/>
    <w:rsid w:val="00BA7517"/>
    <w:rsid w:val="00BA79DF"/>
    <w:rsid w:val="00BA7A62"/>
    <w:rsid w:val="00BA7B8E"/>
    <w:rsid w:val="00BB00B1"/>
    <w:rsid w:val="00BB0603"/>
    <w:rsid w:val="00BB099D"/>
    <w:rsid w:val="00BB0F6A"/>
    <w:rsid w:val="00BB1F94"/>
    <w:rsid w:val="00BB4D48"/>
    <w:rsid w:val="00BB4F5C"/>
    <w:rsid w:val="00BB5AF6"/>
    <w:rsid w:val="00BB666D"/>
    <w:rsid w:val="00BB7EF2"/>
    <w:rsid w:val="00BC0548"/>
    <w:rsid w:val="00BC0A0A"/>
    <w:rsid w:val="00BC1033"/>
    <w:rsid w:val="00BC29CA"/>
    <w:rsid w:val="00BC2B29"/>
    <w:rsid w:val="00BC428B"/>
    <w:rsid w:val="00BC48DC"/>
    <w:rsid w:val="00BC6346"/>
    <w:rsid w:val="00BC6621"/>
    <w:rsid w:val="00BC6C81"/>
    <w:rsid w:val="00BC6F59"/>
    <w:rsid w:val="00BC7FE7"/>
    <w:rsid w:val="00BD0866"/>
    <w:rsid w:val="00BD169D"/>
    <w:rsid w:val="00BD270A"/>
    <w:rsid w:val="00BD28CC"/>
    <w:rsid w:val="00BD2B9C"/>
    <w:rsid w:val="00BD2F14"/>
    <w:rsid w:val="00BD36C0"/>
    <w:rsid w:val="00BD3CDB"/>
    <w:rsid w:val="00BD42F3"/>
    <w:rsid w:val="00BD4483"/>
    <w:rsid w:val="00BD4978"/>
    <w:rsid w:val="00BD4C24"/>
    <w:rsid w:val="00BD4E76"/>
    <w:rsid w:val="00BD5606"/>
    <w:rsid w:val="00BD60C9"/>
    <w:rsid w:val="00BD652F"/>
    <w:rsid w:val="00BD7249"/>
    <w:rsid w:val="00BE0566"/>
    <w:rsid w:val="00BE15C4"/>
    <w:rsid w:val="00BE23CB"/>
    <w:rsid w:val="00BE284B"/>
    <w:rsid w:val="00BE31D8"/>
    <w:rsid w:val="00BE334E"/>
    <w:rsid w:val="00BE35C2"/>
    <w:rsid w:val="00BE39A9"/>
    <w:rsid w:val="00BE3D0C"/>
    <w:rsid w:val="00BE3FB3"/>
    <w:rsid w:val="00BE466D"/>
    <w:rsid w:val="00BE4813"/>
    <w:rsid w:val="00BE4F02"/>
    <w:rsid w:val="00BE4FFB"/>
    <w:rsid w:val="00BE5FD1"/>
    <w:rsid w:val="00BE71BF"/>
    <w:rsid w:val="00BF147A"/>
    <w:rsid w:val="00BF1BEF"/>
    <w:rsid w:val="00BF3BD3"/>
    <w:rsid w:val="00BF45F7"/>
    <w:rsid w:val="00BF520E"/>
    <w:rsid w:val="00BF5F94"/>
    <w:rsid w:val="00BF625A"/>
    <w:rsid w:val="00BF67E3"/>
    <w:rsid w:val="00BF7DCF"/>
    <w:rsid w:val="00C007A3"/>
    <w:rsid w:val="00C00A74"/>
    <w:rsid w:val="00C02883"/>
    <w:rsid w:val="00C04383"/>
    <w:rsid w:val="00C050FD"/>
    <w:rsid w:val="00C06619"/>
    <w:rsid w:val="00C0705A"/>
    <w:rsid w:val="00C07CCF"/>
    <w:rsid w:val="00C07D4C"/>
    <w:rsid w:val="00C10A8B"/>
    <w:rsid w:val="00C10BE3"/>
    <w:rsid w:val="00C1204F"/>
    <w:rsid w:val="00C122AA"/>
    <w:rsid w:val="00C1298F"/>
    <w:rsid w:val="00C1405E"/>
    <w:rsid w:val="00C14EA9"/>
    <w:rsid w:val="00C1538D"/>
    <w:rsid w:val="00C16A62"/>
    <w:rsid w:val="00C16DB3"/>
    <w:rsid w:val="00C17DBB"/>
    <w:rsid w:val="00C20579"/>
    <w:rsid w:val="00C209DC"/>
    <w:rsid w:val="00C20C8E"/>
    <w:rsid w:val="00C21AA2"/>
    <w:rsid w:val="00C24248"/>
    <w:rsid w:val="00C24CEE"/>
    <w:rsid w:val="00C25BC3"/>
    <w:rsid w:val="00C26187"/>
    <w:rsid w:val="00C2626B"/>
    <w:rsid w:val="00C31132"/>
    <w:rsid w:val="00C33EDE"/>
    <w:rsid w:val="00C34394"/>
    <w:rsid w:val="00C34580"/>
    <w:rsid w:val="00C352B7"/>
    <w:rsid w:val="00C35945"/>
    <w:rsid w:val="00C37225"/>
    <w:rsid w:val="00C4033C"/>
    <w:rsid w:val="00C40D86"/>
    <w:rsid w:val="00C419E9"/>
    <w:rsid w:val="00C426DD"/>
    <w:rsid w:val="00C42A94"/>
    <w:rsid w:val="00C446C2"/>
    <w:rsid w:val="00C4566C"/>
    <w:rsid w:val="00C45C3D"/>
    <w:rsid w:val="00C5022F"/>
    <w:rsid w:val="00C508B9"/>
    <w:rsid w:val="00C51332"/>
    <w:rsid w:val="00C51D42"/>
    <w:rsid w:val="00C54493"/>
    <w:rsid w:val="00C54697"/>
    <w:rsid w:val="00C549EE"/>
    <w:rsid w:val="00C55317"/>
    <w:rsid w:val="00C56419"/>
    <w:rsid w:val="00C57C88"/>
    <w:rsid w:val="00C60FE0"/>
    <w:rsid w:val="00C61093"/>
    <w:rsid w:val="00C61B69"/>
    <w:rsid w:val="00C61C30"/>
    <w:rsid w:val="00C62B26"/>
    <w:rsid w:val="00C63A2C"/>
    <w:rsid w:val="00C64DAA"/>
    <w:rsid w:val="00C66045"/>
    <w:rsid w:val="00C66329"/>
    <w:rsid w:val="00C674BF"/>
    <w:rsid w:val="00C676BE"/>
    <w:rsid w:val="00C67784"/>
    <w:rsid w:val="00C7012A"/>
    <w:rsid w:val="00C71404"/>
    <w:rsid w:val="00C71C7C"/>
    <w:rsid w:val="00C722A1"/>
    <w:rsid w:val="00C7294E"/>
    <w:rsid w:val="00C732DE"/>
    <w:rsid w:val="00C73D6E"/>
    <w:rsid w:val="00C75C18"/>
    <w:rsid w:val="00C75F5E"/>
    <w:rsid w:val="00C769CB"/>
    <w:rsid w:val="00C7718A"/>
    <w:rsid w:val="00C77891"/>
    <w:rsid w:val="00C77BB3"/>
    <w:rsid w:val="00C8118B"/>
    <w:rsid w:val="00C826AD"/>
    <w:rsid w:val="00C82D92"/>
    <w:rsid w:val="00C84CE9"/>
    <w:rsid w:val="00C85B9B"/>
    <w:rsid w:val="00C861A9"/>
    <w:rsid w:val="00C862F9"/>
    <w:rsid w:val="00C90253"/>
    <w:rsid w:val="00C905AA"/>
    <w:rsid w:val="00C9117C"/>
    <w:rsid w:val="00C92BEA"/>
    <w:rsid w:val="00C92DAF"/>
    <w:rsid w:val="00C93CEB"/>
    <w:rsid w:val="00C94978"/>
    <w:rsid w:val="00C95983"/>
    <w:rsid w:val="00C965CD"/>
    <w:rsid w:val="00C966FD"/>
    <w:rsid w:val="00C96A52"/>
    <w:rsid w:val="00C972B2"/>
    <w:rsid w:val="00C974E1"/>
    <w:rsid w:val="00C97919"/>
    <w:rsid w:val="00CA0687"/>
    <w:rsid w:val="00CA09CC"/>
    <w:rsid w:val="00CA0B5D"/>
    <w:rsid w:val="00CA0D59"/>
    <w:rsid w:val="00CA1743"/>
    <w:rsid w:val="00CA17EA"/>
    <w:rsid w:val="00CA1F3F"/>
    <w:rsid w:val="00CA3DF8"/>
    <w:rsid w:val="00CA5DCB"/>
    <w:rsid w:val="00CA6395"/>
    <w:rsid w:val="00CA717F"/>
    <w:rsid w:val="00CA7972"/>
    <w:rsid w:val="00CA79B6"/>
    <w:rsid w:val="00CA7B11"/>
    <w:rsid w:val="00CB005E"/>
    <w:rsid w:val="00CB0BAD"/>
    <w:rsid w:val="00CB14C7"/>
    <w:rsid w:val="00CB1950"/>
    <w:rsid w:val="00CB2276"/>
    <w:rsid w:val="00CB2BED"/>
    <w:rsid w:val="00CB2DEC"/>
    <w:rsid w:val="00CB3229"/>
    <w:rsid w:val="00CB3AC8"/>
    <w:rsid w:val="00CB3DD7"/>
    <w:rsid w:val="00CB3E0F"/>
    <w:rsid w:val="00CB6CAC"/>
    <w:rsid w:val="00CB749E"/>
    <w:rsid w:val="00CB77C7"/>
    <w:rsid w:val="00CC12C5"/>
    <w:rsid w:val="00CC217D"/>
    <w:rsid w:val="00CC221D"/>
    <w:rsid w:val="00CC30C0"/>
    <w:rsid w:val="00CC34DC"/>
    <w:rsid w:val="00CC3623"/>
    <w:rsid w:val="00CC3926"/>
    <w:rsid w:val="00CC56D7"/>
    <w:rsid w:val="00CC5B28"/>
    <w:rsid w:val="00CC67EF"/>
    <w:rsid w:val="00CC69C2"/>
    <w:rsid w:val="00CC738E"/>
    <w:rsid w:val="00CC744A"/>
    <w:rsid w:val="00CC7537"/>
    <w:rsid w:val="00CC757F"/>
    <w:rsid w:val="00CD02FB"/>
    <w:rsid w:val="00CD0D66"/>
    <w:rsid w:val="00CD11AD"/>
    <w:rsid w:val="00CD2309"/>
    <w:rsid w:val="00CD2351"/>
    <w:rsid w:val="00CD23E2"/>
    <w:rsid w:val="00CD2E0F"/>
    <w:rsid w:val="00CD2FE4"/>
    <w:rsid w:val="00CD30C0"/>
    <w:rsid w:val="00CD458D"/>
    <w:rsid w:val="00CD4EC4"/>
    <w:rsid w:val="00CD5DCA"/>
    <w:rsid w:val="00CD6074"/>
    <w:rsid w:val="00CD68C9"/>
    <w:rsid w:val="00CD69FA"/>
    <w:rsid w:val="00CD7682"/>
    <w:rsid w:val="00CE02E7"/>
    <w:rsid w:val="00CE07AA"/>
    <w:rsid w:val="00CE07FF"/>
    <w:rsid w:val="00CE2347"/>
    <w:rsid w:val="00CE240F"/>
    <w:rsid w:val="00CE2A09"/>
    <w:rsid w:val="00CE3102"/>
    <w:rsid w:val="00CE4F39"/>
    <w:rsid w:val="00CE51FA"/>
    <w:rsid w:val="00CE546B"/>
    <w:rsid w:val="00CE5B8C"/>
    <w:rsid w:val="00CE6378"/>
    <w:rsid w:val="00CE641B"/>
    <w:rsid w:val="00CE66F3"/>
    <w:rsid w:val="00CE71C5"/>
    <w:rsid w:val="00CE75F0"/>
    <w:rsid w:val="00CF0565"/>
    <w:rsid w:val="00CF09B2"/>
    <w:rsid w:val="00CF0BDD"/>
    <w:rsid w:val="00CF16D2"/>
    <w:rsid w:val="00CF30D8"/>
    <w:rsid w:val="00CF3B31"/>
    <w:rsid w:val="00CF3BDC"/>
    <w:rsid w:val="00CF3EFB"/>
    <w:rsid w:val="00CF45D9"/>
    <w:rsid w:val="00CF4802"/>
    <w:rsid w:val="00CF52C6"/>
    <w:rsid w:val="00CF5BB7"/>
    <w:rsid w:val="00CF5C57"/>
    <w:rsid w:val="00CF717D"/>
    <w:rsid w:val="00CF79AA"/>
    <w:rsid w:val="00D0097F"/>
    <w:rsid w:val="00D014E6"/>
    <w:rsid w:val="00D02389"/>
    <w:rsid w:val="00D02C5D"/>
    <w:rsid w:val="00D03F2A"/>
    <w:rsid w:val="00D03F31"/>
    <w:rsid w:val="00D04D29"/>
    <w:rsid w:val="00D05F9B"/>
    <w:rsid w:val="00D0695D"/>
    <w:rsid w:val="00D06BB4"/>
    <w:rsid w:val="00D100CB"/>
    <w:rsid w:val="00D11BD7"/>
    <w:rsid w:val="00D12027"/>
    <w:rsid w:val="00D1219C"/>
    <w:rsid w:val="00D12C8B"/>
    <w:rsid w:val="00D135E0"/>
    <w:rsid w:val="00D13948"/>
    <w:rsid w:val="00D1463A"/>
    <w:rsid w:val="00D14E4E"/>
    <w:rsid w:val="00D1542C"/>
    <w:rsid w:val="00D15836"/>
    <w:rsid w:val="00D15B85"/>
    <w:rsid w:val="00D167A4"/>
    <w:rsid w:val="00D1701D"/>
    <w:rsid w:val="00D20797"/>
    <w:rsid w:val="00D21003"/>
    <w:rsid w:val="00D21B8A"/>
    <w:rsid w:val="00D21EEF"/>
    <w:rsid w:val="00D22F19"/>
    <w:rsid w:val="00D231F5"/>
    <w:rsid w:val="00D23564"/>
    <w:rsid w:val="00D23C04"/>
    <w:rsid w:val="00D23F9A"/>
    <w:rsid w:val="00D24321"/>
    <w:rsid w:val="00D24B48"/>
    <w:rsid w:val="00D257D4"/>
    <w:rsid w:val="00D26EC6"/>
    <w:rsid w:val="00D26F5D"/>
    <w:rsid w:val="00D271AF"/>
    <w:rsid w:val="00D303D4"/>
    <w:rsid w:val="00D306AA"/>
    <w:rsid w:val="00D30833"/>
    <w:rsid w:val="00D30915"/>
    <w:rsid w:val="00D30C68"/>
    <w:rsid w:val="00D31434"/>
    <w:rsid w:val="00D31B11"/>
    <w:rsid w:val="00D31F3A"/>
    <w:rsid w:val="00D32B35"/>
    <w:rsid w:val="00D331C8"/>
    <w:rsid w:val="00D34751"/>
    <w:rsid w:val="00D36103"/>
    <w:rsid w:val="00D37157"/>
    <w:rsid w:val="00D410A3"/>
    <w:rsid w:val="00D420D2"/>
    <w:rsid w:val="00D421B3"/>
    <w:rsid w:val="00D42AD0"/>
    <w:rsid w:val="00D42B4F"/>
    <w:rsid w:val="00D4350C"/>
    <w:rsid w:val="00D43A75"/>
    <w:rsid w:val="00D44D70"/>
    <w:rsid w:val="00D44E85"/>
    <w:rsid w:val="00D451B0"/>
    <w:rsid w:val="00D45508"/>
    <w:rsid w:val="00D45832"/>
    <w:rsid w:val="00D45E83"/>
    <w:rsid w:val="00D46181"/>
    <w:rsid w:val="00D4638B"/>
    <w:rsid w:val="00D4771E"/>
    <w:rsid w:val="00D47ECB"/>
    <w:rsid w:val="00D503B6"/>
    <w:rsid w:val="00D5060F"/>
    <w:rsid w:val="00D509AA"/>
    <w:rsid w:val="00D50E99"/>
    <w:rsid w:val="00D51063"/>
    <w:rsid w:val="00D5124D"/>
    <w:rsid w:val="00D5283C"/>
    <w:rsid w:val="00D52CCD"/>
    <w:rsid w:val="00D5333A"/>
    <w:rsid w:val="00D53419"/>
    <w:rsid w:val="00D53A77"/>
    <w:rsid w:val="00D53E5F"/>
    <w:rsid w:val="00D541DB"/>
    <w:rsid w:val="00D5424A"/>
    <w:rsid w:val="00D54464"/>
    <w:rsid w:val="00D54A43"/>
    <w:rsid w:val="00D55E6A"/>
    <w:rsid w:val="00D5679D"/>
    <w:rsid w:val="00D56979"/>
    <w:rsid w:val="00D573F9"/>
    <w:rsid w:val="00D575CA"/>
    <w:rsid w:val="00D577AE"/>
    <w:rsid w:val="00D613EF"/>
    <w:rsid w:val="00D61563"/>
    <w:rsid w:val="00D61C99"/>
    <w:rsid w:val="00D62301"/>
    <w:rsid w:val="00D63BE8"/>
    <w:rsid w:val="00D64800"/>
    <w:rsid w:val="00D64959"/>
    <w:rsid w:val="00D64C91"/>
    <w:rsid w:val="00D65281"/>
    <w:rsid w:val="00D65961"/>
    <w:rsid w:val="00D659EF"/>
    <w:rsid w:val="00D65B23"/>
    <w:rsid w:val="00D660CE"/>
    <w:rsid w:val="00D668A6"/>
    <w:rsid w:val="00D67C91"/>
    <w:rsid w:val="00D67CB5"/>
    <w:rsid w:val="00D706A0"/>
    <w:rsid w:val="00D71598"/>
    <w:rsid w:val="00D71B9F"/>
    <w:rsid w:val="00D7341A"/>
    <w:rsid w:val="00D73BF5"/>
    <w:rsid w:val="00D73CE6"/>
    <w:rsid w:val="00D74642"/>
    <w:rsid w:val="00D7526A"/>
    <w:rsid w:val="00D75722"/>
    <w:rsid w:val="00D75F5B"/>
    <w:rsid w:val="00D7610D"/>
    <w:rsid w:val="00D7623C"/>
    <w:rsid w:val="00D77593"/>
    <w:rsid w:val="00D81038"/>
    <w:rsid w:val="00D81F1A"/>
    <w:rsid w:val="00D82C2A"/>
    <w:rsid w:val="00D83423"/>
    <w:rsid w:val="00D83DE0"/>
    <w:rsid w:val="00D858AD"/>
    <w:rsid w:val="00D86045"/>
    <w:rsid w:val="00D86984"/>
    <w:rsid w:val="00D86B8E"/>
    <w:rsid w:val="00D90181"/>
    <w:rsid w:val="00D909E6"/>
    <w:rsid w:val="00D90CE5"/>
    <w:rsid w:val="00D92C44"/>
    <w:rsid w:val="00D93317"/>
    <w:rsid w:val="00D9436B"/>
    <w:rsid w:val="00D94D3D"/>
    <w:rsid w:val="00D9522C"/>
    <w:rsid w:val="00D96C4E"/>
    <w:rsid w:val="00D972CA"/>
    <w:rsid w:val="00D97635"/>
    <w:rsid w:val="00D9771F"/>
    <w:rsid w:val="00D97B4D"/>
    <w:rsid w:val="00D97D39"/>
    <w:rsid w:val="00D97EC3"/>
    <w:rsid w:val="00DA0064"/>
    <w:rsid w:val="00DA186D"/>
    <w:rsid w:val="00DA18AE"/>
    <w:rsid w:val="00DA3136"/>
    <w:rsid w:val="00DA394E"/>
    <w:rsid w:val="00DA415B"/>
    <w:rsid w:val="00DA4174"/>
    <w:rsid w:val="00DA5DDD"/>
    <w:rsid w:val="00DA6988"/>
    <w:rsid w:val="00DA6CEB"/>
    <w:rsid w:val="00DA7EA7"/>
    <w:rsid w:val="00DB0168"/>
    <w:rsid w:val="00DB0679"/>
    <w:rsid w:val="00DB105B"/>
    <w:rsid w:val="00DB2FA2"/>
    <w:rsid w:val="00DB30CF"/>
    <w:rsid w:val="00DB3314"/>
    <w:rsid w:val="00DB35DA"/>
    <w:rsid w:val="00DB36CF"/>
    <w:rsid w:val="00DB3E78"/>
    <w:rsid w:val="00DB4BD4"/>
    <w:rsid w:val="00DB5892"/>
    <w:rsid w:val="00DB6F67"/>
    <w:rsid w:val="00DB7CCB"/>
    <w:rsid w:val="00DC0D3F"/>
    <w:rsid w:val="00DC0E21"/>
    <w:rsid w:val="00DC1109"/>
    <w:rsid w:val="00DC24BC"/>
    <w:rsid w:val="00DC32C5"/>
    <w:rsid w:val="00DC34AA"/>
    <w:rsid w:val="00DC3A3D"/>
    <w:rsid w:val="00DC43AA"/>
    <w:rsid w:val="00DC467E"/>
    <w:rsid w:val="00DC4B4D"/>
    <w:rsid w:val="00DC5C51"/>
    <w:rsid w:val="00DC6242"/>
    <w:rsid w:val="00DC6E29"/>
    <w:rsid w:val="00DC6FED"/>
    <w:rsid w:val="00DC727F"/>
    <w:rsid w:val="00DC7685"/>
    <w:rsid w:val="00DC7C31"/>
    <w:rsid w:val="00DD14DE"/>
    <w:rsid w:val="00DD1586"/>
    <w:rsid w:val="00DD2243"/>
    <w:rsid w:val="00DD2AE0"/>
    <w:rsid w:val="00DD2B0D"/>
    <w:rsid w:val="00DD30B0"/>
    <w:rsid w:val="00DD343C"/>
    <w:rsid w:val="00DD41BA"/>
    <w:rsid w:val="00DD5BB1"/>
    <w:rsid w:val="00DD5FE9"/>
    <w:rsid w:val="00DD64BA"/>
    <w:rsid w:val="00DD6DB8"/>
    <w:rsid w:val="00DD701B"/>
    <w:rsid w:val="00DD715D"/>
    <w:rsid w:val="00DD7B1F"/>
    <w:rsid w:val="00DD7BCB"/>
    <w:rsid w:val="00DE002D"/>
    <w:rsid w:val="00DE2195"/>
    <w:rsid w:val="00DE2956"/>
    <w:rsid w:val="00DE3C68"/>
    <w:rsid w:val="00DE4D97"/>
    <w:rsid w:val="00DE632E"/>
    <w:rsid w:val="00DE69F7"/>
    <w:rsid w:val="00DE7D74"/>
    <w:rsid w:val="00DF0096"/>
    <w:rsid w:val="00DF00C6"/>
    <w:rsid w:val="00DF0308"/>
    <w:rsid w:val="00DF0354"/>
    <w:rsid w:val="00DF0A0B"/>
    <w:rsid w:val="00DF387B"/>
    <w:rsid w:val="00DF43F5"/>
    <w:rsid w:val="00DF4CEB"/>
    <w:rsid w:val="00DF54F2"/>
    <w:rsid w:val="00DF5AB3"/>
    <w:rsid w:val="00DF6B53"/>
    <w:rsid w:val="00DF6F46"/>
    <w:rsid w:val="00DF73F6"/>
    <w:rsid w:val="00DF7711"/>
    <w:rsid w:val="00E000F3"/>
    <w:rsid w:val="00E00C8B"/>
    <w:rsid w:val="00E01518"/>
    <w:rsid w:val="00E019AE"/>
    <w:rsid w:val="00E01AA3"/>
    <w:rsid w:val="00E0419C"/>
    <w:rsid w:val="00E04780"/>
    <w:rsid w:val="00E047BD"/>
    <w:rsid w:val="00E04A50"/>
    <w:rsid w:val="00E04E2C"/>
    <w:rsid w:val="00E05613"/>
    <w:rsid w:val="00E05F57"/>
    <w:rsid w:val="00E062DF"/>
    <w:rsid w:val="00E066C3"/>
    <w:rsid w:val="00E07AF4"/>
    <w:rsid w:val="00E07D10"/>
    <w:rsid w:val="00E101D7"/>
    <w:rsid w:val="00E11842"/>
    <w:rsid w:val="00E11C29"/>
    <w:rsid w:val="00E12849"/>
    <w:rsid w:val="00E13598"/>
    <w:rsid w:val="00E14241"/>
    <w:rsid w:val="00E1466E"/>
    <w:rsid w:val="00E14DB9"/>
    <w:rsid w:val="00E14E71"/>
    <w:rsid w:val="00E1687B"/>
    <w:rsid w:val="00E1785C"/>
    <w:rsid w:val="00E17D99"/>
    <w:rsid w:val="00E20672"/>
    <w:rsid w:val="00E20744"/>
    <w:rsid w:val="00E20D06"/>
    <w:rsid w:val="00E20DEB"/>
    <w:rsid w:val="00E2117F"/>
    <w:rsid w:val="00E21902"/>
    <w:rsid w:val="00E22189"/>
    <w:rsid w:val="00E23846"/>
    <w:rsid w:val="00E241C7"/>
    <w:rsid w:val="00E24228"/>
    <w:rsid w:val="00E2496C"/>
    <w:rsid w:val="00E25335"/>
    <w:rsid w:val="00E26D45"/>
    <w:rsid w:val="00E26D68"/>
    <w:rsid w:val="00E276D8"/>
    <w:rsid w:val="00E30F45"/>
    <w:rsid w:val="00E31BDF"/>
    <w:rsid w:val="00E3219B"/>
    <w:rsid w:val="00E32430"/>
    <w:rsid w:val="00E35426"/>
    <w:rsid w:val="00E36A45"/>
    <w:rsid w:val="00E371FC"/>
    <w:rsid w:val="00E40755"/>
    <w:rsid w:val="00E41BCC"/>
    <w:rsid w:val="00E41BF3"/>
    <w:rsid w:val="00E429BE"/>
    <w:rsid w:val="00E43081"/>
    <w:rsid w:val="00E4350C"/>
    <w:rsid w:val="00E43578"/>
    <w:rsid w:val="00E4457A"/>
    <w:rsid w:val="00E44EA2"/>
    <w:rsid w:val="00E466F9"/>
    <w:rsid w:val="00E46873"/>
    <w:rsid w:val="00E46E87"/>
    <w:rsid w:val="00E47392"/>
    <w:rsid w:val="00E47438"/>
    <w:rsid w:val="00E47757"/>
    <w:rsid w:val="00E47AD0"/>
    <w:rsid w:val="00E47DB2"/>
    <w:rsid w:val="00E47F72"/>
    <w:rsid w:val="00E5007C"/>
    <w:rsid w:val="00E50CAA"/>
    <w:rsid w:val="00E513AC"/>
    <w:rsid w:val="00E5187B"/>
    <w:rsid w:val="00E52413"/>
    <w:rsid w:val="00E53812"/>
    <w:rsid w:val="00E5476B"/>
    <w:rsid w:val="00E54B09"/>
    <w:rsid w:val="00E54BF8"/>
    <w:rsid w:val="00E56676"/>
    <w:rsid w:val="00E566FB"/>
    <w:rsid w:val="00E5744A"/>
    <w:rsid w:val="00E576BE"/>
    <w:rsid w:val="00E578B5"/>
    <w:rsid w:val="00E57DDE"/>
    <w:rsid w:val="00E60ADA"/>
    <w:rsid w:val="00E60B99"/>
    <w:rsid w:val="00E60D59"/>
    <w:rsid w:val="00E612F1"/>
    <w:rsid w:val="00E61673"/>
    <w:rsid w:val="00E61DD1"/>
    <w:rsid w:val="00E628B6"/>
    <w:rsid w:val="00E62C6B"/>
    <w:rsid w:val="00E63D07"/>
    <w:rsid w:val="00E63D22"/>
    <w:rsid w:val="00E64A21"/>
    <w:rsid w:val="00E64DAD"/>
    <w:rsid w:val="00E64FBC"/>
    <w:rsid w:val="00E651A8"/>
    <w:rsid w:val="00E66A12"/>
    <w:rsid w:val="00E66E0F"/>
    <w:rsid w:val="00E6704F"/>
    <w:rsid w:val="00E67AEA"/>
    <w:rsid w:val="00E70513"/>
    <w:rsid w:val="00E709B8"/>
    <w:rsid w:val="00E72288"/>
    <w:rsid w:val="00E72FF1"/>
    <w:rsid w:val="00E731CB"/>
    <w:rsid w:val="00E73947"/>
    <w:rsid w:val="00E74147"/>
    <w:rsid w:val="00E74450"/>
    <w:rsid w:val="00E75F6E"/>
    <w:rsid w:val="00E76982"/>
    <w:rsid w:val="00E77722"/>
    <w:rsid w:val="00E77821"/>
    <w:rsid w:val="00E77918"/>
    <w:rsid w:val="00E80A60"/>
    <w:rsid w:val="00E81251"/>
    <w:rsid w:val="00E818D1"/>
    <w:rsid w:val="00E82DEA"/>
    <w:rsid w:val="00E852E8"/>
    <w:rsid w:val="00E8568A"/>
    <w:rsid w:val="00E86CC7"/>
    <w:rsid w:val="00E86FD7"/>
    <w:rsid w:val="00E90AFC"/>
    <w:rsid w:val="00E92720"/>
    <w:rsid w:val="00E93251"/>
    <w:rsid w:val="00E9406D"/>
    <w:rsid w:val="00E9457C"/>
    <w:rsid w:val="00E95FB3"/>
    <w:rsid w:val="00E960BE"/>
    <w:rsid w:val="00E96157"/>
    <w:rsid w:val="00E961CB"/>
    <w:rsid w:val="00E966DE"/>
    <w:rsid w:val="00E9692B"/>
    <w:rsid w:val="00E9744B"/>
    <w:rsid w:val="00E976F4"/>
    <w:rsid w:val="00EA0057"/>
    <w:rsid w:val="00EA0997"/>
    <w:rsid w:val="00EA0DE7"/>
    <w:rsid w:val="00EA122F"/>
    <w:rsid w:val="00EA1AF6"/>
    <w:rsid w:val="00EA1B20"/>
    <w:rsid w:val="00EA20F9"/>
    <w:rsid w:val="00EA30D5"/>
    <w:rsid w:val="00EA35A2"/>
    <w:rsid w:val="00EA3FC2"/>
    <w:rsid w:val="00EA4551"/>
    <w:rsid w:val="00EA4D21"/>
    <w:rsid w:val="00EA5317"/>
    <w:rsid w:val="00EA7E7B"/>
    <w:rsid w:val="00EB0AE5"/>
    <w:rsid w:val="00EB0E06"/>
    <w:rsid w:val="00EB1094"/>
    <w:rsid w:val="00EB1758"/>
    <w:rsid w:val="00EB1DCC"/>
    <w:rsid w:val="00EB32E6"/>
    <w:rsid w:val="00EB453B"/>
    <w:rsid w:val="00EB58B7"/>
    <w:rsid w:val="00EB6367"/>
    <w:rsid w:val="00EB6907"/>
    <w:rsid w:val="00EB7636"/>
    <w:rsid w:val="00EB76A1"/>
    <w:rsid w:val="00EB7762"/>
    <w:rsid w:val="00EC00F9"/>
    <w:rsid w:val="00EC1672"/>
    <w:rsid w:val="00EC2534"/>
    <w:rsid w:val="00EC2700"/>
    <w:rsid w:val="00EC4CF6"/>
    <w:rsid w:val="00EC4E03"/>
    <w:rsid w:val="00EC5BDD"/>
    <w:rsid w:val="00EC5C69"/>
    <w:rsid w:val="00ED0528"/>
    <w:rsid w:val="00ED0A3E"/>
    <w:rsid w:val="00ED1576"/>
    <w:rsid w:val="00ED2AD5"/>
    <w:rsid w:val="00ED32A2"/>
    <w:rsid w:val="00ED345B"/>
    <w:rsid w:val="00ED3B46"/>
    <w:rsid w:val="00ED5C08"/>
    <w:rsid w:val="00ED6654"/>
    <w:rsid w:val="00ED6B55"/>
    <w:rsid w:val="00ED77E3"/>
    <w:rsid w:val="00ED79DE"/>
    <w:rsid w:val="00EE0C9D"/>
    <w:rsid w:val="00EE15B6"/>
    <w:rsid w:val="00EE2817"/>
    <w:rsid w:val="00EE34CF"/>
    <w:rsid w:val="00EE3810"/>
    <w:rsid w:val="00EE4654"/>
    <w:rsid w:val="00EE54FA"/>
    <w:rsid w:val="00EE5819"/>
    <w:rsid w:val="00EE5AA8"/>
    <w:rsid w:val="00EE6430"/>
    <w:rsid w:val="00EE6CCF"/>
    <w:rsid w:val="00EE7587"/>
    <w:rsid w:val="00EF1087"/>
    <w:rsid w:val="00EF2CED"/>
    <w:rsid w:val="00EF31CE"/>
    <w:rsid w:val="00EF3336"/>
    <w:rsid w:val="00EF336D"/>
    <w:rsid w:val="00EF350E"/>
    <w:rsid w:val="00EF36B7"/>
    <w:rsid w:val="00EF383C"/>
    <w:rsid w:val="00EF4301"/>
    <w:rsid w:val="00EF44DD"/>
    <w:rsid w:val="00EF4B2D"/>
    <w:rsid w:val="00EF4ECA"/>
    <w:rsid w:val="00EF64EC"/>
    <w:rsid w:val="00EF7527"/>
    <w:rsid w:val="00EF7809"/>
    <w:rsid w:val="00F00D04"/>
    <w:rsid w:val="00F01907"/>
    <w:rsid w:val="00F01A48"/>
    <w:rsid w:val="00F02B56"/>
    <w:rsid w:val="00F0332E"/>
    <w:rsid w:val="00F03A5A"/>
    <w:rsid w:val="00F03B65"/>
    <w:rsid w:val="00F0429B"/>
    <w:rsid w:val="00F04745"/>
    <w:rsid w:val="00F049A9"/>
    <w:rsid w:val="00F0548F"/>
    <w:rsid w:val="00F05C13"/>
    <w:rsid w:val="00F0639D"/>
    <w:rsid w:val="00F069E5"/>
    <w:rsid w:val="00F1022E"/>
    <w:rsid w:val="00F104C8"/>
    <w:rsid w:val="00F10E61"/>
    <w:rsid w:val="00F119CE"/>
    <w:rsid w:val="00F12106"/>
    <w:rsid w:val="00F12A54"/>
    <w:rsid w:val="00F130B1"/>
    <w:rsid w:val="00F14853"/>
    <w:rsid w:val="00F15262"/>
    <w:rsid w:val="00F1529F"/>
    <w:rsid w:val="00F15DC3"/>
    <w:rsid w:val="00F174EF"/>
    <w:rsid w:val="00F203AB"/>
    <w:rsid w:val="00F206B7"/>
    <w:rsid w:val="00F20E9D"/>
    <w:rsid w:val="00F2159E"/>
    <w:rsid w:val="00F21C00"/>
    <w:rsid w:val="00F2218C"/>
    <w:rsid w:val="00F2312B"/>
    <w:rsid w:val="00F2319A"/>
    <w:rsid w:val="00F23BA7"/>
    <w:rsid w:val="00F23FBF"/>
    <w:rsid w:val="00F266DD"/>
    <w:rsid w:val="00F26ECF"/>
    <w:rsid w:val="00F26FDB"/>
    <w:rsid w:val="00F27057"/>
    <w:rsid w:val="00F279B7"/>
    <w:rsid w:val="00F300D6"/>
    <w:rsid w:val="00F31385"/>
    <w:rsid w:val="00F31D0E"/>
    <w:rsid w:val="00F32EF7"/>
    <w:rsid w:val="00F33B53"/>
    <w:rsid w:val="00F33BB0"/>
    <w:rsid w:val="00F34452"/>
    <w:rsid w:val="00F34A63"/>
    <w:rsid w:val="00F35C9C"/>
    <w:rsid w:val="00F366C8"/>
    <w:rsid w:val="00F36DCB"/>
    <w:rsid w:val="00F371CD"/>
    <w:rsid w:val="00F3797C"/>
    <w:rsid w:val="00F40FFD"/>
    <w:rsid w:val="00F41752"/>
    <w:rsid w:val="00F41A8E"/>
    <w:rsid w:val="00F41FCD"/>
    <w:rsid w:val="00F43B2E"/>
    <w:rsid w:val="00F43FEA"/>
    <w:rsid w:val="00F44034"/>
    <w:rsid w:val="00F44320"/>
    <w:rsid w:val="00F44A00"/>
    <w:rsid w:val="00F459F5"/>
    <w:rsid w:val="00F45A12"/>
    <w:rsid w:val="00F4649D"/>
    <w:rsid w:val="00F46634"/>
    <w:rsid w:val="00F466AD"/>
    <w:rsid w:val="00F467EE"/>
    <w:rsid w:val="00F46A9D"/>
    <w:rsid w:val="00F46B7A"/>
    <w:rsid w:val="00F5150B"/>
    <w:rsid w:val="00F51B48"/>
    <w:rsid w:val="00F520B9"/>
    <w:rsid w:val="00F521DA"/>
    <w:rsid w:val="00F525CA"/>
    <w:rsid w:val="00F52D88"/>
    <w:rsid w:val="00F536CF"/>
    <w:rsid w:val="00F538F4"/>
    <w:rsid w:val="00F53A96"/>
    <w:rsid w:val="00F547A5"/>
    <w:rsid w:val="00F567AA"/>
    <w:rsid w:val="00F571E7"/>
    <w:rsid w:val="00F57794"/>
    <w:rsid w:val="00F6028C"/>
    <w:rsid w:val="00F60903"/>
    <w:rsid w:val="00F6149C"/>
    <w:rsid w:val="00F62133"/>
    <w:rsid w:val="00F62C77"/>
    <w:rsid w:val="00F63503"/>
    <w:rsid w:val="00F6417E"/>
    <w:rsid w:val="00F6472D"/>
    <w:rsid w:val="00F65597"/>
    <w:rsid w:val="00F655EC"/>
    <w:rsid w:val="00F66B16"/>
    <w:rsid w:val="00F677CA"/>
    <w:rsid w:val="00F67C2E"/>
    <w:rsid w:val="00F70101"/>
    <w:rsid w:val="00F70525"/>
    <w:rsid w:val="00F71904"/>
    <w:rsid w:val="00F71E63"/>
    <w:rsid w:val="00F73497"/>
    <w:rsid w:val="00F7424C"/>
    <w:rsid w:val="00F7483C"/>
    <w:rsid w:val="00F74D1D"/>
    <w:rsid w:val="00F757EE"/>
    <w:rsid w:val="00F76651"/>
    <w:rsid w:val="00F769B8"/>
    <w:rsid w:val="00F76FE4"/>
    <w:rsid w:val="00F77272"/>
    <w:rsid w:val="00F80AC0"/>
    <w:rsid w:val="00F81FFD"/>
    <w:rsid w:val="00F83186"/>
    <w:rsid w:val="00F850F6"/>
    <w:rsid w:val="00F85BC0"/>
    <w:rsid w:val="00F85C3B"/>
    <w:rsid w:val="00F86504"/>
    <w:rsid w:val="00F87F0E"/>
    <w:rsid w:val="00F9059E"/>
    <w:rsid w:val="00F93BF7"/>
    <w:rsid w:val="00F94233"/>
    <w:rsid w:val="00F945A2"/>
    <w:rsid w:val="00F95B2D"/>
    <w:rsid w:val="00F95B84"/>
    <w:rsid w:val="00F95F92"/>
    <w:rsid w:val="00F962AE"/>
    <w:rsid w:val="00F9751F"/>
    <w:rsid w:val="00F976EF"/>
    <w:rsid w:val="00F97E32"/>
    <w:rsid w:val="00FA0111"/>
    <w:rsid w:val="00FA0742"/>
    <w:rsid w:val="00FA0B2A"/>
    <w:rsid w:val="00FA0C8A"/>
    <w:rsid w:val="00FA1F9A"/>
    <w:rsid w:val="00FA2212"/>
    <w:rsid w:val="00FA3155"/>
    <w:rsid w:val="00FA3847"/>
    <w:rsid w:val="00FA38DC"/>
    <w:rsid w:val="00FA3F0C"/>
    <w:rsid w:val="00FA55C3"/>
    <w:rsid w:val="00FA7081"/>
    <w:rsid w:val="00FA7D94"/>
    <w:rsid w:val="00FB02BF"/>
    <w:rsid w:val="00FB0A40"/>
    <w:rsid w:val="00FB2E9E"/>
    <w:rsid w:val="00FB3192"/>
    <w:rsid w:val="00FB41D8"/>
    <w:rsid w:val="00FB6D51"/>
    <w:rsid w:val="00FB727A"/>
    <w:rsid w:val="00FC031C"/>
    <w:rsid w:val="00FC0538"/>
    <w:rsid w:val="00FC059D"/>
    <w:rsid w:val="00FC2670"/>
    <w:rsid w:val="00FC26AA"/>
    <w:rsid w:val="00FC2C08"/>
    <w:rsid w:val="00FC4B14"/>
    <w:rsid w:val="00FC51E6"/>
    <w:rsid w:val="00FC7107"/>
    <w:rsid w:val="00FC77FD"/>
    <w:rsid w:val="00FD07E7"/>
    <w:rsid w:val="00FD10A7"/>
    <w:rsid w:val="00FD1B09"/>
    <w:rsid w:val="00FD28F8"/>
    <w:rsid w:val="00FD2DD7"/>
    <w:rsid w:val="00FD40C3"/>
    <w:rsid w:val="00FD45D2"/>
    <w:rsid w:val="00FD4643"/>
    <w:rsid w:val="00FD4B9C"/>
    <w:rsid w:val="00FD547A"/>
    <w:rsid w:val="00FD6805"/>
    <w:rsid w:val="00FD6806"/>
    <w:rsid w:val="00FD7B54"/>
    <w:rsid w:val="00FE1A7D"/>
    <w:rsid w:val="00FE1CD0"/>
    <w:rsid w:val="00FE1D5F"/>
    <w:rsid w:val="00FE23EB"/>
    <w:rsid w:val="00FE2D16"/>
    <w:rsid w:val="00FE305E"/>
    <w:rsid w:val="00FE34A6"/>
    <w:rsid w:val="00FE3C11"/>
    <w:rsid w:val="00FE3FA3"/>
    <w:rsid w:val="00FE414C"/>
    <w:rsid w:val="00FE4562"/>
    <w:rsid w:val="00FE4CCC"/>
    <w:rsid w:val="00FE5330"/>
    <w:rsid w:val="00FE5460"/>
    <w:rsid w:val="00FE59E9"/>
    <w:rsid w:val="00FE5B50"/>
    <w:rsid w:val="00FE5E69"/>
    <w:rsid w:val="00FE68EB"/>
    <w:rsid w:val="00FE718F"/>
    <w:rsid w:val="00FE7AC1"/>
    <w:rsid w:val="00FF045A"/>
    <w:rsid w:val="00FF07C1"/>
    <w:rsid w:val="00FF1B7E"/>
    <w:rsid w:val="00FF27C8"/>
    <w:rsid w:val="00FF473F"/>
    <w:rsid w:val="00FF4F48"/>
    <w:rsid w:val="00FF4F52"/>
    <w:rsid w:val="00FF7896"/>
    <w:rsid w:val="00FF7F2C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3996B"/>
  <w15:chartTrackingRefBased/>
  <w15:docId w15:val="{4E6FCABC-21E9-DF49-BF73-267CFA0A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F34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217"/>
    <w:rPr>
      <w:color w:val="919191" w:themeColor="followedHyperlink"/>
      <w:u w:val="single"/>
    </w:rPr>
  </w:style>
  <w:style w:type="character" w:customStyle="1" w:styleId="docurl">
    <w:name w:val="docurl"/>
    <w:basedOn w:val="DefaultParagraphFont"/>
    <w:rsid w:val="00AC6AB1"/>
  </w:style>
  <w:style w:type="paragraph" w:styleId="ListParagraph">
    <w:name w:val="List Paragraph"/>
    <w:basedOn w:val="Normal"/>
    <w:uiPriority w:val="34"/>
    <w:unhideWhenUsed/>
    <w:qFormat/>
    <w:rsid w:val="001B2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c\Downloads\mla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7216B51EB4495A529BBC35DCBB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44629-3CBB-49AE-ACC6-EE4A949C0B28}"/>
      </w:docPartPr>
      <w:docPartBody>
        <w:p w:rsidR="00C64B98" w:rsidRDefault="009D08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202AC1" w:rsidRDefault="009D08C5">
          <w:pPr>
            <w:pStyle w:val="FC17216B51EB4495A529BBC35DCBB77D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C5"/>
    <w:rsid w:val="00022C4A"/>
    <w:rsid w:val="00112F5D"/>
    <w:rsid w:val="0017064D"/>
    <w:rsid w:val="00202AC1"/>
    <w:rsid w:val="00221F6B"/>
    <w:rsid w:val="002434E0"/>
    <w:rsid w:val="002719F5"/>
    <w:rsid w:val="00284838"/>
    <w:rsid w:val="002A302C"/>
    <w:rsid w:val="002B7E3F"/>
    <w:rsid w:val="002C144D"/>
    <w:rsid w:val="0046627E"/>
    <w:rsid w:val="004B237C"/>
    <w:rsid w:val="004D5716"/>
    <w:rsid w:val="0053525B"/>
    <w:rsid w:val="00576284"/>
    <w:rsid w:val="00577A4E"/>
    <w:rsid w:val="005E1E39"/>
    <w:rsid w:val="00652DE9"/>
    <w:rsid w:val="00737E98"/>
    <w:rsid w:val="00777E5C"/>
    <w:rsid w:val="00782399"/>
    <w:rsid w:val="00792B56"/>
    <w:rsid w:val="007B45EB"/>
    <w:rsid w:val="007B7614"/>
    <w:rsid w:val="007D021E"/>
    <w:rsid w:val="007F3CA6"/>
    <w:rsid w:val="008E5157"/>
    <w:rsid w:val="00992A1C"/>
    <w:rsid w:val="009A4B8F"/>
    <w:rsid w:val="009C3240"/>
    <w:rsid w:val="009D08C5"/>
    <w:rsid w:val="00A0324E"/>
    <w:rsid w:val="00A354AF"/>
    <w:rsid w:val="00A731CC"/>
    <w:rsid w:val="00A87E6F"/>
    <w:rsid w:val="00AC0A3E"/>
    <w:rsid w:val="00B56A20"/>
    <w:rsid w:val="00C23FB1"/>
    <w:rsid w:val="00C64B98"/>
    <w:rsid w:val="00CB7EC6"/>
    <w:rsid w:val="00D439F6"/>
    <w:rsid w:val="00D914E8"/>
    <w:rsid w:val="00DD20EC"/>
    <w:rsid w:val="00E75E5B"/>
    <w:rsid w:val="00EA2404"/>
    <w:rsid w:val="00ED0FDE"/>
    <w:rsid w:val="00EF2FD5"/>
    <w:rsid w:val="00F13C74"/>
    <w:rsid w:val="00F22946"/>
    <w:rsid w:val="00F35807"/>
    <w:rsid w:val="00F4372A"/>
    <w:rsid w:val="00F97D67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C17216B51EB4495A529BBC35DCBB77D">
    <w:name w:val="FC17216B51EB4495A529BBC35DCBB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483D7B409F643BC90CCA6FBDF51DC" ma:contentTypeVersion="8" ma:contentTypeDescription="Create a new document." ma:contentTypeScope="" ma:versionID="ff9fc6670aa91ec386ef0df4788c7ad2">
  <xsd:schema xmlns:xsd="http://www.w3.org/2001/XMLSchema" xmlns:xs="http://www.w3.org/2001/XMLSchema" xmlns:p="http://schemas.microsoft.com/office/2006/metadata/properties" xmlns:ns3="f88159f7-43eb-4966-8cec-98edb273f4a4" targetNamespace="http://schemas.microsoft.com/office/2006/metadata/properties" ma:root="true" ma:fieldsID="a0a6afe19f1d5be6b9ab621432a64a33" ns3:_="">
    <xsd:import namespace="f88159f7-43eb-4966-8cec-98edb273f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159f7-43eb-4966-8cec-98edb273f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D4E1D-8F94-4EA4-825C-EF833E8B8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159f7-43eb-4966-8cec-98edb273f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4DE0E1-DD8F-40D5-9C1F-7C9DEF4BDC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73E0F1-CF0C-4DBD-82F5-BAAFEC8E1E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B3CBCF2-6C8B-0844-9B4B-40365237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C:\Users\manic\Downloads\mla-template.dotx</Template>
  <TotalTime>487</TotalTime>
  <Pages>28</Pages>
  <Words>4948</Words>
  <Characters>28209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Baires</dc:creator>
  <cp:keywords/>
  <dc:description/>
  <cp:lastModifiedBy>Baires, Alexander</cp:lastModifiedBy>
  <cp:revision>413</cp:revision>
  <cp:lastPrinted>2023-12-03T06:10:00Z</cp:lastPrinted>
  <dcterms:created xsi:type="dcterms:W3CDTF">2023-11-19T05:49:00Z</dcterms:created>
  <dcterms:modified xsi:type="dcterms:W3CDTF">2023-12-03T06:12:00Z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ContentTypeId">
    <vt:lpwstr>0x0101003A6483D7B409F643BC90CCA6FBDF51DC</vt:lpwstr>
  </property>
  <property fmtid="{D5CDD505-2E9C-101B-9397-08002B2CF9AE}" pid="5" name="GrammarlyDocumentId">
    <vt:lpwstr>79024f1aa21357ea9fb2d8e4fdee001ff3f2705a5c68f9cd2fe46389aa40755d</vt:lpwstr>
  </property>
</Properties>
</file>